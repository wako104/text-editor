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586DA" w14:textId="722AB4BA" w:rsidR="008C1C75" w:rsidRPr="006308CF" w:rsidRDefault="00000000" w:rsidP="001309F5">
      <w:pPr>
        <w:pStyle w:val="Title"/>
        <w:rPr>
          <w:sz w:val="44"/>
          <w:szCs w:val="44"/>
        </w:rPr>
      </w:pPr>
      <w:sdt>
        <w:sdtPr>
          <w:rPr>
            <w:sz w:val="44"/>
            <w:szCs w:val="44"/>
          </w:rPr>
          <w:alias w:val="Title"/>
          <w:tag w:val=""/>
          <w:id w:val="726351117"/>
          <w:placeholder>
            <w:docPart w:val="68C50983964BDE4EA929C7E3A4206FE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D08A8">
            <w:rPr>
              <w:sz w:val="44"/>
              <w:szCs w:val="44"/>
            </w:rPr>
            <w:t>A Text Editor for Developers</w:t>
          </w:r>
        </w:sdtContent>
      </w:sdt>
    </w:p>
    <w:p w14:paraId="03F33BE1" w14:textId="49766806" w:rsidR="008C1C75" w:rsidRDefault="006308CF" w:rsidP="001309F5">
      <w:pPr>
        <w:pStyle w:val="Title2"/>
      </w:pPr>
      <w:r>
        <w:t>William Wakeford</w:t>
      </w:r>
    </w:p>
    <w:p w14:paraId="254CE2AF" w14:textId="688AA882" w:rsidR="008C1C75" w:rsidRDefault="006308CF" w:rsidP="001309F5">
      <w:pPr>
        <w:pStyle w:val="Title2"/>
      </w:pPr>
      <w:r>
        <w:t>Supervisor: Dr Ian Mackie</w:t>
      </w:r>
    </w:p>
    <w:p w14:paraId="63A50B6A" w14:textId="77777777" w:rsidR="006308CF" w:rsidRDefault="006308CF" w:rsidP="001309F5">
      <w:pPr>
        <w:pStyle w:val="Title"/>
        <w:rPr>
          <w:lang w:bidi="en-GB"/>
        </w:rPr>
      </w:pPr>
      <w:r>
        <w:rPr>
          <w:lang w:bidi="en-GB"/>
        </w:rPr>
        <w:t>Department of Informatics</w:t>
      </w:r>
    </w:p>
    <w:p w14:paraId="6B643AB3" w14:textId="581974DC" w:rsidR="008C1C75" w:rsidRDefault="006308CF" w:rsidP="001309F5">
      <w:pPr>
        <w:pStyle w:val="Title"/>
      </w:pPr>
      <w:r>
        <w:t>BSc (Hons) Computer Science</w:t>
      </w:r>
    </w:p>
    <w:p w14:paraId="7F2CDD95" w14:textId="77777777" w:rsidR="008C1C75" w:rsidRDefault="00CE59D0" w:rsidP="001309F5">
      <w:r>
        <w:rPr>
          <w:lang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73DA75E" w14:textId="77777777" w:rsidR="008C1C75" w:rsidRDefault="00CE59D0" w:rsidP="001309F5">
          <w:pPr>
            <w:pStyle w:val="TOCHeading"/>
          </w:pPr>
          <w:r>
            <w:rPr>
              <w:lang w:bidi="en-GB"/>
            </w:rPr>
            <w:t>Table of Contents</w:t>
          </w:r>
        </w:p>
        <w:p w14:paraId="50DD36B2" w14:textId="6F5672A2" w:rsidR="00CD3043" w:rsidRDefault="00CE59D0">
          <w:pPr>
            <w:pStyle w:val="TOC1"/>
            <w:tabs>
              <w:tab w:val="right" w:leader="dot" w:pos="9016"/>
            </w:tabs>
            <w:rPr>
              <w:noProof/>
              <w:kern w:val="2"/>
              <w:lang w:eastAsia="en-GB"/>
              <w14:ligatures w14:val="standardContextual"/>
            </w:rPr>
          </w:pPr>
          <w:r>
            <w:rPr>
              <w:lang w:bidi="en-GB"/>
            </w:rPr>
            <w:fldChar w:fldCharType="begin"/>
          </w:r>
          <w:r>
            <w:rPr>
              <w:lang w:bidi="en-GB"/>
            </w:rPr>
            <w:instrText xml:space="preserve"> TOC \o "1-3" \h \z \u </w:instrText>
          </w:r>
          <w:r>
            <w:rPr>
              <w:lang w:bidi="en-GB"/>
            </w:rPr>
            <w:fldChar w:fldCharType="separate"/>
          </w:r>
          <w:hyperlink w:anchor="_Toc165390365" w:history="1">
            <w:r w:rsidR="00CD3043" w:rsidRPr="00082591">
              <w:rPr>
                <w:rStyle w:val="Hyperlink"/>
                <w:noProof/>
                <w:lang w:bidi="en-GB"/>
              </w:rPr>
              <w:t>Abstract</w:t>
            </w:r>
            <w:r w:rsidR="00CD3043">
              <w:rPr>
                <w:noProof/>
                <w:webHidden/>
              </w:rPr>
              <w:tab/>
            </w:r>
            <w:r w:rsidR="00CD3043">
              <w:rPr>
                <w:noProof/>
                <w:webHidden/>
              </w:rPr>
              <w:fldChar w:fldCharType="begin"/>
            </w:r>
            <w:r w:rsidR="00CD3043">
              <w:rPr>
                <w:noProof/>
                <w:webHidden/>
              </w:rPr>
              <w:instrText xml:space="preserve"> PAGEREF _Toc165390365 \h </w:instrText>
            </w:r>
            <w:r w:rsidR="00CD3043">
              <w:rPr>
                <w:noProof/>
                <w:webHidden/>
              </w:rPr>
            </w:r>
            <w:r w:rsidR="00CD3043">
              <w:rPr>
                <w:noProof/>
                <w:webHidden/>
              </w:rPr>
              <w:fldChar w:fldCharType="separate"/>
            </w:r>
            <w:r w:rsidR="00CD3043">
              <w:rPr>
                <w:noProof/>
                <w:webHidden/>
              </w:rPr>
              <w:t>4</w:t>
            </w:r>
            <w:r w:rsidR="00CD3043">
              <w:rPr>
                <w:noProof/>
                <w:webHidden/>
              </w:rPr>
              <w:fldChar w:fldCharType="end"/>
            </w:r>
          </w:hyperlink>
        </w:p>
        <w:p w14:paraId="51883403" w14:textId="170E56F4" w:rsidR="00CD3043" w:rsidRDefault="00CD3043">
          <w:pPr>
            <w:pStyle w:val="TOC1"/>
            <w:tabs>
              <w:tab w:val="right" w:leader="dot" w:pos="9016"/>
            </w:tabs>
            <w:rPr>
              <w:noProof/>
              <w:kern w:val="2"/>
              <w:lang w:eastAsia="en-GB"/>
              <w14:ligatures w14:val="standardContextual"/>
            </w:rPr>
          </w:pPr>
          <w:hyperlink w:anchor="_Toc165390366" w:history="1">
            <w:r w:rsidRPr="00082591">
              <w:rPr>
                <w:rStyle w:val="Hyperlink"/>
                <w:noProof/>
              </w:rPr>
              <w:t>A Text Editor for Developers</w:t>
            </w:r>
            <w:r>
              <w:rPr>
                <w:noProof/>
                <w:webHidden/>
              </w:rPr>
              <w:tab/>
            </w:r>
            <w:r>
              <w:rPr>
                <w:noProof/>
                <w:webHidden/>
              </w:rPr>
              <w:fldChar w:fldCharType="begin"/>
            </w:r>
            <w:r>
              <w:rPr>
                <w:noProof/>
                <w:webHidden/>
              </w:rPr>
              <w:instrText xml:space="preserve"> PAGEREF _Toc165390366 \h </w:instrText>
            </w:r>
            <w:r>
              <w:rPr>
                <w:noProof/>
                <w:webHidden/>
              </w:rPr>
            </w:r>
            <w:r>
              <w:rPr>
                <w:noProof/>
                <w:webHidden/>
              </w:rPr>
              <w:fldChar w:fldCharType="separate"/>
            </w:r>
            <w:r>
              <w:rPr>
                <w:noProof/>
                <w:webHidden/>
              </w:rPr>
              <w:t>5</w:t>
            </w:r>
            <w:r>
              <w:rPr>
                <w:noProof/>
                <w:webHidden/>
              </w:rPr>
              <w:fldChar w:fldCharType="end"/>
            </w:r>
          </w:hyperlink>
        </w:p>
        <w:p w14:paraId="71403FC3" w14:textId="365D2B80" w:rsidR="00CD3043" w:rsidRDefault="00CD3043">
          <w:pPr>
            <w:pStyle w:val="TOC1"/>
            <w:tabs>
              <w:tab w:val="right" w:leader="dot" w:pos="9016"/>
            </w:tabs>
            <w:rPr>
              <w:noProof/>
              <w:kern w:val="2"/>
              <w:lang w:eastAsia="en-GB"/>
              <w14:ligatures w14:val="standardContextual"/>
            </w:rPr>
          </w:pPr>
          <w:hyperlink w:anchor="_Toc165390367" w:history="1">
            <w:r w:rsidRPr="00082591">
              <w:rPr>
                <w:rStyle w:val="Hyperlink"/>
                <w:noProof/>
              </w:rPr>
              <w:t>1 Introduction</w:t>
            </w:r>
            <w:r>
              <w:rPr>
                <w:noProof/>
                <w:webHidden/>
              </w:rPr>
              <w:tab/>
            </w:r>
            <w:r>
              <w:rPr>
                <w:noProof/>
                <w:webHidden/>
              </w:rPr>
              <w:fldChar w:fldCharType="begin"/>
            </w:r>
            <w:r>
              <w:rPr>
                <w:noProof/>
                <w:webHidden/>
              </w:rPr>
              <w:instrText xml:space="preserve"> PAGEREF _Toc165390367 \h </w:instrText>
            </w:r>
            <w:r>
              <w:rPr>
                <w:noProof/>
                <w:webHidden/>
              </w:rPr>
            </w:r>
            <w:r>
              <w:rPr>
                <w:noProof/>
                <w:webHidden/>
              </w:rPr>
              <w:fldChar w:fldCharType="separate"/>
            </w:r>
            <w:r>
              <w:rPr>
                <w:noProof/>
                <w:webHidden/>
              </w:rPr>
              <w:t>5</w:t>
            </w:r>
            <w:r>
              <w:rPr>
                <w:noProof/>
                <w:webHidden/>
              </w:rPr>
              <w:fldChar w:fldCharType="end"/>
            </w:r>
          </w:hyperlink>
        </w:p>
        <w:p w14:paraId="48DB1287" w14:textId="31BC0973" w:rsidR="00CD3043" w:rsidRDefault="00CD3043">
          <w:pPr>
            <w:pStyle w:val="TOC2"/>
            <w:tabs>
              <w:tab w:val="right" w:leader="dot" w:pos="9016"/>
            </w:tabs>
            <w:rPr>
              <w:noProof/>
              <w:kern w:val="2"/>
              <w:lang w:eastAsia="en-GB"/>
              <w14:ligatures w14:val="standardContextual"/>
            </w:rPr>
          </w:pPr>
          <w:hyperlink w:anchor="_Toc165390368" w:history="1">
            <w:r w:rsidRPr="00082591">
              <w:rPr>
                <w:rStyle w:val="Hyperlink"/>
                <w:noProof/>
              </w:rPr>
              <w:t>1.1 What is a Text Editor?</w:t>
            </w:r>
            <w:r>
              <w:rPr>
                <w:noProof/>
                <w:webHidden/>
              </w:rPr>
              <w:tab/>
            </w:r>
            <w:r>
              <w:rPr>
                <w:noProof/>
                <w:webHidden/>
              </w:rPr>
              <w:fldChar w:fldCharType="begin"/>
            </w:r>
            <w:r>
              <w:rPr>
                <w:noProof/>
                <w:webHidden/>
              </w:rPr>
              <w:instrText xml:space="preserve"> PAGEREF _Toc165390368 \h </w:instrText>
            </w:r>
            <w:r>
              <w:rPr>
                <w:noProof/>
                <w:webHidden/>
              </w:rPr>
            </w:r>
            <w:r>
              <w:rPr>
                <w:noProof/>
                <w:webHidden/>
              </w:rPr>
              <w:fldChar w:fldCharType="separate"/>
            </w:r>
            <w:r>
              <w:rPr>
                <w:noProof/>
                <w:webHidden/>
              </w:rPr>
              <w:t>5</w:t>
            </w:r>
            <w:r>
              <w:rPr>
                <w:noProof/>
                <w:webHidden/>
              </w:rPr>
              <w:fldChar w:fldCharType="end"/>
            </w:r>
          </w:hyperlink>
        </w:p>
        <w:p w14:paraId="17629418" w14:textId="13BA9333" w:rsidR="00CD3043" w:rsidRDefault="00CD3043">
          <w:pPr>
            <w:pStyle w:val="TOC2"/>
            <w:tabs>
              <w:tab w:val="right" w:leader="dot" w:pos="9016"/>
            </w:tabs>
            <w:rPr>
              <w:noProof/>
              <w:kern w:val="2"/>
              <w:lang w:eastAsia="en-GB"/>
              <w14:ligatures w14:val="standardContextual"/>
            </w:rPr>
          </w:pPr>
          <w:hyperlink w:anchor="_Toc165390369" w:history="1">
            <w:r w:rsidRPr="00082591">
              <w:rPr>
                <w:rStyle w:val="Hyperlink"/>
                <w:noProof/>
              </w:rPr>
              <w:t>1.2 Types of Text Editors</w:t>
            </w:r>
            <w:r>
              <w:rPr>
                <w:noProof/>
                <w:webHidden/>
              </w:rPr>
              <w:tab/>
            </w:r>
            <w:r>
              <w:rPr>
                <w:noProof/>
                <w:webHidden/>
              </w:rPr>
              <w:fldChar w:fldCharType="begin"/>
            </w:r>
            <w:r>
              <w:rPr>
                <w:noProof/>
                <w:webHidden/>
              </w:rPr>
              <w:instrText xml:space="preserve"> PAGEREF _Toc165390369 \h </w:instrText>
            </w:r>
            <w:r>
              <w:rPr>
                <w:noProof/>
                <w:webHidden/>
              </w:rPr>
            </w:r>
            <w:r>
              <w:rPr>
                <w:noProof/>
                <w:webHidden/>
              </w:rPr>
              <w:fldChar w:fldCharType="separate"/>
            </w:r>
            <w:r>
              <w:rPr>
                <w:noProof/>
                <w:webHidden/>
              </w:rPr>
              <w:t>5</w:t>
            </w:r>
            <w:r>
              <w:rPr>
                <w:noProof/>
                <w:webHidden/>
              </w:rPr>
              <w:fldChar w:fldCharType="end"/>
            </w:r>
          </w:hyperlink>
        </w:p>
        <w:p w14:paraId="3BD82866" w14:textId="219DD1EB" w:rsidR="00CD3043" w:rsidRDefault="00CD3043">
          <w:pPr>
            <w:pStyle w:val="TOC3"/>
            <w:tabs>
              <w:tab w:val="right" w:leader="dot" w:pos="9016"/>
            </w:tabs>
            <w:rPr>
              <w:noProof/>
              <w:kern w:val="2"/>
              <w:lang w:eastAsia="en-GB"/>
              <w14:ligatures w14:val="standardContextual"/>
            </w:rPr>
          </w:pPr>
          <w:hyperlink w:anchor="_Toc165390370" w:history="1">
            <w:r w:rsidRPr="00082591">
              <w:rPr>
                <w:rStyle w:val="Hyperlink"/>
                <w:noProof/>
                <w:lang w:val="en-US"/>
              </w:rPr>
              <w:t>1.2.1 Basic text editor:</w:t>
            </w:r>
            <w:r>
              <w:rPr>
                <w:noProof/>
                <w:webHidden/>
              </w:rPr>
              <w:tab/>
            </w:r>
            <w:r>
              <w:rPr>
                <w:noProof/>
                <w:webHidden/>
              </w:rPr>
              <w:fldChar w:fldCharType="begin"/>
            </w:r>
            <w:r>
              <w:rPr>
                <w:noProof/>
                <w:webHidden/>
              </w:rPr>
              <w:instrText xml:space="preserve"> PAGEREF _Toc165390370 \h </w:instrText>
            </w:r>
            <w:r>
              <w:rPr>
                <w:noProof/>
                <w:webHidden/>
              </w:rPr>
            </w:r>
            <w:r>
              <w:rPr>
                <w:noProof/>
                <w:webHidden/>
              </w:rPr>
              <w:fldChar w:fldCharType="separate"/>
            </w:r>
            <w:r>
              <w:rPr>
                <w:noProof/>
                <w:webHidden/>
              </w:rPr>
              <w:t>5</w:t>
            </w:r>
            <w:r>
              <w:rPr>
                <w:noProof/>
                <w:webHidden/>
              </w:rPr>
              <w:fldChar w:fldCharType="end"/>
            </w:r>
          </w:hyperlink>
        </w:p>
        <w:p w14:paraId="6E929610" w14:textId="0EAE2776" w:rsidR="00CD3043" w:rsidRDefault="00CD3043">
          <w:pPr>
            <w:pStyle w:val="TOC3"/>
            <w:tabs>
              <w:tab w:val="right" w:leader="dot" w:pos="9016"/>
            </w:tabs>
            <w:rPr>
              <w:noProof/>
              <w:kern w:val="2"/>
              <w:lang w:eastAsia="en-GB"/>
              <w14:ligatures w14:val="standardContextual"/>
            </w:rPr>
          </w:pPr>
          <w:hyperlink w:anchor="_Toc165390371" w:history="1">
            <w:r w:rsidRPr="00082591">
              <w:rPr>
                <w:rStyle w:val="Hyperlink"/>
                <w:noProof/>
                <w:lang w:val="en-US"/>
              </w:rPr>
              <w:t>1.2.2 Code editor:</w:t>
            </w:r>
            <w:r>
              <w:rPr>
                <w:noProof/>
                <w:webHidden/>
              </w:rPr>
              <w:tab/>
            </w:r>
            <w:r>
              <w:rPr>
                <w:noProof/>
                <w:webHidden/>
              </w:rPr>
              <w:fldChar w:fldCharType="begin"/>
            </w:r>
            <w:r>
              <w:rPr>
                <w:noProof/>
                <w:webHidden/>
              </w:rPr>
              <w:instrText xml:space="preserve"> PAGEREF _Toc165390371 \h </w:instrText>
            </w:r>
            <w:r>
              <w:rPr>
                <w:noProof/>
                <w:webHidden/>
              </w:rPr>
            </w:r>
            <w:r>
              <w:rPr>
                <w:noProof/>
                <w:webHidden/>
              </w:rPr>
              <w:fldChar w:fldCharType="separate"/>
            </w:r>
            <w:r>
              <w:rPr>
                <w:noProof/>
                <w:webHidden/>
              </w:rPr>
              <w:t>5</w:t>
            </w:r>
            <w:r>
              <w:rPr>
                <w:noProof/>
                <w:webHidden/>
              </w:rPr>
              <w:fldChar w:fldCharType="end"/>
            </w:r>
          </w:hyperlink>
        </w:p>
        <w:p w14:paraId="0893C8D2" w14:textId="0612FEF2" w:rsidR="00CD3043" w:rsidRDefault="00CD3043">
          <w:pPr>
            <w:pStyle w:val="TOC3"/>
            <w:tabs>
              <w:tab w:val="right" w:leader="dot" w:pos="9016"/>
            </w:tabs>
            <w:rPr>
              <w:noProof/>
              <w:kern w:val="2"/>
              <w:lang w:eastAsia="en-GB"/>
              <w14:ligatures w14:val="standardContextual"/>
            </w:rPr>
          </w:pPr>
          <w:hyperlink w:anchor="_Toc165390372" w:history="1">
            <w:r w:rsidRPr="00082591">
              <w:rPr>
                <w:rStyle w:val="Hyperlink"/>
                <w:noProof/>
                <w:lang w:val="en-US"/>
              </w:rPr>
              <w:t>1.2.3 Word processors:</w:t>
            </w:r>
            <w:r>
              <w:rPr>
                <w:noProof/>
                <w:webHidden/>
              </w:rPr>
              <w:tab/>
            </w:r>
            <w:r>
              <w:rPr>
                <w:noProof/>
                <w:webHidden/>
              </w:rPr>
              <w:fldChar w:fldCharType="begin"/>
            </w:r>
            <w:r>
              <w:rPr>
                <w:noProof/>
                <w:webHidden/>
              </w:rPr>
              <w:instrText xml:space="preserve"> PAGEREF _Toc165390372 \h </w:instrText>
            </w:r>
            <w:r>
              <w:rPr>
                <w:noProof/>
                <w:webHidden/>
              </w:rPr>
            </w:r>
            <w:r>
              <w:rPr>
                <w:noProof/>
                <w:webHidden/>
              </w:rPr>
              <w:fldChar w:fldCharType="separate"/>
            </w:r>
            <w:r>
              <w:rPr>
                <w:noProof/>
                <w:webHidden/>
              </w:rPr>
              <w:t>6</w:t>
            </w:r>
            <w:r>
              <w:rPr>
                <w:noProof/>
                <w:webHidden/>
              </w:rPr>
              <w:fldChar w:fldCharType="end"/>
            </w:r>
          </w:hyperlink>
        </w:p>
        <w:p w14:paraId="288BCE12" w14:textId="46282F2F" w:rsidR="00CD3043" w:rsidRDefault="00CD3043">
          <w:pPr>
            <w:pStyle w:val="TOC3"/>
            <w:tabs>
              <w:tab w:val="right" w:leader="dot" w:pos="9016"/>
            </w:tabs>
            <w:rPr>
              <w:noProof/>
              <w:kern w:val="2"/>
              <w:lang w:eastAsia="en-GB"/>
              <w14:ligatures w14:val="standardContextual"/>
            </w:rPr>
          </w:pPr>
          <w:hyperlink w:anchor="_Toc165390373" w:history="1">
            <w:r w:rsidRPr="00082591">
              <w:rPr>
                <w:rStyle w:val="Hyperlink"/>
                <w:noProof/>
                <w:lang w:val="en-US"/>
              </w:rPr>
              <w:t>1.2.4 Integrated Development Environments (IDEs):</w:t>
            </w:r>
            <w:r>
              <w:rPr>
                <w:noProof/>
                <w:webHidden/>
              </w:rPr>
              <w:tab/>
            </w:r>
            <w:r>
              <w:rPr>
                <w:noProof/>
                <w:webHidden/>
              </w:rPr>
              <w:fldChar w:fldCharType="begin"/>
            </w:r>
            <w:r>
              <w:rPr>
                <w:noProof/>
                <w:webHidden/>
              </w:rPr>
              <w:instrText xml:space="preserve"> PAGEREF _Toc165390373 \h </w:instrText>
            </w:r>
            <w:r>
              <w:rPr>
                <w:noProof/>
                <w:webHidden/>
              </w:rPr>
            </w:r>
            <w:r>
              <w:rPr>
                <w:noProof/>
                <w:webHidden/>
              </w:rPr>
              <w:fldChar w:fldCharType="separate"/>
            </w:r>
            <w:r>
              <w:rPr>
                <w:noProof/>
                <w:webHidden/>
              </w:rPr>
              <w:t>7</w:t>
            </w:r>
            <w:r>
              <w:rPr>
                <w:noProof/>
                <w:webHidden/>
              </w:rPr>
              <w:fldChar w:fldCharType="end"/>
            </w:r>
          </w:hyperlink>
        </w:p>
        <w:p w14:paraId="166D61B5" w14:textId="6ED4A687" w:rsidR="00CD3043" w:rsidRDefault="00CD3043">
          <w:pPr>
            <w:pStyle w:val="TOC2"/>
            <w:tabs>
              <w:tab w:val="right" w:leader="dot" w:pos="9016"/>
            </w:tabs>
            <w:rPr>
              <w:noProof/>
              <w:kern w:val="2"/>
              <w:lang w:eastAsia="en-GB"/>
              <w14:ligatures w14:val="standardContextual"/>
            </w:rPr>
          </w:pPr>
          <w:hyperlink w:anchor="_Toc165390374" w:history="1">
            <w:r w:rsidRPr="00082591">
              <w:rPr>
                <w:rStyle w:val="Hyperlink"/>
                <w:noProof/>
              </w:rPr>
              <w:t>1.3 Objectives</w:t>
            </w:r>
            <w:r>
              <w:rPr>
                <w:noProof/>
                <w:webHidden/>
              </w:rPr>
              <w:tab/>
            </w:r>
            <w:r>
              <w:rPr>
                <w:noProof/>
                <w:webHidden/>
              </w:rPr>
              <w:fldChar w:fldCharType="begin"/>
            </w:r>
            <w:r>
              <w:rPr>
                <w:noProof/>
                <w:webHidden/>
              </w:rPr>
              <w:instrText xml:space="preserve"> PAGEREF _Toc165390374 \h </w:instrText>
            </w:r>
            <w:r>
              <w:rPr>
                <w:noProof/>
                <w:webHidden/>
              </w:rPr>
            </w:r>
            <w:r>
              <w:rPr>
                <w:noProof/>
                <w:webHidden/>
              </w:rPr>
              <w:fldChar w:fldCharType="separate"/>
            </w:r>
            <w:r>
              <w:rPr>
                <w:noProof/>
                <w:webHidden/>
              </w:rPr>
              <w:t>7</w:t>
            </w:r>
            <w:r>
              <w:rPr>
                <w:noProof/>
                <w:webHidden/>
              </w:rPr>
              <w:fldChar w:fldCharType="end"/>
            </w:r>
          </w:hyperlink>
        </w:p>
        <w:p w14:paraId="7D4A1612" w14:textId="7BF7BA0A" w:rsidR="00CD3043" w:rsidRDefault="00CD3043">
          <w:pPr>
            <w:pStyle w:val="TOC1"/>
            <w:tabs>
              <w:tab w:val="right" w:leader="dot" w:pos="9016"/>
            </w:tabs>
            <w:rPr>
              <w:noProof/>
              <w:kern w:val="2"/>
              <w:lang w:eastAsia="en-GB"/>
              <w14:ligatures w14:val="standardContextual"/>
            </w:rPr>
          </w:pPr>
          <w:hyperlink w:anchor="_Toc165390375" w:history="1">
            <w:r w:rsidRPr="00082591">
              <w:rPr>
                <w:rStyle w:val="Hyperlink"/>
                <w:noProof/>
              </w:rPr>
              <w:t>2 Motivation</w:t>
            </w:r>
            <w:r>
              <w:rPr>
                <w:noProof/>
                <w:webHidden/>
              </w:rPr>
              <w:tab/>
            </w:r>
            <w:r>
              <w:rPr>
                <w:noProof/>
                <w:webHidden/>
              </w:rPr>
              <w:fldChar w:fldCharType="begin"/>
            </w:r>
            <w:r>
              <w:rPr>
                <w:noProof/>
                <w:webHidden/>
              </w:rPr>
              <w:instrText xml:space="preserve"> PAGEREF _Toc165390375 \h </w:instrText>
            </w:r>
            <w:r>
              <w:rPr>
                <w:noProof/>
                <w:webHidden/>
              </w:rPr>
            </w:r>
            <w:r>
              <w:rPr>
                <w:noProof/>
                <w:webHidden/>
              </w:rPr>
              <w:fldChar w:fldCharType="separate"/>
            </w:r>
            <w:r>
              <w:rPr>
                <w:noProof/>
                <w:webHidden/>
              </w:rPr>
              <w:t>8</w:t>
            </w:r>
            <w:r>
              <w:rPr>
                <w:noProof/>
                <w:webHidden/>
              </w:rPr>
              <w:fldChar w:fldCharType="end"/>
            </w:r>
          </w:hyperlink>
        </w:p>
        <w:p w14:paraId="1E3DAF05" w14:textId="5D23C4E2" w:rsidR="00CD3043" w:rsidRDefault="00CD3043">
          <w:pPr>
            <w:pStyle w:val="TOC1"/>
            <w:tabs>
              <w:tab w:val="right" w:leader="dot" w:pos="9016"/>
            </w:tabs>
            <w:rPr>
              <w:noProof/>
              <w:kern w:val="2"/>
              <w:lang w:eastAsia="en-GB"/>
              <w14:ligatures w14:val="standardContextual"/>
            </w:rPr>
          </w:pPr>
          <w:hyperlink w:anchor="_Toc165390376" w:history="1">
            <w:r w:rsidRPr="00082591">
              <w:rPr>
                <w:rStyle w:val="Hyperlink"/>
                <w:noProof/>
              </w:rPr>
              <w:t>3 Background Research</w:t>
            </w:r>
            <w:r>
              <w:rPr>
                <w:noProof/>
                <w:webHidden/>
              </w:rPr>
              <w:tab/>
            </w:r>
            <w:r>
              <w:rPr>
                <w:noProof/>
                <w:webHidden/>
              </w:rPr>
              <w:fldChar w:fldCharType="begin"/>
            </w:r>
            <w:r>
              <w:rPr>
                <w:noProof/>
                <w:webHidden/>
              </w:rPr>
              <w:instrText xml:space="preserve"> PAGEREF _Toc165390376 \h </w:instrText>
            </w:r>
            <w:r>
              <w:rPr>
                <w:noProof/>
                <w:webHidden/>
              </w:rPr>
            </w:r>
            <w:r>
              <w:rPr>
                <w:noProof/>
                <w:webHidden/>
              </w:rPr>
              <w:fldChar w:fldCharType="separate"/>
            </w:r>
            <w:r>
              <w:rPr>
                <w:noProof/>
                <w:webHidden/>
              </w:rPr>
              <w:t>8</w:t>
            </w:r>
            <w:r>
              <w:rPr>
                <w:noProof/>
                <w:webHidden/>
              </w:rPr>
              <w:fldChar w:fldCharType="end"/>
            </w:r>
          </w:hyperlink>
        </w:p>
        <w:p w14:paraId="3F701DAC" w14:textId="74F7B9FC" w:rsidR="00CD3043" w:rsidRDefault="00CD3043">
          <w:pPr>
            <w:pStyle w:val="TOC2"/>
            <w:tabs>
              <w:tab w:val="right" w:leader="dot" w:pos="9016"/>
            </w:tabs>
            <w:rPr>
              <w:noProof/>
              <w:kern w:val="2"/>
              <w:lang w:eastAsia="en-GB"/>
              <w14:ligatures w14:val="standardContextual"/>
            </w:rPr>
          </w:pPr>
          <w:hyperlink w:anchor="_Toc165390377" w:history="1">
            <w:r w:rsidRPr="00082591">
              <w:rPr>
                <w:rStyle w:val="Hyperlink"/>
                <w:noProof/>
              </w:rPr>
              <w:t>3.1 Target User Considerations</w:t>
            </w:r>
            <w:r>
              <w:rPr>
                <w:noProof/>
                <w:webHidden/>
              </w:rPr>
              <w:tab/>
            </w:r>
            <w:r>
              <w:rPr>
                <w:noProof/>
                <w:webHidden/>
              </w:rPr>
              <w:fldChar w:fldCharType="begin"/>
            </w:r>
            <w:r>
              <w:rPr>
                <w:noProof/>
                <w:webHidden/>
              </w:rPr>
              <w:instrText xml:space="preserve"> PAGEREF _Toc165390377 \h </w:instrText>
            </w:r>
            <w:r>
              <w:rPr>
                <w:noProof/>
                <w:webHidden/>
              </w:rPr>
            </w:r>
            <w:r>
              <w:rPr>
                <w:noProof/>
                <w:webHidden/>
              </w:rPr>
              <w:fldChar w:fldCharType="separate"/>
            </w:r>
            <w:r>
              <w:rPr>
                <w:noProof/>
                <w:webHidden/>
              </w:rPr>
              <w:t>8</w:t>
            </w:r>
            <w:r>
              <w:rPr>
                <w:noProof/>
                <w:webHidden/>
              </w:rPr>
              <w:fldChar w:fldCharType="end"/>
            </w:r>
          </w:hyperlink>
        </w:p>
        <w:p w14:paraId="4B2F1491" w14:textId="79005DF3" w:rsidR="00CD3043" w:rsidRDefault="00CD3043">
          <w:pPr>
            <w:pStyle w:val="TOC2"/>
            <w:tabs>
              <w:tab w:val="right" w:leader="dot" w:pos="9016"/>
            </w:tabs>
            <w:rPr>
              <w:noProof/>
              <w:kern w:val="2"/>
              <w:lang w:eastAsia="en-GB"/>
              <w14:ligatures w14:val="standardContextual"/>
            </w:rPr>
          </w:pPr>
          <w:hyperlink w:anchor="_Toc165390378" w:history="1">
            <w:r w:rsidRPr="00082591">
              <w:rPr>
                <w:rStyle w:val="Hyperlink"/>
                <w:noProof/>
              </w:rPr>
              <w:t>3.2 Evaluation of Existing Solutions</w:t>
            </w:r>
            <w:r>
              <w:rPr>
                <w:noProof/>
                <w:webHidden/>
              </w:rPr>
              <w:tab/>
            </w:r>
            <w:r>
              <w:rPr>
                <w:noProof/>
                <w:webHidden/>
              </w:rPr>
              <w:fldChar w:fldCharType="begin"/>
            </w:r>
            <w:r>
              <w:rPr>
                <w:noProof/>
                <w:webHidden/>
              </w:rPr>
              <w:instrText xml:space="preserve"> PAGEREF _Toc165390378 \h </w:instrText>
            </w:r>
            <w:r>
              <w:rPr>
                <w:noProof/>
                <w:webHidden/>
              </w:rPr>
            </w:r>
            <w:r>
              <w:rPr>
                <w:noProof/>
                <w:webHidden/>
              </w:rPr>
              <w:fldChar w:fldCharType="separate"/>
            </w:r>
            <w:r>
              <w:rPr>
                <w:noProof/>
                <w:webHidden/>
              </w:rPr>
              <w:t>9</w:t>
            </w:r>
            <w:r>
              <w:rPr>
                <w:noProof/>
                <w:webHidden/>
              </w:rPr>
              <w:fldChar w:fldCharType="end"/>
            </w:r>
          </w:hyperlink>
        </w:p>
        <w:p w14:paraId="6834EAA5" w14:textId="15ED55E9" w:rsidR="00CD3043" w:rsidRDefault="00CD3043">
          <w:pPr>
            <w:pStyle w:val="TOC2"/>
            <w:tabs>
              <w:tab w:val="right" w:leader="dot" w:pos="9016"/>
            </w:tabs>
            <w:rPr>
              <w:noProof/>
              <w:kern w:val="2"/>
              <w:lang w:eastAsia="en-GB"/>
              <w14:ligatures w14:val="standardContextual"/>
            </w:rPr>
          </w:pPr>
          <w:hyperlink w:anchor="_Toc165390379" w:history="1">
            <w:r w:rsidRPr="00082591">
              <w:rPr>
                <w:rStyle w:val="Hyperlink"/>
                <w:noProof/>
              </w:rPr>
              <w:t>3.3 Conclusion</w:t>
            </w:r>
            <w:r>
              <w:rPr>
                <w:noProof/>
                <w:webHidden/>
              </w:rPr>
              <w:tab/>
            </w:r>
            <w:r>
              <w:rPr>
                <w:noProof/>
                <w:webHidden/>
              </w:rPr>
              <w:fldChar w:fldCharType="begin"/>
            </w:r>
            <w:r>
              <w:rPr>
                <w:noProof/>
                <w:webHidden/>
              </w:rPr>
              <w:instrText xml:space="preserve"> PAGEREF _Toc165390379 \h </w:instrText>
            </w:r>
            <w:r>
              <w:rPr>
                <w:noProof/>
                <w:webHidden/>
              </w:rPr>
            </w:r>
            <w:r>
              <w:rPr>
                <w:noProof/>
                <w:webHidden/>
              </w:rPr>
              <w:fldChar w:fldCharType="separate"/>
            </w:r>
            <w:r>
              <w:rPr>
                <w:noProof/>
                <w:webHidden/>
              </w:rPr>
              <w:t>10</w:t>
            </w:r>
            <w:r>
              <w:rPr>
                <w:noProof/>
                <w:webHidden/>
              </w:rPr>
              <w:fldChar w:fldCharType="end"/>
            </w:r>
          </w:hyperlink>
        </w:p>
        <w:p w14:paraId="511AB254" w14:textId="4F395B26" w:rsidR="00CD3043" w:rsidRDefault="00CD3043">
          <w:pPr>
            <w:pStyle w:val="TOC1"/>
            <w:tabs>
              <w:tab w:val="right" w:leader="dot" w:pos="9016"/>
            </w:tabs>
            <w:rPr>
              <w:noProof/>
              <w:kern w:val="2"/>
              <w:lang w:eastAsia="en-GB"/>
              <w14:ligatures w14:val="standardContextual"/>
            </w:rPr>
          </w:pPr>
          <w:hyperlink w:anchor="_Toc165390380" w:history="1">
            <w:r w:rsidRPr="00082591">
              <w:rPr>
                <w:rStyle w:val="Hyperlink"/>
                <w:noProof/>
              </w:rPr>
              <w:t>4 Professional Considerations</w:t>
            </w:r>
            <w:r>
              <w:rPr>
                <w:noProof/>
                <w:webHidden/>
              </w:rPr>
              <w:tab/>
            </w:r>
            <w:r>
              <w:rPr>
                <w:noProof/>
                <w:webHidden/>
              </w:rPr>
              <w:fldChar w:fldCharType="begin"/>
            </w:r>
            <w:r>
              <w:rPr>
                <w:noProof/>
                <w:webHidden/>
              </w:rPr>
              <w:instrText xml:space="preserve"> PAGEREF _Toc165390380 \h </w:instrText>
            </w:r>
            <w:r>
              <w:rPr>
                <w:noProof/>
                <w:webHidden/>
              </w:rPr>
            </w:r>
            <w:r>
              <w:rPr>
                <w:noProof/>
                <w:webHidden/>
              </w:rPr>
              <w:fldChar w:fldCharType="separate"/>
            </w:r>
            <w:r>
              <w:rPr>
                <w:noProof/>
                <w:webHidden/>
              </w:rPr>
              <w:t>10</w:t>
            </w:r>
            <w:r>
              <w:rPr>
                <w:noProof/>
                <w:webHidden/>
              </w:rPr>
              <w:fldChar w:fldCharType="end"/>
            </w:r>
          </w:hyperlink>
        </w:p>
        <w:p w14:paraId="08381A0F" w14:textId="4C7E0012" w:rsidR="00CD3043" w:rsidRDefault="00CD3043">
          <w:pPr>
            <w:pStyle w:val="TOC2"/>
            <w:tabs>
              <w:tab w:val="right" w:leader="dot" w:pos="9016"/>
            </w:tabs>
            <w:rPr>
              <w:noProof/>
              <w:kern w:val="2"/>
              <w:lang w:eastAsia="en-GB"/>
              <w14:ligatures w14:val="standardContextual"/>
            </w:rPr>
          </w:pPr>
          <w:hyperlink w:anchor="_Toc165390381" w:history="1">
            <w:r w:rsidRPr="00082591">
              <w:rPr>
                <w:rStyle w:val="Hyperlink"/>
                <w:noProof/>
              </w:rPr>
              <w:t>4.1 BCS Code of Conduct</w:t>
            </w:r>
            <w:r>
              <w:rPr>
                <w:noProof/>
                <w:webHidden/>
              </w:rPr>
              <w:tab/>
            </w:r>
            <w:r>
              <w:rPr>
                <w:noProof/>
                <w:webHidden/>
              </w:rPr>
              <w:fldChar w:fldCharType="begin"/>
            </w:r>
            <w:r>
              <w:rPr>
                <w:noProof/>
                <w:webHidden/>
              </w:rPr>
              <w:instrText xml:space="preserve"> PAGEREF _Toc165390381 \h </w:instrText>
            </w:r>
            <w:r>
              <w:rPr>
                <w:noProof/>
                <w:webHidden/>
              </w:rPr>
            </w:r>
            <w:r>
              <w:rPr>
                <w:noProof/>
                <w:webHidden/>
              </w:rPr>
              <w:fldChar w:fldCharType="separate"/>
            </w:r>
            <w:r>
              <w:rPr>
                <w:noProof/>
                <w:webHidden/>
              </w:rPr>
              <w:t>10</w:t>
            </w:r>
            <w:r>
              <w:rPr>
                <w:noProof/>
                <w:webHidden/>
              </w:rPr>
              <w:fldChar w:fldCharType="end"/>
            </w:r>
          </w:hyperlink>
        </w:p>
        <w:p w14:paraId="6B4C673F" w14:textId="07788E34" w:rsidR="00CD3043" w:rsidRDefault="00CD3043">
          <w:pPr>
            <w:pStyle w:val="TOC1"/>
            <w:tabs>
              <w:tab w:val="right" w:leader="dot" w:pos="9016"/>
            </w:tabs>
            <w:rPr>
              <w:noProof/>
              <w:kern w:val="2"/>
              <w:lang w:eastAsia="en-GB"/>
              <w14:ligatures w14:val="standardContextual"/>
            </w:rPr>
          </w:pPr>
          <w:hyperlink w:anchor="_Toc165390382" w:history="1">
            <w:r w:rsidRPr="00082591">
              <w:rPr>
                <w:rStyle w:val="Hyperlink"/>
                <w:noProof/>
              </w:rPr>
              <w:t>5 System Requirements</w:t>
            </w:r>
            <w:r>
              <w:rPr>
                <w:noProof/>
                <w:webHidden/>
              </w:rPr>
              <w:tab/>
            </w:r>
            <w:r>
              <w:rPr>
                <w:noProof/>
                <w:webHidden/>
              </w:rPr>
              <w:fldChar w:fldCharType="begin"/>
            </w:r>
            <w:r>
              <w:rPr>
                <w:noProof/>
                <w:webHidden/>
              </w:rPr>
              <w:instrText xml:space="preserve"> PAGEREF _Toc165390382 \h </w:instrText>
            </w:r>
            <w:r>
              <w:rPr>
                <w:noProof/>
                <w:webHidden/>
              </w:rPr>
            </w:r>
            <w:r>
              <w:rPr>
                <w:noProof/>
                <w:webHidden/>
              </w:rPr>
              <w:fldChar w:fldCharType="separate"/>
            </w:r>
            <w:r>
              <w:rPr>
                <w:noProof/>
                <w:webHidden/>
              </w:rPr>
              <w:t>11</w:t>
            </w:r>
            <w:r>
              <w:rPr>
                <w:noProof/>
                <w:webHidden/>
              </w:rPr>
              <w:fldChar w:fldCharType="end"/>
            </w:r>
          </w:hyperlink>
        </w:p>
        <w:p w14:paraId="6D21C5C2" w14:textId="60292068" w:rsidR="00CD3043" w:rsidRDefault="00CD3043">
          <w:pPr>
            <w:pStyle w:val="TOC2"/>
            <w:tabs>
              <w:tab w:val="right" w:leader="dot" w:pos="9016"/>
            </w:tabs>
            <w:rPr>
              <w:noProof/>
              <w:kern w:val="2"/>
              <w:lang w:eastAsia="en-GB"/>
              <w14:ligatures w14:val="standardContextual"/>
            </w:rPr>
          </w:pPr>
          <w:hyperlink w:anchor="_Toc165390383" w:history="1">
            <w:r w:rsidRPr="00082591">
              <w:rPr>
                <w:rStyle w:val="Hyperlink"/>
                <w:noProof/>
              </w:rPr>
              <w:t>5.1 Functional requirements</w:t>
            </w:r>
            <w:r>
              <w:rPr>
                <w:noProof/>
                <w:webHidden/>
              </w:rPr>
              <w:tab/>
            </w:r>
            <w:r>
              <w:rPr>
                <w:noProof/>
                <w:webHidden/>
              </w:rPr>
              <w:fldChar w:fldCharType="begin"/>
            </w:r>
            <w:r>
              <w:rPr>
                <w:noProof/>
                <w:webHidden/>
              </w:rPr>
              <w:instrText xml:space="preserve"> PAGEREF _Toc165390383 \h </w:instrText>
            </w:r>
            <w:r>
              <w:rPr>
                <w:noProof/>
                <w:webHidden/>
              </w:rPr>
            </w:r>
            <w:r>
              <w:rPr>
                <w:noProof/>
                <w:webHidden/>
              </w:rPr>
              <w:fldChar w:fldCharType="separate"/>
            </w:r>
            <w:r>
              <w:rPr>
                <w:noProof/>
                <w:webHidden/>
              </w:rPr>
              <w:t>11</w:t>
            </w:r>
            <w:r>
              <w:rPr>
                <w:noProof/>
                <w:webHidden/>
              </w:rPr>
              <w:fldChar w:fldCharType="end"/>
            </w:r>
          </w:hyperlink>
        </w:p>
        <w:p w14:paraId="43AC96A4" w14:textId="069E955C" w:rsidR="00CD3043" w:rsidRDefault="00CD3043">
          <w:pPr>
            <w:pStyle w:val="TOC2"/>
            <w:tabs>
              <w:tab w:val="right" w:leader="dot" w:pos="9016"/>
            </w:tabs>
            <w:rPr>
              <w:noProof/>
              <w:kern w:val="2"/>
              <w:lang w:eastAsia="en-GB"/>
              <w14:ligatures w14:val="standardContextual"/>
            </w:rPr>
          </w:pPr>
          <w:hyperlink w:anchor="_Toc165390384" w:history="1">
            <w:r w:rsidRPr="00082591">
              <w:rPr>
                <w:rStyle w:val="Hyperlink"/>
                <w:noProof/>
              </w:rPr>
              <w:t>5.2 Non-functional Requirements</w:t>
            </w:r>
            <w:r>
              <w:rPr>
                <w:noProof/>
                <w:webHidden/>
              </w:rPr>
              <w:tab/>
            </w:r>
            <w:r>
              <w:rPr>
                <w:noProof/>
                <w:webHidden/>
              </w:rPr>
              <w:fldChar w:fldCharType="begin"/>
            </w:r>
            <w:r>
              <w:rPr>
                <w:noProof/>
                <w:webHidden/>
              </w:rPr>
              <w:instrText xml:space="preserve"> PAGEREF _Toc165390384 \h </w:instrText>
            </w:r>
            <w:r>
              <w:rPr>
                <w:noProof/>
                <w:webHidden/>
              </w:rPr>
            </w:r>
            <w:r>
              <w:rPr>
                <w:noProof/>
                <w:webHidden/>
              </w:rPr>
              <w:fldChar w:fldCharType="separate"/>
            </w:r>
            <w:r>
              <w:rPr>
                <w:noProof/>
                <w:webHidden/>
              </w:rPr>
              <w:t>12</w:t>
            </w:r>
            <w:r>
              <w:rPr>
                <w:noProof/>
                <w:webHidden/>
              </w:rPr>
              <w:fldChar w:fldCharType="end"/>
            </w:r>
          </w:hyperlink>
        </w:p>
        <w:p w14:paraId="4F1BF276" w14:textId="5B63696D" w:rsidR="00CD3043" w:rsidRDefault="00CD3043">
          <w:pPr>
            <w:pStyle w:val="TOC1"/>
            <w:tabs>
              <w:tab w:val="right" w:leader="dot" w:pos="9016"/>
            </w:tabs>
            <w:rPr>
              <w:noProof/>
              <w:kern w:val="2"/>
              <w:lang w:eastAsia="en-GB"/>
              <w14:ligatures w14:val="standardContextual"/>
            </w:rPr>
          </w:pPr>
          <w:hyperlink w:anchor="_Toc165390385" w:history="1">
            <w:r w:rsidRPr="00082591">
              <w:rPr>
                <w:rStyle w:val="Hyperlink"/>
                <w:noProof/>
              </w:rPr>
              <w:t>6 Choice of Technology</w:t>
            </w:r>
            <w:r>
              <w:rPr>
                <w:noProof/>
                <w:webHidden/>
              </w:rPr>
              <w:tab/>
            </w:r>
            <w:r>
              <w:rPr>
                <w:noProof/>
                <w:webHidden/>
              </w:rPr>
              <w:fldChar w:fldCharType="begin"/>
            </w:r>
            <w:r>
              <w:rPr>
                <w:noProof/>
                <w:webHidden/>
              </w:rPr>
              <w:instrText xml:space="preserve"> PAGEREF _Toc165390385 \h </w:instrText>
            </w:r>
            <w:r>
              <w:rPr>
                <w:noProof/>
                <w:webHidden/>
              </w:rPr>
            </w:r>
            <w:r>
              <w:rPr>
                <w:noProof/>
                <w:webHidden/>
              </w:rPr>
              <w:fldChar w:fldCharType="separate"/>
            </w:r>
            <w:r>
              <w:rPr>
                <w:noProof/>
                <w:webHidden/>
              </w:rPr>
              <w:t>12</w:t>
            </w:r>
            <w:r>
              <w:rPr>
                <w:noProof/>
                <w:webHidden/>
              </w:rPr>
              <w:fldChar w:fldCharType="end"/>
            </w:r>
          </w:hyperlink>
        </w:p>
        <w:p w14:paraId="7E316D62" w14:textId="69B99C9B" w:rsidR="00CD3043" w:rsidRDefault="00CD3043">
          <w:pPr>
            <w:pStyle w:val="TOC2"/>
            <w:tabs>
              <w:tab w:val="right" w:leader="dot" w:pos="9016"/>
            </w:tabs>
            <w:rPr>
              <w:noProof/>
              <w:kern w:val="2"/>
              <w:lang w:eastAsia="en-GB"/>
              <w14:ligatures w14:val="standardContextual"/>
            </w:rPr>
          </w:pPr>
          <w:hyperlink w:anchor="_Toc165390386" w:history="1">
            <w:r w:rsidRPr="00082591">
              <w:rPr>
                <w:rStyle w:val="Hyperlink"/>
                <w:noProof/>
              </w:rPr>
              <w:t>6.1 Electron</w:t>
            </w:r>
            <w:r>
              <w:rPr>
                <w:noProof/>
                <w:webHidden/>
              </w:rPr>
              <w:tab/>
            </w:r>
            <w:r>
              <w:rPr>
                <w:noProof/>
                <w:webHidden/>
              </w:rPr>
              <w:fldChar w:fldCharType="begin"/>
            </w:r>
            <w:r>
              <w:rPr>
                <w:noProof/>
                <w:webHidden/>
              </w:rPr>
              <w:instrText xml:space="preserve"> PAGEREF _Toc165390386 \h </w:instrText>
            </w:r>
            <w:r>
              <w:rPr>
                <w:noProof/>
                <w:webHidden/>
              </w:rPr>
            </w:r>
            <w:r>
              <w:rPr>
                <w:noProof/>
                <w:webHidden/>
              </w:rPr>
              <w:fldChar w:fldCharType="separate"/>
            </w:r>
            <w:r>
              <w:rPr>
                <w:noProof/>
                <w:webHidden/>
              </w:rPr>
              <w:t>12</w:t>
            </w:r>
            <w:r>
              <w:rPr>
                <w:noProof/>
                <w:webHidden/>
              </w:rPr>
              <w:fldChar w:fldCharType="end"/>
            </w:r>
          </w:hyperlink>
        </w:p>
        <w:p w14:paraId="493E449C" w14:textId="563086A6" w:rsidR="00CD3043" w:rsidRDefault="00CD3043">
          <w:pPr>
            <w:pStyle w:val="TOC3"/>
            <w:tabs>
              <w:tab w:val="right" w:leader="dot" w:pos="9016"/>
            </w:tabs>
            <w:rPr>
              <w:noProof/>
              <w:kern w:val="2"/>
              <w:lang w:eastAsia="en-GB"/>
              <w14:ligatures w14:val="standardContextual"/>
            </w:rPr>
          </w:pPr>
          <w:hyperlink w:anchor="_Toc165390387" w:history="1">
            <w:r w:rsidRPr="00082591">
              <w:rPr>
                <w:rStyle w:val="Hyperlink"/>
                <w:noProof/>
              </w:rPr>
              <w:t>6.1.1 What is Electron?</w:t>
            </w:r>
            <w:r>
              <w:rPr>
                <w:noProof/>
                <w:webHidden/>
              </w:rPr>
              <w:tab/>
            </w:r>
            <w:r>
              <w:rPr>
                <w:noProof/>
                <w:webHidden/>
              </w:rPr>
              <w:fldChar w:fldCharType="begin"/>
            </w:r>
            <w:r>
              <w:rPr>
                <w:noProof/>
                <w:webHidden/>
              </w:rPr>
              <w:instrText xml:space="preserve"> PAGEREF _Toc165390387 \h </w:instrText>
            </w:r>
            <w:r>
              <w:rPr>
                <w:noProof/>
                <w:webHidden/>
              </w:rPr>
            </w:r>
            <w:r>
              <w:rPr>
                <w:noProof/>
                <w:webHidden/>
              </w:rPr>
              <w:fldChar w:fldCharType="separate"/>
            </w:r>
            <w:r>
              <w:rPr>
                <w:noProof/>
                <w:webHidden/>
              </w:rPr>
              <w:t>12</w:t>
            </w:r>
            <w:r>
              <w:rPr>
                <w:noProof/>
                <w:webHidden/>
              </w:rPr>
              <w:fldChar w:fldCharType="end"/>
            </w:r>
          </w:hyperlink>
        </w:p>
        <w:p w14:paraId="74DADFD2" w14:textId="0702CB95" w:rsidR="00CD3043" w:rsidRDefault="00CD3043">
          <w:pPr>
            <w:pStyle w:val="TOC3"/>
            <w:tabs>
              <w:tab w:val="right" w:leader="dot" w:pos="9016"/>
            </w:tabs>
            <w:rPr>
              <w:noProof/>
              <w:kern w:val="2"/>
              <w:lang w:eastAsia="en-GB"/>
              <w14:ligatures w14:val="standardContextual"/>
            </w:rPr>
          </w:pPr>
          <w:hyperlink w:anchor="_Toc165390388" w:history="1">
            <w:r w:rsidRPr="00082591">
              <w:rPr>
                <w:rStyle w:val="Hyperlink"/>
                <w:noProof/>
              </w:rPr>
              <w:t>6.1.2 Chromium in Electron (Renderer)</w:t>
            </w:r>
            <w:r>
              <w:rPr>
                <w:noProof/>
                <w:webHidden/>
              </w:rPr>
              <w:tab/>
            </w:r>
            <w:r>
              <w:rPr>
                <w:noProof/>
                <w:webHidden/>
              </w:rPr>
              <w:fldChar w:fldCharType="begin"/>
            </w:r>
            <w:r>
              <w:rPr>
                <w:noProof/>
                <w:webHidden/>
              </w:rPr>
              <w:instrText xml:space="preserve"> PAGEREF _Toc165390388 \h </w:instrText>
            </w:r>
            <w:r>
              <w:rPr>
                <w:noProof/>
                <w:webHidden/>
              </w:rPr>
            </w:r>
            <w:r>
              <w:rPr>
                <w:noProof/>
                <w:webHidden/>
              </w:rPr>
              <w:fldChar w:fldCharType="separate"/>
            </w:r>
            <w:r>
              <w:rPr>
                <w:noProof/>
                <w:webHidden/>
              </w:rPr>
              <w:t>13</w:t>
            </w:r>
            <w:r>
              <w:rPr>
                <w:noProof/>
                <w:webHidden/>
              </w:rPr>
              <w:fldChar w:fldCharType="end"/>
            </w:r>
          </w:hyperlink>
        </w:p>
        <w:p w14:paraId="0BC9829D" w14:textId="559541B9" w:rsidR="00CD3043" w:rsidRDefault="00CD3043">
          <w:pPr>
            <w:pStyle w:val="TOC3"/>
            <w:tabs>
              <w:tab w:val="right" w:leader="dot" w:pos="9016"/>
            </w:tabs>
            <w:rPr>
              <w:noProof/>
              <w:kern w:val="2"/>
              <w:lang w:eastAsia="en-GB"/>
              <w14:ligatures w14:val="standardContextual"/>
            </w:rPr>
          </w:pPr>
          <w:hyperlink w:anchor="_Toc165390389" w:history="1">
            <w:r w:rsidRPr="00082591">
              <w:rPr>
                <w:rStyle w:val="Hyperlink"/>
                <w:noProof/>
              </w:rPr>
              <w:t>6.1.3 Node.js in Electron (Main)</w:t>
            </w:r>
            <w:r>
              <w:rPr>
                <w:noProof/>
                <w:webHidden/>
              </w:rPr>
              <w:tab/>
            </w:r>
            <w:r>
              <w:rPr>
                <w:noProof/>
                <w:webHidden/>
              </w:rPr>
              <w:fldChar w:fldCharType="begin"/>
            </w:r>
            <w:r>
              <w:rPr>
                <w:noProof/>
                <w:webHidden/>
              </w:rPr>
              <w:instrText xml:space="preserve"> PAGEREF _Toc165390389 \h </w:instrText>
            </w:r>
            <w:r>
              <w:rPr>
                <w:noProof/>
                <w:webHidden/>
              </w:rPr>
            </w:r>
            <w:r>
              <w:rPr>
                <w:noProof/>
                <w:webHidden/>
              </w:rPr>
              <w:fldChar w:fldCharType="separate"/>
            </w:r>
            <w:r>
              <w:rPr>
                <w:noProof/>
                <w:webHidden/>
              </w:rPr>
              <w:t>13</w:t>
            </w:r>
            <w:r>
              <w:rPr>
                <w:noProof/>
                <w:webHidden/>
              </w:rPr>
              <w:fldChar w:fldCharType="end"/>
            </w:r>
          </w:hyperlink>
        </w:p>
        <w:p w14:paraId="4CA47629" w14:textId="35A04408" w:rsidR="00CD3043" w:rsidRDefault="00CD3043">
          <w:pPr>
            <w:pStyle w:val="TOC3"/>
            <w:tabs>
              <w:tab w:val="right" w:leader="dot" w:pos="9016"/>
            </w:tabs>
            <w:rPr>
              <w:noProof/>
              <w:kern w:val="2"/>
              <w:lang w:eastAsia="en-GB"/>
              <w14:ligatures w14:val="standardContextual"/>
            </w:rPr>
          </w:pPr>
          <w:hyperlink w:anchor="_Toc165390390" w:history="1">
            <w:r w:rsidRPr="00082591">
              <w:rPr>
                <w:rStyle w:val="Hyperlink"/>
                <w:noProof/>
              </w:rPr>
              <w:t>6.1.4 Inter-process Communication</w:t>
            </w:r>
            <w:r>
              <w:rPr>
                <w:noProof/>
                <w:webHidden/>
              </w:rPr>
              <w:tab/>
            </w:r>
            <w:r>
              <w:rPr>
                <w:noProof/>
                <w:webHidden/>
              </w:rPr>
              <w:fldChar w:fldCharType="begin"/>
            </w:r>
            <w:r>
              <w:rPr>
                <w:noProof/>
                <w:webHidden/>
              </w:rPr>
              <w:instrText xml:space="preserve"> PAGEREF _Toc165390390 \h </w:instrText>
            </w:r>
            <w:r>
              <w:rPr>
                <w:noProof/>
                <w:webHidden/>
              </w:rPr>
            </w:r>
            <w:r>
              <w:rPr>
                <w:noProof/>
                <w:webHidden/>
              </w:rPr>
              <w:fldChar w:fldCharType="separate"/>
            </w:r>
            <w:r>
              <w:rPr>
                <w:noProof/>
                <w:webHidden/>
              </w:rPr>
              <w:t>13</w:t>
            </w:r>
            <w:r>
              <w:rPr>
                <w:noProof/>
                <w:webHidden/>
              </w:rPr>
              <w:fldChar w:fldCharType="end"/>
            </w:r>
          </w:hyperlink>
        </w:p>
        <w:p w14:paraId="5C55D46A" w14:textId="39087177" w:rsidR="00CD3043" w:rsidRDefault="00CD3043">
          <w:pPr>
            <w:pStyle w:val="TOC3"/>
            <w:tabs>
              <w:tab w:val="right" w:leader="dot" w:pos="9016"/>
            </w:tabs>
            <w:rPr>
              <w:noProof/>
              <w:kern w:val="2"/>
              <w:lang w:eastAsia="en-GB"/>
              <w14:ligatures w14:val="standardContextual"/>
            </w:rPr>
          </w:pPr>
          <w:hyperlink w:anchor="_Toc165390391" w:history="1">
            <w:r w:rsidRPr="00082591">
              <w:rPr>
                <w:rStyle w:val="Hyperlink"/>
                <w:noProof/>
              </w:rPr>
              <w:t>6.1.5 What is Electron Used For?</w:t>
            </w:r>
            <w:r>
              <w:rPr>
                <w:noProof/>
                <w:webHidden/>
              </w:rPr>
              <w:tab/>
            </w:r>
            <w:r>
              <w:rPr>
                <w:noProof/>
                <w:webHidden/>
              </w:rPr>
              <w:fldChar w:fldCharType="begin"/>
            </w:r>
            <w:r>
              <w:rPr>
                <w:noProof/>
                <w:webHidden/>
              </w:rPr>
              <w:instrText xml:space="preserve"> PAGEREF _Toc165390391 \h </w:instrText>
            </w:r>
            <w:r>
              <w:rPr>
                <w:noProof/>
                <w:webHidden/>
              </w:rPr>
            </w:r>
            <w:r>
              <w:rPr>
                <w:noProof/>
                <w:webHidden/>
              </w:rPr>
              <w:fldChar w:fldCharType="separate"/>
            </w:r>
            <w:r>
              <w:rPr>
                <w:noProof/>
                <w:webHidden/>
              </w:rPr>
              <w:t>14</w:t>
            </w:r>
            <w:r>
              <w:rPr>
                <w:noProof/>
                <w:webHidden/>
              </w:rPr>
              <w:fldChar w:fldCharType="end"/>
            </w:r>
          </w:hyperlink>
        </w:p>
        <w:p w14:paraId="63C2D852" w14:textId="7B6D1E15" w:rsidR="00CD3043" w:rsidRDefault="00CD3043">
          <w:pPr>
            <w:pStyle w:val="TOC3"/>
            <w:tabs>
              <w:tab w:val="right" w:leader="dot" w:pos="9016"/>
            </w:tabs>
            <w:rPr>
              <w:noProof/>
              <w:kern w:val="2"/>
              <w:lang w:eastAsia="en-GB"/>
              <w14:ligatures w14:val="standardContextual"/>
            </w:rPr>
          </w:pPr>
          <w:hyperlink w:anchor="_Toc165390392" w:history="1">
            <w:r w:rsidRPr="00082591">
              <w:rPr>
                <w:rStyle w:val="Hyperlink"/>
                <w:noProof/>
              </w:rPr>
              <w:t>6.1.6 Conclusion</w:t>
            </w:r>
            <w:r>
              <w:rPr>
                <w:noProof/>
                <w:webHidden/>
              </w:rPr>
              <w:tab/>
            </w:r>
            <w:r>
              <w:rPr>
                <w:noProof/>
                <w:webHidden/>
              </w:rPr>
              <w:fldChar w:fldCharType="begin"/>
            </w:r>
            <w:r>
              <w:rPr>
                <w:noProof/>
                <w:webHidden/>
              </w:rPr>
              <w:instrText xml:space="preserve"> PAGEREF _Toc165390392 \h </w:instrText>
            </w:r>
            <w:r>
              <w:rPr>
                <w:noProof/>
                <w:webHidden/>
              </w:rPr>
            </w:r>
            <w:r>
              <w:rPr>
                <w:noProof/>
                <w:webHidden/>
              </w:rPr>
              <w:fldChar w:fldCharType="separate"/>
            </w:r>
            <w:r>
              <w:rPr>
                <w:noProof/>
                <w:webHidden/>
              </w:rPr>
              <w:t>14</w:t>
            </w:r>
            <w:r>
              <w:rPr>
                <w:noProof/>
                <w:webHidden/>
              </w:rPr>
              <w:fldChar w:fldCharType="end"/>
            </w:r>
          </w:hyperlink>
        </w:p>
        <w:p w14:paraId="44F1BE9F" w14:textId="6E30EC54" w:rsidR="00CD3043" w:rsidRDefault="00CD3043">
          <w:pPr>
            <w:pStyle w:val="TOC2"/>
            <w:tabs>
              <w:tab w:val="right" w:leader="dot" w:pos="9016"/>
            </w:tabs>
            <w:rPr>
              <w:noProof/>
              <w:kern w:val="2"/>
              <w:lang w:eastAsia="en-GB"/>
              <w14:ligatures w14:val="standardContextual"/>
            </w:rPr>
          </w:pPr>
          <w:hyperlink w:anchor="_Toc165390393" w:history="1">
            <w:r w:rsidRPr="00082591">
              <w:rPr>
                <w:rStyle w:val="Hyperlink"/>
                <w:noProof/>
              </w:rPr>
              <w:t>6.2 Comparison of Available Technologies</w:t>
            </w:r>
            <w:r>
              <w:rPr>
                <w:noProof/>
                <w:webHidden/>
              </w:rPr>
              <w:tab/>
            </w:r>
            <w:r>
              <w:rPr>
                <w:noProof/>
                <w:webHidden/>
              </w:rPr>
              <w:fldChar w:fldCharType="begin"/>
            </w:r>
            <w:r>
              <w:rPr>
                <w:noProof/>
                <w:webHidden/>
              </w:rPr>
              <w:instrText xml:space="preserve"> PAGEREF _Toc165390393 \h </w:instrText>
            </w:r>
            <w:r>
              <w:rPr>
                <w:noProof/>
                <w:webHidden/>
              </w:rPr>
            </w:r>
            <w:r>
              <w:rPr>
                <w:noProof/>
                <w:webHidden/>
              </w:rPr>
              <w:fldChar w:fldCharType="separate"/>
            </w:r>
            <w:r>
              <w:rPr>
                <w:noProof/>
                <w:webHidden/>
              </w:rPr>
              <w:t>14</w:t>
            </w:r>
            <w:r>
              <w:rPr>
                <w:noProof/>
                <w:webHidden/>
              </w:rPr>
              <w:fldChar w:fldCharType="end"/>
            </w:r>
          </w:hyperlink>
        </w:p>
        <w:p w14:paraId="092AA4C5" w14:textId="317F57E3" w:rsidR="00CD3043" w:rsidRDefault="00CD3043">
          <w:pPr>
            <w:pStyle w:val="TOC3"/>
            <w:tabs>
              <w:tab w:val="right" w:leader="dot" w:pos="9016"/>
            </w:tabs>
            <w:rPr>
              <w:noProof/>
              <w:kern w:val="2"/>
              <w:lang w:eastAsia="en-GB"/>
              <w14:ligatures w14:val="standardContextual"/>
            </w:rPr>
          </w:pPr>
          <w:hyperlink w:anchor="_Toc165390394" w:history="1">
            <w:r w:rsidRPr="00082591">
              <w:rPr>
                <w:rStyle w:val="Hyperlink"/>
                <w:noProof/>
              </w:rPr>
              <w:t>6.2.1 Research</w:t>
            </w:r>
            <w:r>
              <w:rPr>
                <w:noProof/>
                <w:webHidden/>
              </w:rPr>
              <w:tab/>
            </w:r>
            <w:r>
              <w:rPr>
                <w:noProof/>
                <w:webHidden/>
              </w:rPr>
              <w:fldChar w:fldCharType="begin"/>
            </w:r>
            <w:r>
              <w:rPr>
                <w:noProof/>
                <w:webHidden/>
              </w:rPr>
              <w:instrText xml:space="preserve"> PAGEREF _Toc165390394 \h </w:instrText>
            </w:r>
            <w:r>
              <w:rPr>
                <w:noProof/>
                <w:webHidden/>
              </w:rPr>
            </w:r>
            <w:r>
              <w:rPr>
                <w:noProof/>
                <w:webHidden/>
              </w:rPr>
              <w:fldChar w:fldCharType="separate"/>
            </w:r>
            <w:r>
              <w:rPr>
                <w:noProof/>
                <w:webHidden/>
              </w:rPr>
              <w:t>14</w:t>
            </w:r>
            <w:r>
              <w:rPr>
                <w:noProof/>
                <w:webHidden/>
              </w:rPr>
              <w:fldChar w:fldCharType="end"/>
            </w:r>
          </w:hyperlink>
        </w:p>
        <w:p w14:paraId="43FFC639" w14:textId="585A4785" w:rsidR="00CD3043" w:rsidRDefault="00CD3043">
          <w:pPr>
            <w:pStyle w:val="TOC3"/>
            <w:tabs>
              <w:tab w:val="right" w:leader="dot" w:pos="9016"/>
            </w:tabs>
            <w:rPr>
              <w:noProof/>
              <w:kern w:val="2"/>
              <w:lang w:eastAsia="en-GB"/>
              <w14:ligatures w14:val="standardContextual"/>
            </w:rPr>
          </w:pPr>
          <w:hyperlink w:anchor="_Toc165390395" w:history="1">
            <w:r w:rsidRPr="00082591">
              <w:rPr>
                <w:rStyle w:val="Hyperlink"/>
                <w:noProof/>
              </w:rPr>
              <w:t>6.2.2 Discussion</w:t>
            </w:r>
            <w:r>
              <w:rPr>
                <w:noProof/>
                <w:webHidden/>
              </w:rPr>
              <w:tab/>
            </w:r>
            <w:r>
              <w:rPr>
                <w:noProof/>
                <w:webHidden/>
              </w:rPr>
              <w:fldChar w:fldCharType="begin"/>
            </w:r>
            <w:r>
              <w:rPr>
                <w:noProof/>
                <w:webHidden/>
              </w:rPr>
              <w:instrText xml:space="preserve"> PAGEREF _Toc165390395 \h </w:instrText>
            </w:r>
            <w:r>
              <w:rPr>
                <w:noProof/>
                <w:webHidden/>
              </w:rPr>
            </w:r>
            <w:r>
              <w:rPr>
                <w:noProof/>
                <w:webHidden/>
              </w:rPr>
              <w:fldChar w:fldCharType="separate"/>
            </w:r>
            <w:r>
              <w:rPr>
                <w:noProof/>
                <w:webHidden/>
              </w:rPr>
              <w:t>16</w:t>
            </w:r>
            <w:r>
              <w:rPr>
                <w:noProof/>
                <w:webHidden/>
              </w:rPr>
              <w:fldChar w:fldCharType="end"/>
            </w:r>
          </w:hyperlink>
        </w:p>
        <w:p w14:paraId="46645C70" w14:textId="205ACA47" w:rsidR="00CD3043" w:rsidRDefault="00CD3043">
          <w:pPr>
            <w:pStyle w:val="TOC3"/>
            <w:tabs>
              <w:tab w:val="right" w:leader="dot" w:pos="9016"/>
            </w:tabs>
            <w:rPr>
              <w:noProof/>
              <w:kern w:val="2"/>
              <w:lang w:eastAsia="en-GB"/>
              <w14:ligatures w14:val="standardContextual"/>
            </w:rPr>
          </w:pPr>
          <w:hyperlink w:anchor="_Toc165390396" w:history="1">
            <w:r w:rsidRPr="00082591">
              <w:rPr>
                <w:rStyle w:val="Hyperlink"/>
                <w:noProof/>
              </w:rPr>
              <w:t>6.2.3 Conclusion</w:t>
            </w:r>
            <w:r>
              <w:rPr>
                <w:noProof/>
                <w:webHidden/>
              </w:rPr>
              <w:tab/>
            </w:r>
            <w:r>
              <w:rPr>
                <w:noProof/>
                <w:webHidden/>
              </w:rPr>
              <w:fldChar w:fldCharType="begin"/>
            </w:r>
            <w:r>
              <w:rPr>
                <w:noProof/>
                <w:webHidden/>
              </w:rPr>
              <w:instrText xml:space="preserve"> PAGEREF _Toc165390396 \h </w:instrText>
            </w:r>
            <w:r>
              <w:rPr>
                <w:noProof/>
                <w:webHidden/>
              </w:rPr>
            </w:r>
            <w:r>
              <w:rPr>
                <w:noProof/>
                <w:webHidden/>
              </w:rPr>
              <w:fldChar w:fldCharType="separate"/>
            </w:r>
            <w:r>
              <w:rPr>
                <w:noProof/>
                <w:webHidden/>
              </w:rPr>
              <w:t>17</w:t>
            </w:r>
            <w:r>
              <w:rPr>
                <w:noProof/>
                <w:webHidden/>
              </w:rPr>
              <w:fldChar w:fldCharType="end"/>
            </w:r>
          </w:hyperlink>
        </w:p>
        <w:p w14:paraId="133B0577" w14:textId="790E1EEC" w:rsidR="00CD3043" w:rsidRDefault="00CD3043">
          <w:pPr>
            <w:pStyle w:val="TOC1"/>
            <w:tabs>
              <w:tab w:val="right" w:leader="dot" w:pos="9016"/>
            </w:tabs>
            <w:rPr>
              <w:noProof/>
              <w:kern w:val="2"/>
              <w:lang w:eastAsia="en-GB"/>
              <w14:ligatures w14:val="standardContextual"/>
            </w:rPr>
          </w:pPr>
          <w:hyperlink w:anchor="_Toc165390397" w:history="1">
            <w:r w:rsidRPr="00082591">
              <w:rPr>
                <w:rStyle w:val="Hyperlink"/>
                <w:noProof/>
              </w:rPr>
              <w:t>7 System Design</w:t>
            </w:r>
            <w:r>
              <w:rPr>
                <w:noProof/>
                <w:webHidden/>
              </w:rPr>
              <w:tab/>
            </w:r>
            <w:r>
              <w:rPr>
                <w:noProof/>
                <w:webHidden/>
              </w:rPr>
              <w:fldChar w:fldCharType="begin"/>
            </w:r>
            <w:r>
              <w:rPr>
                <w:noProof/>
                <w:webHidden/>
              </w:rPr>
              <w:instrText xml:space="preserve"> PAGEREF _Toc165390397 \h </w:instrText>
            </w:r>
            <w:r>
              <w:rPr>
                <w:noProof/>
                <w:webHidden/>
              </w:rPr>
            </w:r>
            <w:r>
              <w:rPr>
                <w:noProof/>
                <w:webHidden/>
              </w:rPr>
              <w:fldChar w:fldCharType="separate"/>
            </w:r>
            <w:r>
              <w:rPr>
                <w:noProof/>
                <w:webHidden/>
              </w:rPr>
              <w:t>17</w:t>
            </w:r>
            <w:r>
              <w:rPr>
                <w:noProof/>
                <w:webHidden/>
              </w:rPr>
              <w:fldChar w:fldCharType="end"/>
            </w:r>
          </w:hyperlink>
        </w:p>
        <w:p w14:paraId="5A4D525D" w14:textId="2150C8A5" w:rsidR="00CD3043" w:rsidRDefault="00CD3043">
          <w:pPr>
            <w:pStyle w:val="TOC2"/>
            <w:tabs>
              <w:tab w:val="right" w:leader="dot" w:pos="9016"/>
            </w:tabs>
            <w:rPr>
              <w:noProof/>
              <w:kern w:val="2"/>
              <w:lang w:eastAsia="en-GB"/>
              <w14:ligatures w14:val="standardContextual"/>
            </w:rPr>
          </w:pPr>
          <w:hyperlink w:anchor="_Toc165390398" w:history="1">
            <w:r w:rsidRPr="00082591">
              <w:rPr>
                <w:rStyle w:val="Hyperlink"/>
                <w:noProof/>
              </w:rPr>
              <w:t>7.1 File Structure of an Electron Application</w:t>
            </w:r>
            <w:r>
              <w:rPr>
                <w:noProof/>
                <w:webHidden/>
              </w:rPr>
              <w:tab/>
            </w:r>
            <w:r>
              <w:rPr>
                <w:noProof/>
                <w:webHidden/>
              </w:rPr>
              <w:fldChar w:fldCharType="begin"/>
            </w:r>
            <w:r>
              <w:rPr>
                <w:noProof/>
                <w:webHidden/>
              </w:rPr>
              <w:instrText xml:space="preserve"> PAGEREF _Toc165390398 \h </w:instrText>
            </w:r>
            <w:r>
              <w:rPr>
                <w:noProof/>
                <w:webHidden/>
              </w:rPr>
            </w:r>
            <w:r>
              <w:rPr>
                <w:noProof/>
                <w:webHidden/>
              </w:rPr>
              <w:fldChar w:fldCharType="separate"/>
            </w:r>
            <w:r>
              <w:rPr>
                <w:noProof/>
                <w:webHidden/>
              </w:rPr>
              <w:t>17</w:t>
            </w:r>
            <w:r>
              <w:rPr>
                <w:noProof/>
                <w:webHidden/>
              </w:rPr>
              <w:fldChar w:fldCharType="end"/>
            </w:r>
          </w:hyperlink>
        </w:p>
        <w:p w14:paraId="635D9319" w14:textId="11EEC580" w:rsidR="00CD3043" w:rsidRDefault="00CD3043">
          <w:pPr>
            <w:pStyle w:val="TOC3"/>
            <w:tabs>
              <w:tab w:val="right" w:leader="dot" w:pos="9016"/>
            </w:tabs>
            <w:rPr>
              <w:noProof/>
              <w:kern w:val="2"/>
              <w:lang w:eastAsia="en-GB"/>
              <w14:ligatures w14:val="standardContextual"/>
            </w:rPr>
          </w:pPr>
          <w:hyperlink w:anchor="_Toc165390399" w:history="1">
            <w:r w:rsidRPr="00082591">
              <w:rPr>
                <w:rStyle w:val="Hyperlink"/>
                <w:noProof/>
              </w:rPr>
              <w:t>7.1.1 Overview of File Structure</w:t>
            </w:r>
            <w:r>
              <w:rPr>
                <w:noProof/>
                <w:webHidden/>
              </w:rPr>
              <w:tab/>
            </w:r>
            <w:r>
              <w:rPr>
                <w:noProof/>
                <w:webHidden/>
              </w:rPr>
              <w:fldChar w:fldCharType="begin"/>
            </w:r>
            <w:r>
              <w:rPr>
                <w:noProof/>
                <w:webHidden/>
              </w:rPr>
              <w:instrText xml:space="preserve"> PAGEREF _Toc165390399 \h </w:instrText>
            </w:r>
            <w:r>
              <w:rPr>
                <w:noProof/>
                <w:webHidden/>
              </w:rPr>
            </w:r>
            <w:r>
              <w:rPr>
                <w:noProof/>
                <w:webHidden/>
              </w:rPr>
              <w:fldChar w:fldCharType="separate"/>
            </w:r>
            <w:r>
              <w:rPr>
                <w:noProof/>
                <w:webHidden/>
              </w:rPr>
              <w:t>17</w:t>
            </w:r>
            <w:r>
              <w:rPr>
                <w:noProof/>
                <w:webHidden/>
              </w:rPr>
              <w:fldChar w:fldCharType="end"/>
            </w:r>
          </w:hyperlink>
        </w:p>
        <w:p w14:paraId="17E113B4" w14:textId="3C393317" w:rsidR="00CD3043" w:rsidRDefault="00CD3043">
          <w:pPr>
            <w:pStyle w:val="TOC2"/>
            <w:tabs>
              <w:tab w:val="right" w:leader="dot" w:pos="9016"/>
            </w:tabs>
            <w:rPr>
              <w:noProof/>
              <w:kern w:val="2"/>
              <w:lang w:eastAsia="en-GB"/>
              <w14:ligatures w14:val="standardContextual"/>
            </w:rPr>
          </w:pPr>
          <w:hyperlink w:anchor="_Toc165390400" w:history="1">
            <w:r w:rsidRPr="00082591">
              <w:rPr>
                <w:rStyle w:val="Hyperlink"/>
                <w:noProof/>
              </w:rPr>
              <w:t>7.2 Files</w:t>
            </w:r>
            <w:r>
              <w:rPr>
                <w:noProof/>
                <w:webHidden/>
              </w:rPr>
              <w:tab/>
            </w:r>
            <w:r>
              <w:rPr>
                <w:noProof/>
                <w:webHidden/>
              </w:rPr>
              <w:fldChar w:fldCharType="begin"/>
            </w:r>
            <w:r>
              <w:rPr>
                <w:noProof/>
                <w:webHidden/>
              </w:rPr>
              <w:instrText xml:space="preserve"> PAGEREF _Toc165390400 \h </w:instrText>
            </w:r>
            <w:r>
              <w:rPr>
                <w:noProof/>
                <w:webHidden/>
              </w:rPr>
            </w:r>
            <w:r>
              <w:rPr>
                <w:noProof/>
                <w:webHidden/>
              </w:rPr>
              <w:fldChar w:fldCharType="separate"/>
            </w:r>
            <w:r>
              <w:rPr>
                <w:noProof/>
                <w:webHidden/>
              </w:rPr>
              <w:t>18</w:t>
            </w:r>
            <w:r>
              <w:rPr>
                <w:noProof/>
                <w:webHidden/>
              </w:rPr>
              <w:fldChar w:fldCharType="end"/>
            </w:r>
          </w:hyperlink>
        </w:p>
        <w:p w14:paraId="30BDB044" w14:textId="21D969B3" w:rsidR="00CD3043" w:rsidRDefault="00CD3043">
          <w:pPr>
            <w:pStyle w:val="TOC3"/>
            <w:tabs>
              <w:tab w:val="right" w:leader="dot" w:pos="9016"/>
            </w:tabs>
            <w:rPr>
              <w:noProof/>
              <w:kern w:val="2"/>
              <w:lang w:eastAsia="en-GB"/>
              <w14:ligatures w14:val="standardContextual"/>
            </w:rPr>
          </w:pPr>
          <w:hyperlink w:anchor="_Toc165390401" w:history="1">
            <w:r w:rsidRPr="00082591">
              <w:rPr>
                <w:rStyle w:val="Hyperlink"/>
                <w:noProof/>
              </w:rPr>
              <w:t>7.2.1 Main File (main.js)</w:t>
            </w:r>
            <w:r>
              <w:rPr>
                <w:noProof/>
                <w:webHidden/>
              </w:rPr>
              <w:tab/>
            </w:r>
            <w:r>
              <w:rPr>
                <w:noProof/>
                <w:webHidden/>
              </w:rPr>
              <w:fldChar w:fldCharType="begin"/>
            </w:r>
            <w:r>
              <w:rPr>
                <w:noProof/>
                <w:webHidden/>
              </w:rPr>
              <w:instrText xml:space="preserve"> PAGEREF _Toc165390401 \h </w:instrText>
            </w:r>
            <w:r>
              <w:rPr>
                <w:noProof/>
                <w:webHidden/>
              </w:rPr>
            </w:r>
            <w:r>
              <w:rPr>
                <w:noProof/>
                <w:webHidden/>
              </w:rPr>
              <w:fldChar w:fldCharType="separate"/>
            </w:r>
            <w:r>
              <w:rPr>
                <w:noProof/>
                <w:webHidden/>
              </w:rPr>
              <w:t>18</w:t>
            </w:r>
            <w:r>
              <w:rPr>
                <w:noProof/>
                <w:webHidden/>
              </w:rPr>
              <w:fldChar w:fldCharType="end"/>
            </w:r>
          </w:hyperlink>
        </w:p>
        <w:p w14:paraId="781FEC4D" w14:textId="62D961D2" w:rsidR="00CD3043" w:rsidRDefault="00CD3043">
          <w:pPr>
            <w:pStyle w:val="TOC3"/>
            <w:tabs>
              <w:tab w:val="right" w:leader="dot" w:pos="9016"/>
            </w:tabs>
            <w:rPr>
              <w:noProof/>
              <w:kern w:val="2"/>
              <w:lang w:eastAsia="en-GB"/>
              <w14:ligatures w14:val="standardContextual"/>
            </w:rPr>
          </w:pPr>
          <w:hyperlink w:anchor="_Toc165390402" w:history="1">
            <w:r w:rsidRPr="00082591">
              <w:rPr>
                <w:rStyle w:val="Hyperlink"/>
                <w:noProof/>
              </w:rPr>
              <w:t>7.2.2 Renderer File (index.js)</w:t>
            </w:r>
            <w:r>
              <w:rPr>
                <w:noProof/>
                <w:webHidden/>
              </w:rPr>
              <w:tab/>
            </w:r>
            <w:r>
              <w:rPr>
                <w:noProof/>
                <w:webHidden/>
              </w:rPr>
              <w:fldChar w:fldCharType="begin"/>
            </w:r>
            <w:r>
              <w:rPr>
                <w:noProof/>
                <w:webHidden/>
              </w:rPr>
              <w:instrText xml:space="preserve"> PAGEREF _Toc165390402 \h </w:instrText>
            </w:r>
            <w:r>
              <w:rPr>
                <w:noProof/>
                <w:webHidden/>
              </w:rPr>
            </w:r>
            <w:r>
              <w:rPr>
                <w:noProof/>
                <w:webHidden/>
              </w:rPr>
              <w:fldChar w:fldCharType="separate"/>
            </w:r>
            <w:r>
              <w:rPr>
                <w:noProof/>
                <w:webHidden/>
              </w:rPr>
              <w:t>19</w:t>
            </w:r>
            <w:r>
              <w:rPr>
                <w:noProof/>
                <w:webHidden/>
              </w:rPr>
              <w:fldChar w:fldCharType="end"/>
            </w:r>
          </w:hyperlink>
        </w:p>
        <w:p w14:paraId="7BB950BD" w14:textId="4F401407" w:rsidR="00CD3043" w:rsidRDefault="00CD3043">
          <w:pPr>
            <w:pStyle w:val="TOC3"/>
            <w:tabs>
              <w:tab w:val="right" w:leader="dot" w:pos="9016"/>
            </w:tabs>
            <w:rPr>
              <w:noProof/>
              <w:kern w:val="2"/>
              <w:lang w:eastAsia="en-GB"/>
              <w14:ligatures w14:val="standardContextual"/>
            </w:rPr>
          </w:pPr>
          <w:hyperlink w:anchor="_Toc165390403" w:history="1">
            <w:r w:rsidRPr="00082591">
              <w:rPr>
                <w:rStyle w:val="Hyperlink"/>
                <w:noProof/>
              </w:rPr>
              <w:t>7.2.3 Preload File (preload.js)</w:t>
            </w:r>
            <w:r>
              <w:rPr>
                <w:noProof/>
                <w:webHidden/>
              </w:rPr>
              <w:tab/>
            </w:r>
            <w:r>
              <w:rPr>
                <w:noProof/>
                <w:webHidden/>
              </w:rPr>
              <w:fldChar w:fldCharType="begin"/>
            </w:r>
            <w:r>
              <w:rPr>
                <w:noProof/>
                <w:webHidden/>
              </w:rPr>
              <w:instrText xml:space="preserve"> PAGEREF _Toc165390403 \h </w:instrText>
            </w:r>
            <w:r>
              <w:rPr>
                <w:noProof/>
                <w:webHidden/>
              </w:rPr>
            </w:r>
            <w:r>
              <w:rPr>
                <w:noProof/>
                <w:webHidden/>
              </w:rPr>
              <w:fldChar w:fldCharType="separate"/>
            </w:r>
            <w:r>
              <w:rPr>
                <w:noProof/>
                <w:webHidden/>
              </w:rPr>
              <w:t>20</w:t>
            </w:r>
            <w:r>
              <w:rPr>
                <w:noProof/>
                <w:webHidden/>
              </w:rPr>
              <w:fldChar w:fldCharType="end"/>
            </w:r>
          </w:hyperlink>
        </w:p>
        <w:p w14:paraId="0F5B4BCA" w14:textId="513B6EF3" w:rsidR="00CD3043" w:rsidRDefault="00CD3043">
          <w:pPr>
            <w:pStyle w:val="TOC3"/>
            <w:tabs>
              <w:tab w:val="right" w:leader="dot" w:pos="9016"/>
            </w:tabs>
            <w:rPr>
              <w:noProof/>
              <w:kern w:val="2"/>
              <w:lang w:eastAsia="en-GB"/>
              <w14:ligatures w14:val="standardContextual"/>
            </w:rPr>
          </w:pPr>
          <w:hyperlink w:anchor="_Toc165390404" w:history="1">
            <w:r w:rsidRPr="00082591">
              <w:rPr>
                <w:rStyle w:val="Hyperlink"/>
                <w:noProof/>
              </w:rPr>
              <w:t>7.2.4 Node Modules Folder (node_modules)</w:t>
            </w:r>
            <w:r>
              <w:rPr>
                <w:noProof/>
                <w:webHidden/>
              </w:rPr>
              <w:tab/>
            </w:r>
            <w:r>
              <w:rPr>
                <w:noProof/>
                <w:webHidden/>
              </w:rPr>
              <w:fldChar w:fldCharType="begin"/>
            </w:r>
            <w:r>
              <w:rPr>
                <w:noProof/>
                <w:webHidden/>
              </w:rPr>
              <w:instrText xml:space="preserve"> PAGEREF _Toc165390404 \h </w:instrText>
            </w:r>
            <w:r>
              <w:rPr>
                <w:noProof/>
                <w:webHidden/>
              </w:rPr>
            </w:r>
            <w:r>
              <w:rPr>
                <w:noProof/>
                <w:webHidden/>
              </w:rPr>
              <w:fldChar w:fldCharType="separate"/>
            </w:r>
            <w:r>
              <w:rPr>
                <w:noProof/>
                <w:webHidden/>
              </w:rPr>
              <w:t>20</w:t>
            </w:r>
            <w:r>
              <w:rPr>
                <w:noProof/>
                <w:webHidden/>
              </w:rPr>
              <w:fldChar w:fldCharType="end"/>
            </w:r>
          </w:hyperlink>
        </w:p>
        <w:p w14:paraId="3C7731DD" w14:textId="2D221EE6" w:rsidR="00CD3043" w:rsidRDefault="00CD3043">
          <w:pPr>
            <w:pStyle w:val="TOC3"/>
            <w:tabs>
              <w:tab w:val="right" w:leader="dot" w:pos="9016"/>
            </w:tabs>
            <w:rPr>
              <w:noProof/>
              <w:kern w:val="2"/>
              <w:lang w:eastAsia="en-GB"/>
              <w14:ligatures w14:val="standardContextual"/>
            </w:rPr>
          </w:pPr>
          <w:hyperlink w:anchor="_Toc165390405" w:history="1">
            <w:r w:rsidRPr="00082591">
              <w:rPr>
                <w:rStyle w:val="Hyperlink"/>
                <w:noProof/>
              </w:rPr>
              <w:t>7.2.5 HTML and CSS</w:t>
            </w:r>
            <w:r>
              <w:rPr>
                <w:noProof/>
                <w:webHidden/>
              </w:rPr>
              <w:tab/>
            </w:r>
            <w:r>
              <w:rPr>
                <w:noProof/>
                <w:webHidden/>
              </w:rPr>
              <w:fldChar w:fldCharType="begin"/>
            </w:r>
            <w:r>
              <w:rPr>
                <w:noProof/>
                <w:webHidden/>
              </w:rPr>
              <w:instrText xml:space="preserve"> PAGEREF _Toc165390405 \h </w:instrText>
            </w:r>
            <w:r>
              <w:rPr>
                <w:noProof/>
                <w:webHidden/>
              </w:rPr>
            </w:r>
            <w:r>
              <w:rPr>
                <w:noProof/>
                <w:webHidden/>
              </w:rPr>
              <w:fldChar w:fldCharType="separate"/>
            </w:r>
            <w:r>
              <w:rPr>
                <w:noProof/>
                <w:webHidden/>
              </w:rPr>
              <w:t>20</w:t>
            </w:r>
            <w:r>
              <w:rPr>
                <w:noProof/>
                <w:webHidden/>
              </w:rPr>
              <w:fldChar w:fldCharType="end"/>
            </w:r>
          </w:hyperlink>
        </w:p>
        <w:p w14:paraId="43C0CEF1" w14:textId="76277377" w:rsidR="00CD3043" w:rsidRDefault="00CD3043">
          <w:pPr>
            <w:pStyle w:val="TOC3"/>
            <w:tabs>
              <w:tab w:val="right" w:leader="dot" w:pos="9016"/>
            </w:tabs>
            <w:rPr>
              <w:noProof/>
              <w:kern w:val="2"/>
              <w:lang w:eastAsia="en-GB"/>
              <w14:ligatures w14:val="standardContextual"/>
            </w:rPr>
          </w:pPr>
          <w:hyperlink w:anchor="_Toc165390406" w:history="1">
            <w:r w:rsidRPr="00082591">
              <w:rPr>
                <w:rStyle w:val="Hyperlink"/>
                <w:noProof/>
              </w:rPr>
              <w:t>7.2.6 Package Files</w:t>
            </w:r>
            <w:r>
              <w:rPr>
                <w:noProof/>
                <w:webHidden/>
              </w:rPr>
              <w:tab/>
            </w:r>
            <w:r>
              <w:rPr>
                <w:noProof/>
                <w:webHidden/>
              </w:rPr>
              <w:fldChar w:fldCharType="begin"/>
            </w:r>
            <w:r>
              <w:rPr>
                <w:noProof/>
                <w:webHidden/>
              </w:rPr>
              <w:instrText xml:space="preserve"> PAGEREF _Toc165390406 \h </w:instrText>
            </w:r>
            <w:r>
              <w:rPr>
                <w:noProof/>
                <w:webHidden/>
              </w:rPr>
            </w:r>
            <w:r>
              <w:rPr>
                <w:noProof/>
                <w:webHidden/>
              </w:rPr>
              <w:fldChar w:fldCharType="separate"/>
            </w:r>
            <w:r>
              <w:rPr>
                <w:noProof/>
                <w:webHidden/>
              </w:rPr>
              <w:t>21</w:t>
            </w:r>
            <w:r>
              <w:rPr>
                <w:noProof/>
                <w:webHidden/>
              </w:rPr>
              <w:fldChar w:fldCharType="end"/>
            </w:r>
          </w:hyperlink>
        </w:p>
        <w:p w14:paraId="56CFBD5B" w14:textId="6FC9AAC1" w:rsidR="00CD3043" w:rsidRDefault="00CD3043">
          <w:pPr>
            <w:pStyle w:val="TOC2"/>
            <w:tabs>
              <w:tab w:val="right" w:leader="dot" w:pos="9016"/>
            </w:tabs>
            <w:rPr>
              <w:noProof/>
              <w:kern w:val="2"/>
              <w:lang w:eastAsia="en-GB"/>
              <w14:ligatures w14:val="standardContextual"/>
            </w:rPr>
          </w:pPr>
          <w:hyperlink w:anchor="_Toc165390407" w:history="1">
            <w:r w:rsidRPr="00082591">
              <w:rPr>
                <w:rStyle w:val="Hyperlink"/>
                <w:noProof/>
              </w:rPr>
              <w:t>7.3 Modules</w:t>
            </w:r>
            <w:r>
              <w:rPr>
                <w:noProof/>
                <w:webHidden/>
              </w:rPr>
              <w:tab/>
            </w:r>
            <w:r>
              <w:rPr>
                <w:noProof/>
                <w:webHidden/>
              </w:rPr>
              <w:fldChar w:fldCharType="begin"/>
            </w:r>
            <w:r>
              <w:rPr>
                <w:noProof/>
                <w:webHidden/>
              </w:rPr>
              <w:instrText xml:space="preserve"> PAGEREF _Toc165390407 \h </w:instrText>
            </w:r>
            <w:r>
              <w:rPr>
                <w:noProof/>
                <w:webHidden/>
              </w:rPr>
            </w:r>
            <w:r>
              <w:rPr>
                <w:noProof/>
                <w:webHidden/>
              </w:rPr>
              <w:fldChar w:fldCharType="separate"/>
            </w:r>
            <w:r>
              <w:rPr>
                <w:noProof/>
                <w:webHidden/>
              </w:rPr>
              <w:t>21</w:t>
            </w:r>
            <w:r>
              <w:rPr>
                <w:noProof/>
                <w:webHidden/>
              </w:rPr>
              <w:fldChar w:fldCharType="end"/>
            </w:r>
          </w:hyperlink>
        </w:p>
        <w:p w14:paraId="7AA022AC" w14:textId="6C1CAC47" w:rsidR="00CD3043" w:rsidRDefault="00CD3043">
          <w:pPr>
            <w:pStyle w:val="TOC3"/>
            <w:tabs>
              <w:tab w:val="right" w:leader="dot" w:pos="9016"/>
            </w:tabs>
            <w:rPr>
              <w:noProof/>
              <w:kern w:val="2"/>
              <w:lang w:eastAsia="en-GB"/>
              <w14:ligatures w14:val="standardContextual"/>
            </w:rPr>
          </w:pPr>
          <w:hyperlink w:anchor="_Toc165390408" w:history="1">
            <w:r w:rsidRPr="00082591">
              <w:rPr>
                <w:rStyle w:val="Hyperlink"/>
                <w:noProof/>
              </w:rPr>
              <w:t>7.3.1 Path</w:t>
            </w:r>
            <w:r>
              <w:rPr>
                <w:noProof/>
                <w:webHidden/>
              </w:rPr>
              <w:tab/>
            </w:r>
            <w:r>
              <w:rPr>
                <w:noProof/>
                <w:webHidden/>
              </w:rPr>
              <w:fldChar w:fldCharType="begin"/>
            </w:r>
            <w:r>
              <w:rPr>
                <w:noProof/>
                <w:webHidden/>
              </w:rPr>
              <w:instrText xml:space="preserve"> PAGEREF _Toc165390408 \h </w:instrText>
            </w:r>
            <w:r>
              <w:rPr>
                <w:noProof/>
                <w:webHidden/>
              </w:rPr>
            </w:r>
            <w:r>
              <w:rPr>
                <w:noProof/>
                <w:webHidden/>
              </w:rPr>
              <w:fldChar w:fldCharType="separate"/>
            </w:r>
            <w:r>
              <w:rPr>
                <w:noProof/>
                <w:webHidden/>
              </w:rPr>
              <w:t>21</w:t>
            </w:r>
            <w:r>
              <w:rPr>
                <w:noProof/>
                <w:webHidden/>
              </w:rPr>
              <w:fldChar w:fldCharType="end"/>
            </w:r>
          </w:hyperlink>
        </w:p>
        <w:p w14:paraId="6C5F1FC9" w14:textId="0569DA9E" w:rsidR="00CD3043" w:rsidRDefault="00CD3043">
          <w:pPr>
            <w:pStyle w:val="TOC3"/>
            <w:tabs>
              <w:tab w:val="right" w:leader="dot" w:pos="9016"/>
            </w:tabs>
            <w:rPr>
              <w:noProof/>
              <w:kern w:val="2"/>
              <w:lang w:eastAsia="en-GB"/>
              <w14:ligatures w14:val="standardContextual"/>
            </w:rPr>
          </w:pPr>
          <w:hyperlink w:anchor="_Toc165390409" w:history="1">
            <w:r w:rsidRPr="00082591">
              <w:rPr>
                <w:rStyle w:val="Hyperlink"/>
                <w:noProof/>
              </w:rPr>
              <w:t>7.3.2 File System</w:t>
            </w:r>
            <w:r>
              <w:rPr>
                <w:noProof/>
                <w:webHidden/>
              </w:rPr>
              <w:tab/>
            </w:r>
            <w:r>
              <w:rPr>
                <w:noProof/>
                <w:webHidden/>
              </w:rPr>
              <w:fldChar w:fldCharType="begin"/>
            </w:r>
            <w:r>
              <w:rPr>
                <w:noProof/>
                <w:webHidden/>
              </w:rPr>
              <w:instrText xml:space="preserve"> PAGEREF _Toc165390409 \h </w:instrText>
            </w:r>
            <w:r>
              <w:rPr>
                <w:noProof/>
                <w:webHidden/>
              </w:rPr>
            </w:r>
            <w:r>
              <w:rPr>
                <w:noProof/>
                <w:webHidden/>
              </w:rPr>
              <w:fldChar w:fldCharType="separate"/>
            </w:r>
            <w:r>
              <w:rPr>
                <w:noProof/>
                <w:webHidden/>
              </w:rPr>
              <w:t>22</w:t>
            </w:r>
            <w:r>
              <w:rPr>
                <w:noProof/>
                <w:webHidden/>
              </w:rPr>
              <w:fldChar w:fldCharType="end"/>
            </w:r>
          </w:hyperlink>
        </w:p>
        <w:p w14:paraId="1853533D" w14:textId="763763FE" w:rsidR="00CD3043" w:rsidRDefault="00CD3043">
          <w:pPr>
            <w:pStyle w:val="TOC3"/>
            <w:tabs>
              <w:tab w:val="right" w:leader="dot" w:pos="9016"/>
            </w:tabs>
            <w:rPr>
              <w:noProof/>
              <w:kern w:val="2"/>
              <w:lang w:eastAsia="en-GB"/>
              <w14:ligatures w14:val="standardContextual"/>
            </w:rPr>
          </w:pPr>
          <w:hyperlink w:anchor="_Toc165390410" w:history="1">
            <w:r w:rsidRPr="00082591">
              <w:rPr>
                <w:rStyle w:val="Hyperlink"/>
                <w:noProof/>
              </w:rPr>
              <w:t>7.3.4 Code Editor</w:t>
            </w:r>
            <w:r>
              <w:rPr>
                <w:noProof/>
                <w:webHidden/>
              </w:rPr>
              <w:tab/>
            </w:r>
            <w:r>
              <w:rPr>
                <w:noProof/>
                <w:webHidden/>
              </w:rPr>
              <w:fldChar w:fldCharType="begin"/>
            </w:r>
            <w:r>
              <w:rPr>
                <w:noProof/>
                <w:webHidden/>
              </w:rPr>
              <w:instrText xml:space="preserve"> PAGEREF _Toc165390410 \h </w:instrText>
            </w:r>
            <w:r>
              <w:rPr>
                <w:noProof/>
                <w:webHidden/>
              </w:rPr>
            </w:r>
            <w:r>
              <w:rPr>
                <w:noProof/>
                <w:webHidden/>
              </w:rPr>
              <w:fldChar w:fldCharType="separate"/>
            </w:r>
            <w:r>
              <w:rPr>
                <w:noProof/>
                <w:webHidden/>
              </w:rPr>
              <w:t>22</w:t>
            </w:r>
            <w:r>
              <w:rPr>
                <w:noProof/>
                <w:webHidden/>
              </w:rPr>
              <w:fldChar w:fldCharType="end"/>
            </w:r>
          </w:hyperlink>
        </w:p>
        <w:p w14:paraId="4FAD1051" w14:textId="24B7E2DF" w:rsidR="00CD3043" w:rsidRDefault="00CD3043">
          <w:pPr>
            <w:pStyle w:val="TOC3"/>
            <w:tabs>
              <w:tab w:val="right" w:leader="dot" w:pos="9016"/>
            </w:tabs>
            <w:rPr>
              <w:noProof/>
              <w:kern w:val="2"/>
              <w:lang w:eastAsia="en-GB"/>
              <w14:ligatures w14:val="standardContextual"/>
            </w:rPr>
          </w:pPr>
          <w:hyperlink w:anchor="_Toc165390411" w:history="1">
            <w:r w:rsidRPr="00082591">
              <w:rPr>
                <w:rStyle w:val="Hyperlink"/>
                <w:noProof/>
              </w:rPr>
              <w:t>7.3.5 Terminal</w:t>
            </w:r>
            <w:r>
              <w:rPr>
                <w:noProof/>
                <w:webHidden/>
              </w:rPr>
              <w:tab/>
            </w:r>
            <w:r>
              <w:rPr>
                <w:noProof/>
                <w:webHidden/>
              </w:rPr>
              <w:fldChar w:fldCharType="begin"/>
            </w:r>
            <w:r>
              <w:rPr>
                <w:noProof/>
                <w:webHidden/>
              </w:rPr>
              <w:instrText xml:space="preserve"> PAGEREF _Toc165390411 \h </w:instrText>
            </w:r>
            <w:r>
              <w:rPr>
                <w:noProof/>
                <w:webHidden/>
              </w:rPr>
            </w:r>
            <w:r>
              <w:rPr>
                <w:noProof/>
                <w:webHidden/>
              </w:rPr>
              <w:fldChar w:fldCharType="separate"/>
            </w:r>
            <w:r>
              <w:rPr>
                <w:noProof/>
                <w:webHidden/>
              </w:rPr>
              <w:t>23</w:t>
            </w:r>
            <w:r>
              <w:rPr>
                <w:noProof/>
                <w:webHidden/>
              </w:rPr>
              <w:fldChar w:fldCharType="end"/>
            </w:r>
          </w:hyperlink>
        </w:p>
        <w:p w14:paraId="3D57E65E" w14:textId="4A3D0D01" w:rsidR="00CD3043" w:rsidRDefault="00CD3043">
          <w:pPr>
            <w:pStyle w:val="TOC2"/>
            <w:tabs>
              <w:tab w:val="right" w:leader="dot" w:pos="9016"/>
            </w:tabs>
            <w:rPr>
              <w:noProof/>
              <w:kern w:val="2"/>
              <w:lang w:eastAsia="en-GB"/>
              <w14:ligatures w14:val="standardContextual"/>
            </w:rPr>
          </w:pPr>
          <w:hyperlink w:anchor="_Toc165390412" w:history="1">
            <w:r w:rsidRPr="00082591">
              <w:rPr>
                <w:rStyle w:val="Hyperlink"/>
                <w:noProof/>
              </w:rPr>
              <w:t>7.2 Version Control</w:t>
            </w:r>
            <w:r>
              <w:rPr>
                <w:noProof/>
                <w:webHidden/>
              </w:rPr>
              <w:tab/>
            </w:r>
            <w:r>
              <w:rPr>
                <w:noProof/>
                <w:webHidden/>
              </w:rPr>
              <w:fldChar w:fldCharType="begin"/>
            </w:r>
            <w:r>
              <w:rPr>
                <w:noProof/>
                <w:webHidden/>
              </w:rPr>
              <w:instrText xml:space="preserve"> PAGEREF _Toc165390412 \h </w:instrText>
            </w:r>
            <w:r>
              <w:rPr>
                <w:noProof/>
                <w:webHidden/>
              </w:rPr>
            </w:r>
            <w:r>
              <w:rPr>
                <w:noProof/>
                <w:webHidden/>
              </w:rPr>
              <w:fldChar w:fldCharType="separate"/>
            </w:r>
            <w:r>
              <w:rPr>
                <w:noProof/>
                <w:webHidden/>
              </w:rPr>
              <w:t>24</w:t>
            </w:r>
            <w:r>
              <w:rPr>
                <w:noProof/>
                <w:webHidden/>
              </w:rPr>
              <w:fldChar w:fldCharType="end"/>
            </w:r>
          </w:hyperlink>
        </w:p>
        <w:p w14:paraId="702D700C" w14:textId="5EC16E7F" w:rsidR="00CD3043" w:rsidRDefault="00CD3043">
          <w:pPr>
            <w:pStyle w:val="TOC2"/>
            <w:tabs>
              <w:tab w:val="right" w:leader="dot" w:pos="9016"/>
            </w:tabs>
            <w:rPr>
              <w:noProof/>
              <w:kern w:val="2"/>
              <w:lang w:eastAsia="en-GB"/>
              <w14:ligatures w14:val="standardContextual"/>
            </w:rPr>
          </w:pPr>
          <w:hyperlink w:anchor="_Toc165390413" w:history="1">
            <w:r w:rsidRPr="00082591">
              <w:rPr>
                <w:rStyle w:val="Hyperlink"/>
                <w:noProof/>
              </w:rPr>
              <w:t>7.3 Screen Design</w:t>
            </w:r>
            <w:r>
              <w:rPr>
                <w:noProof/>
                <w:webHidden/>
              </w:rPr>
              <w:tab/>
            </w:r>
            <w:r>
              <w:rPr>
                <w:noProof/>
                <w:webHidden/>
              </w:rPr>
              <w:fldChar w:fldCharType="begin"/>
            </w:r>
            <w:r>
              <w:rPr>
                <w:noProof/>
                <w:webHidden/>
              </w:rPr>
              <w:instrText xml:space="preserve"> PAGEREF _Toc165390413 \h </w:instrText>
            </w:r>
            <w:r>
              <w:rPr>
                <w:noProof/>
                <w:webHidden/>
              </w:rPr>
            </w:r>
            <w:r>
              <w:rPr>
                <w:noProof/>
                <w:webHidden/>
              </w:rPr>
              <w:fldChar w:fldCharType="separate"/>
            </w:r>
            <w:r>
              <w:rPr>
                <w:noProof/>
                <w:webHidden/>
              </w:rPr>
              <w:t>24</w:t>
            </w:r>
            <w:r>
              <w:rPr>
                <w:noProof/>
                <w:webHidden/>
              </w:rPr>
              <w:fldChar w:fldCharType="end"/>
            </w:r>
          </w:hyperlink>
        </w:p>
        <w:p w14:paraId="1A307CA4" w14:textId="6A3DC01A" w:rsidR="00CD3043" w:rsidRDefault="00CD3043">
          <w:pPr>
            <w:pStyle w:val="TOC1"/>
            <w:tabs>
              <w:tab w:val="right" w:leader="dot" w:pos="9016"/>
            </w:tabs>
            <w:rPr>
              <w:noProof/>
              <w:kern w:val="2"/>
              <w:lang w:eastAsia="en-GB"/>
              <w14:ligatures w14:val="standardContextual"/>
            </w:rPr>
          </w:pPr>
          <w:hyperlink w:anchor="_Toc165390414" w:history="1">
            <w:r w:rsidRPr="00082591">
              <w:rPr>
                <w:rStyle w:val="Hyperlink"/>
                <w:noProof/>
                <w:lang w:bidi="en-GB"/>
              </w:rPr>
              <w:t>References</w:t>
            </w:r>
            <w:r>
              <w:rPr>
                <w:noProof/>
                <w:webHidden/>
              </w:rPr>
              <w:tab/>
            </w:r>
            <w:r>
              <w:rPr>
                <w:noProof/>
                <w:webHidden/>
              </w:rPr>
              <w:fldChar w:fldCharType="begin"/>
            </w:r>
            <w:r>
              <w:rPr>
                <w:noProof/>
                <w:webHidden/>
              </w:rPr>
              <w:instrText xml:space="preserve"> PAGEREF _Toc165390414 \h </w:instrText>
            </w:r>
            <w:r>
              <w:rPr>
                <w:noProof/>
                <w:webHidden/>
              </w:rPr>
            </w:r>
            <w:r>
              <w:rPr>
                <w:noProof/>
                <w:webHidden/>
              </w:rPr>
              <w:fldChar w:fldCharType="separate"/>
            </w:r>
            <w:r>
              <w:rPr>
                <w:noProof/>
                <w:webHidden/>
              </w:rPr>
              <w:t>25</w:t>
            </w:r>
            <w:r>
              <w:rPr>
                <w:noProof/>
                <w:webHidden/>
              </w:rPr>
              <w:fldChar w:fldCharType="end"/>
            </w:r>
          </w:hyperlink>
        </w:p>
        <w:p w14:paraId="331E1B13" w14:textId="512A51DB" w:rsidR="008C1C75" w:rsidRDefault="00CE59D0" w:rsidP="001309F5">
          <w:pPr>
            <w:ind w:firstLine="0"/>
          </w:pPr>
          <w:r>
            <w:rPr>
              <w:b/>
              <w:noProof/>
              <w:lang w:bidi="en-GB"/>
            </w:rPr>
            <w:fldChar w:fldCharType="end"/>
          </w:r>
        </w:p>
      </w:sdtContent>
    </w:sdt>
    <w:p w14:paraId="25017CDF" w14:textId="77777777" w:rsidR="008C1C75" w:rsidRDefault="00CE59D0" w:rsidP="001309F5">
      <w:pPr>
        <w:pStyle w:val="SectionTitle"/>
      </w:pPr>
      <w:bookmarkStart w:id="0" w:name="_Toc165390365"/>
      <w:r>
        <w:rPr>
          <w:lang w:bidi="en-GB"/>
        </w:rPr>
        <w:lastRenderedPageBreak/>
        <w:t>Abstract</w:t>
      </w:r>
      <w:bookmarkEnd w:id="0"/>
    </w:p>
    <w:sdt>
      <w:sdtPr>
        <w:id w:val="-1399134618"/>
        <w:placeholder>
          <w:docPart w:val="2F783C0087059B4A9D405F5A64D5EF0E"/>
        </w:placeholder>
        <w:temporary/>
        <w:showingPlcHdr/>
        <w15:appearance w15:val="hidden"/>
        <w:text/>
      </w:sdtPr>
      <w:sdtContent>
        <w:p w14:paraId="4520501A" w14:textId="629430CF" w:rsidR="008C1C75" w:rsidRDefault="00CE59D0" w:rsidP="001309F5">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14:paraId="03ADCE2A" w14:textId="77777777" w:rsidR="008C1C75" w:rsidRDefault="00CE59D0" w:rsidP="001309F5">
      <w:r>
        <w:rPr>
          <w:rStyle w:val="Emphasis"/>
          <w:lang w:bidi="en-GB"/>
        </w:rPr>
        <w:t>Keywords</w:t>
      </w:r>
      <w:r>
        <w:rPr>
          <w:lang w:bidi="en-GB"/>
        </w:rPr>
        <w:t xml:space="preserve">: </w:t>
      </w:r>
      <w:sdt>
        <w:sdtPr>
          <w:id w:val="1136374635"/>
          <w:placeholder>
            <w:docPart w:val="526EA0D31B041A41AF4209FB30E136D4"/>
          </w:placeholder>
          <w:temporary/>
          <w:showingPlcHdr/>
          <w15:appearance w15:val="hidden"/>
          <w:text/>
        </w:sdtPr>
        <w:sdtContent>
          <w:r>
            <w:rPr>
              <w:lang w:bidi="en-GB"/>
            </w:rPr>
            <w:t>[Tap here to add keywords.]</w:t>
          </w:r>
        </w:sdtContent>
      </w:sdt>
    </w:p>
    <w:bookmarkStart w:id="1" w:name="_Toc165390366"/>
    <w:p w14:paraId="29ABFDD5" w14:textId="7E18D65D" w:rsidR="008C1C75" w:rsidRDefault="00000000" w:rsidP="001309F5">
      <w:pPr>
        <w:pStyle w:val="SectionTitle"/>
      </w:pPr>
      <w:sdt>
        <w:sdtPr>
          <w:alias w:val="Title"/>
          <w:tag w:val=""/>
          <w:id w:val="-1756435886"/>
          <w:placeholder>
            <w:docPart w:val="3E3962894551C443BA5EB957F1817A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D08A8">
            <w:t>A Text Editor for Developers</w:t>
          </w:r>
        </w:sdtContent>
      </w:sdt>
      <w:bookmarkEnd w:id="1"/>
    </w:p>
    <w:p w14:paraId="11D449C4" w14:textId="5C6CA078" w:rsidR="008C1C75" w:rsidRDefault="001309F5" w:rsidP="001309F5">
      <w:pPr>
        <w:pStyle w:val="Heading1"/>
      </w:pPr>
      <w:bookmarkStart w:id="2" w:name="_Toc165390367"/>
      <w:r>
        <w:t xml:space="preserve">1 </w:t>
      </w:r>
      <w:r w:rsidR="009571D3">
        <w:t>Introduction</w:t>
      </w:r>
      <w:bookmarkEnd w:id="2"/>
      <w:r w:rsidR="00CE59D0">
        <w:rPr>
          <w:lang w:bidi="en-GB"/>
        </w:rPr>
        <w:t xml:space="preserve"> </w:t>
      </w:r>
    </w:p>
    <w:p w14:paraId="181E8BFE" w14:textId="427F2683" w:rsidR="008C1C75" w:rsidRDefault="001309F5" w:rsidP="001309F5">
      <w:pPr>
        <w:pStyle w:val="Heading2"/>
      </w:pPr>
      <w:bookmarkStart w:id="3" w:name="_Toc165390368"/>
      <w:r>
        <w:t xml:space="preserve">1.1 </w:t>
      </w:r>
      <w:r w:rsidR="00B62B6D">
        <w:t>What is a Text Editor?</w:t>
      </w:r>
      <w:bookmarkEnd w:id="3"/>
    </w:p>
    <w:p w14:paraId="6835FD5B" w14:textId="1D015286" w:rsidR="00BD6E4E" w:rsidRDefault="004A6BF3" w:rsidP="00AE7114">
      <w:pPr>
        <w:ind w:firstLine="0"/>
      </w:pPr>
      <w:r>
        <w:t xml:space="preserve">At the base level, a text editor is a software application which allows a user to create and modify text files. </w:t>
      </w:r>
      <w:r w:rsidR="00BD6E4E">
        <w:t>A t</w:t>
      </w:r>
      <w:r w:rsidR="007436B2">
        <w:t>ext editor serve</w:t>
      </w:r>
      <w:r w:rsidR="00BD6E4E">
        <w:t xml:space="preserve">s </w:t>
      </w:r>
      <w:r w:rsidR="007436B2">
        <w:t xml:space="preserve">the purpose of a canvas for the user, whether </w:t>
      </w:r>
      <w:r w:rsidR="00BD6E4E">
        <w:t>that</w:t>
      </w:r>
      <w:r w:rsidR="007436B2">
        <w:t xml:space="preserve"> is for crafting code, writing a </w:t>
      </w:r>
      <w:r w:rsidR="00BD6E4E">
        <w:t>report,</w:t>
      </w:r>
      <w:r w:rsidR="007436B2">
        <w:t xml:space="preserve"> </w:t>
      </w:r>
      <w:r w:rsidR="00BD6E4E">
        <w:t xml:space="preserve">making a blog, </w:t>
      </w:r>
      <w:r w:rsidR="007436B2">
        <w:t xml:space="preserve">or just jotting down notes. </w:t>
      </w:r>
      <w:r w:rsidR="00BD6E4E">
        <w:t>They are a fundamental tool in the digital world, used in vast number of settings.</w:t>
      </w:r>
    </w:p>
    <w:p w14:paraId="5BE1A0F4" w14:textId="77777777" w:rsidR="001309F5" w:rsidRDefault="001309F5" w:rsidP="001309F5">
      <w:pPr>
        <w:pStyle w:val="NoSpacing"/>
      </w:pPr>
    </w:p>
    <w:p w14:paraId="2B4A1CC9" w14:textId="7525F570" w:rsidR="00BD6E4E" w:rsidRDefault="001309F5" w:rsidP="001309F5">
      <w:pPr>
        <w:pStyle w:val="Heading2"/>
      </w:pPr>
      <w:bookmarkStart w:id="4" w:name="_Toc165390369"/>
      <w:r>
        <w:t xml:space="preserve">1.2 </w:t>
      </w:r>
      <w:r w:rsidR="00BD6E4E">
        <w:t>Types of Text Editors</w:t>
      </w:r>
      <w:bookmarkEnd w:id="4"/>
    </w:p>
    <w:p w14:paraId="503014A8" w14:textId="2554EB47" w:rsidR="00BD6E4E" w:rsidRDefault="00451863" w:rsidP="002B1D12">
      <w:pPr>
        <w:pStyle w:val="NoSpacing"/>
      </w:pPr>
      <w:r>
        <w:t>Text editors come in many different forms, each on catering for a specific need.</w:t>
      </w:r>
    </w:p>
    <w:p w14:paraId="6816F39F" w14:textId="77777777" w:rsidR="001309F5" w:rsidRDefault="001309F5" w:rsidP="001309F5">
      <w:pPr>
        <w:pStyle w:val="NoSpacing"/>
      </w:pPr>
    </w:p>
    <w:p w14:paraId="7F242156" w14:textId="7824A9FA" w:rsidR="00E11165" w:rsidRDefault="00C920B6" w:rsidP="00B17264">
      <w:pPr>
        <w:pStyle w:val="NoSpacing"/>
        <w:ind w:firstLine="720"/>
      </w:pPr>
      <w:bookmarkStart w:id="5" w:name="_Toc165390370"/>
      <w:r w:rsidRPr="00AC2F5A">
        <w:rPr>
          <w:rStyle w:val="Heading3Char"/>
        </w:rPr>
        <w:t xml:space="preserve">1.2.1 </w:t>
      </w:r>
      <w:r w:rsidR="00451863" w:rsidRPr="00AC2F5A">
        <w:rPr>
          <w:rStyle w:val="Heading3Char"/>
        </w:rPr>
        <w:t>Basic text editor:</w:t>
      </w:r>
      <w:bookmarkEnd w:id="5"/>
      <w:r w:rsidR="00451863">
        <w:t xml:space="preserve"> </w:t>
      </w:r>
      <w:r w:rsidR="00B17264">
        <w:t>A</w:t>
      </w:r>
      <w:r w:rsidR="00451863">
        <w:t xml:space="preserve"> barebones application which only include essential features such</w:t>
      </w:r>
      <w:r w:rsidR="001309F5">
        <w:t xml:space="preserve"> </w:t>
      </w:r>
      <w:r w:rsidR="00451863">
        <w:t>as text entry, editing and saving.</w:t>
      </w:r>
      <w:r w:rsidR="00E11165">
        <w:t xml:space="preserve"> Examples of basic text editors are Notepad for Windows and TextEdit for macOS.</w:t>
      </w:r>
    </w:p>
    <w:p w14:paraId="17C3F790" w14:textId="269B0266" w:rsidR="001309F5" w:rsidRDefault="00AC2F5A" w:rsidP="00AC2F5A">
      <w:pPr>
        <w:pStyle w:val="NoSpacing"/>
      </w:pPr>
      <w:r>
        <w:fldChar w:fldCharType="begin"/>
      </w:r>
      <w:r>
        <w:instrText xml:space="preserve"> INCLUDEPICTURE "https://filestore.community.support.microsoft.com/api/images/855fdbd2-6917-475d-9c32-a35716d94ee7" \* MERGEFORMATINET </w:instrText>
      </w:r>
      <w:r>
        <w:fldChar w:fldCharType="separate"/>
      </w:r>
      <w:r>
        <w:rPr>
          <w:noProof/>
        </w:rPr>
        <w:drawing>
          <wp:inline distT="0" distB="0" distL="0" distR="0" wp14:anchorId="23B7C512" wp14:editId="44B1FC97">
            <wp:extent cx="3361785" cy="2254102"/>
            <wp:effectExtent l="0" t="0" r="3810" b="0"/>
            <wp:docPr id="881062689" name="Picture 2" descr="Notepad window has a rectangular blue border inside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pad window has a rectangular blue border inside - Microsoft Commu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4227" cy="2275855"/>
                    </a:xfrm>
                    <a:prstGeom prst="rect">
                      <a:avLst/>
                    </a:prstGeom>
                    <a:noFill/>
                    <a:ln>
                      <a:noFill/>
                    </a:ln>
                  </pic:spPr>
                </pic:pic>
              </a:graphicData>
            </a:graphic>
          </wp:inline>
        </w:drawing>
      </w:r>
      <w:r>
        <w:fldChar w:fldCharType="end"/>
      </w:r>
    </w:p>
    <w:p w14:paraId="013F59EA" w14:textId="4E09FCC3" w:rsidR="00E11165" w:rsidRDefault="001309F5" w:rsidP="00AC2F5A">
      <w:pPr>
        <w:pStyle w:val="Caption"/>
      </w:pPr>
      <w:r>
        <w:t xml:space="preserve">Figure </w:t>
      </w:r>
      <w:r>
        <w:fldChar w:fldCharType="begin"/>
      </w:r>
      <w:r>
        <w:instrText xml:space="preserve"> SEQ Figure \* ARABIC </w:instrText>
      </w:r>
      <w:r>
        <w:fldChar w:fldCharType="separate"/>
      </w:r>
      <w:r w:rsidR="00CD3043">
        <w:rPr>
          <w:noProof/>
        </w:rPr>
        <w:t>1</w:t>
      </w:r>
      <w:r>
        <w:fldChar w:fldCharType="end"/>
      </w:r>
      <w:r>
        <w:t>: Screenshot of Notepad</w:t>
      </w:r>
    </w:p>
    <w:p w14:paraId="14E63BF7" w14:textId="1237461D" w:rsidR="00E11165" w:rsidRDefault="001309F5" w:rsidP="00AC2F5A">
      <w:pPr>
        <w:pStyle w:val="NoSpacing"/>
      </w:pPr>
      <w:r>
        <w:t>Figure 1 shows a screenshot of Notepad, the default text editor for Windows. It has a basic layout and interface, allowing a user to open and modify a singular file. There are basic format options like changing the font and word wrapping.</w:t>
      </w:r>
    </w:p>
    <w:p w14:paraId="47CDF2AD" w14:textId="77777777" w:rsidR="00E11165" w:rsidRDefault="00E11165" w:rsidP="00AC2F5A">
      <w:pPr>
        <w:pStyle w:val="NoSpacing"/>
      </w:pPr>
    </w:p>
    <w:p w14:paraId="267D90D8" w14:textId="1BFF2DBB" w:rsidR="000D18A2" w:rsidRDefault="00C920B6" w:rsidP="00B17264">
      <w:pPr>
        <w:pStyle w:val="NoSpacing"/>
        <w:ind w:firstLine="720"/>
      </w:pPr>
      <w:bookmarkStart w:id="6" w:name="_Toc165390371"/>
      <w:r>
        <w:rPr>
          <w:rStyle w:val="Heading3Char"/>
        </w:rPr>
        <w:t xml:space="preserve">1.2.2 </w:t>
      </w:r>
      <w:r w:rsidR="00451863" w:rsidRPr="001309F5">
        <w:rPr>
          <w:rStyle w:val="Heading3Char"/>
        </w:rPr>
        <w:t>Code editor:</w:t>
      </w:r>
      <w:bookmarkEnd w:id="6"/>
      <w:r w:rsidR="00451863">
        <w:t xml:space="preserve"> </w:t>
      </w:r>
      <w:r w:rsidR="00B17264">
        <w:t>D</w:t>
      </w:r>
      <w:r w:rsidR="00451863">
        <w:t>esigned for developers, these applications offer features such as syntax highlighting, code auto-completion, support for debugging, and embedded git.</w:t>
      </w:r>
      <w:r w:rsidR="000D18A2">
        <w:t xml:space="preserve"> Some examples of code editors are Visual Studio Code (VSCode) and Sublime Text.</w:t>
      </w:r>
    </w:p>
    <w:p w14:paraId="782ED47F" w14:textId="2FC89450" w:rsidR="00AC2F5A" w:rsidRDefault="00AC2F5A" w:rsidP="00AC2F5A">
      <w:pPr>
        <w:pStyle w:val="NoSpacing"/>
      </w:pPr>
      <w:r>
        <w:lastRenderedPageBreak/>
        <w:fldChar w:fldCharType="begin"/>
      </w:r>
      <w:r>
        <w:instrText xml:space="preserve"> INCLUDEPICTURE "https://forum.sublimetext.com/uploads/default/original/3X/f/8/f8827a01c3d2ff30d1c65e3e545f33ffc6966072.jpeg" \* MERGEFORMATINET </w:instrText>
      </w:r>
      <w:r>
        <w:fldChar w:fldCharType="separate"/>
      </w:r>
      <w:r>
        <w:rPr>
          <w:noProof/>
        </w:rPr>
        <w:drawing>
          <wp:inline distT="0" distB="0" distL="0" distR="0" wp14:anchorId="7F6C4DFC" wp14:editId="2AF80D3F">
            <wp:extent cx="3030279" cy="2920495"/>
            <wp:effectExtent l="0" t="0" r="5080" b="635"/>
            <wp:docPr id="2056430938" name="Picture 3" descr="Feature: Take a screenshot of current code, optionally include line  numbers, optionally only the selected code - Ideas and Feature Requests -  Sublime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Take a screenshot of current code, optionally include line  numbers, optionally only the selected code - Ideas and Feature Requests -  Sublime For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477" cy="2974657"/>
                    </a:xfrm>
                    <a:prstGeom prst="rect">
                      <a:avLst/>
                    </a:prstGeom>
                    <a:noFill/>
                    <a:ln>
                      <a:noFill/>
                    </a:ln>
                  </pic:spPr>
                </pic:pic>
              </a:graphicData>
            </a:graphic>
          </wp:inline>
        </w:drawing>
      </w:r>
      <w:r>
        <w:fldChar w:fldCharType="end"/>
      </w:r>
    </w:p>
    <w:p w14:paraId="11E2C6E1" w14:textId="6B3EFA87" w:rsidR="00AC2F5A" w:rsidRDefault="00AC2F5A" w:rsidP="00AC2F5A">
      <w:pPr>
        <w:pStyle w:val="Caption"/>
      </w:pPr>
      <w:r>
        <w:t xml:space="preserve">Figure </w:t>
      </w:r>
      <w:r>
        <w:fldChar w:fldCharType="begin"/>
      </w:r>
      <w:r>
        <w:instrText xml:space="preserve"> SEQ Figure \* ARABIC </w:instrText>
      </w:r>
      <w:r>
        <w:fldChar w:fldCharType="separate"/>
      </w:r>
      <w:r w:rsidR="00CD3043">
        <w:rPr>
          <w:noProof/>
        </w:rPr>
        <w:t>2</w:t>
      </w:r>
      <w:r>
        <w:fldChar w:fldCharType="end"/>
      </w:r>
      <w:r>
        <w:t>: Screenshot of Sublime Text</w:t>
      </w:r>
    </w:p>
    <w:p w14:paraId="0C063C27" w14:textId="64849511" w:rsidR="000D18A2" w:rsidRDefault="00AC2F5A" w:rsidP="00AC2F5A">
      <w:pPr>
        <w:pStyle w:val="NoSpacing"/>
      </w:pPr>
      <w:r>
        <w:t>Figure 2 shows a screenshot of Sublime Text, which includes the features described above. Sublime also allows a user to open folders, and switch between the current file with tabs.</w:t>
      </w:r>
    </w:p>
    <w:p w14:paraId="49EF6204" w14:textId="61D5F0CC" w:rsidR="00AC2F5A" w:rsidRDefault="00AC2F5A" w:rsidP="00AC2F5A">
      <w:pPr>
        <w:pStyle w:val="NoSpacing"/>
      </w:pPr>
    </w:p>
    <w:p w14:paraId="0BDF5D25" w14:textId="3875C60C" w:rsidR="00451863" w:rsidRDefault="00C920B6" w:rsidP="00B17264">
      <w:pPr>
        <w:pStyle w:val="NoSpacing"/>
        <w:ind w:firstLine="720"/>
      </w:pPr>
      <w:bookmarkStart w:id="7" w:name="_Toc165390372"/>
      <w:r w:rsidRPr="00AC2F5A">
        <w:rPr>
          <w:rStyle w:val="Heading3Char"/>
        </w:rPr>
        <w:t xml:space="preserve">1.2.3 </w:t>
      </w:r>
      <w:r w:rsidR="00451863" w:rsidRPr="00AC2F5A">
        <w:rPr>
          <w:rStyle w:val="Heading3Char"/>
        </w:rPr>
        <w:t>Word processors:</w:t>
      </w:r>
      <w:bookmarkEnd w:id="7"/>
      <w:r w:rsidR="00451863">
        <w:t xml:space="preserve"> </w:t>
      </w:r>
      <w:r w:rsidR="00B17264">
        <w:t>T</w:t>
      </w:r>
      <w:r w:rsidR="00451863">
        <w:t xml:space="preserve">hese are feature rich applications designed for creating, </w:t>
      </w:r>
      <w:r w:rsidR="00E11165">
        <w:t>formatting,</w:t>
      </w:r>
      <w:r w:rsidR="00451863">
        <w:t xml:space="preserve"> and editing documents with advanced styling options</w:t>
      </w:r>
      <w:r w:rsidR="00E11165">
        <w:t xml:space="preserve"> such as font changes, font </w:t>
      </w:r>
      <w:proofErr w:type="spellStart"/>
      <w:r w:rsidR="00E11165">
        <w:t>colours</w:t>
      </w:r>
      <w:proofErr w:type="spellEnd"/>
      <w:r w:rsidR="00E11165">
        <w:t>, embedding images and adding pages.</w:t>
      </w:r>
      <w:r w:rsidR="00AC2F5A" w:rsidRPr="00AC2F5A">
        <w:rPr>
          <w:noProof/>
        </w:rPr>
        <w:t xml:space="preserve"> </w:t>
      </w:r>
    </w:p>
    <w:p w14:paraId="0F76923F" w14:textId="77777777" w:rsidR="00AC2F5A" w:rsidRDefault="00AC2F5A" w:rsidP="00AC2F5A">
      <w:pPr>
        <w:pStyle w:val="NoSpacing"/>
      </w:pPr>
      <w:r>
        <w:rPr>
          <w:noProof/>
        </w:rPr>
        <w:drawing>
          <wp:inline distT="0" distB="0" distL="0" distR="0" wp14:anchorId="4C646950" wp14:editId="288C5726">
            <wp:extent cx="5358809" cy="2000892"/>
            <wp:effectExtent l="0" t="0" r="635" b="5715"/>
            <wp:docPr id="11331065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06547" name="Picture 4"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b="55586"/>
                    <a:stretch/>
                  </pic:blipFill>
                  <pic:spPr bwMode="auto">
                    <a:xfrm>
                      <a:off x="0" y="0"/>
                      <a:ext cx="5449719" cy="2034836"/>
                    </a:xfrm>
                    <a:prstGeom prst="rect">
                      <a:avLst/>
                    </a:prstGeom>
                    <a:ln>
                      <a:noFill/>
                    </a:ln>
                    <a:extLst>
                      <a:ext uri="{53640926-AAD7-44D8-BBD7-CCE9431645EC}">
                        <a14:shadowObscured xmlns:a14="http://schemas.microsoft.com/office/drawing/2010/main"/>
                      </a:ext>
                    </a:extLst>
                  </pic:spPr>
                </pic:pic>
              </a:graphicData>
            </a:graphic>
          </wp:inline>
        </w:drawing>
      </w:r>
    </w:p>
    <w:p w14:paraId="25C779C6" w14:textId="387FA145" w:rsidR="00AC2F5A" w:rsidRDefault="00AC2F5A" w:rsidP="00AC2F5A">
      <w:pPr>
        <w:pStyle w:val="Caption"/>
      </w:pPr>
      <w:r>
        <w:t xml:space="preserve">Figure </w:t>
      </w:r>
      <w:r>
        <w:fldChar w:fldCharType="begin"/>
      </w:r>
      <w:r>
        <w:instrText xml:space="preserve"> SEQ Figure \* ARABIC </w:instrText>
      </w:r>
      <w:r>
        <w:fldChar w:fldCharType="separate"/>
      </w:r>
      <w:r w:rsidR="00CD3043">
        <w:rPr>
          <w:noProof/>
        </w:rPr>
        <w:t>3</w:t>
      </w:r>
      <w:r>
        <w:fldChar w:fldCharType="end"/>
      </w:r>
      <w:r>
        <w:t>: Microsoft Word</w:t>
      </w:r>
    </w:p>
    <w:p w14:paraId="0878D689" w14:textId="210D37D1" w:rsidR="00145E9D" w:rsidRDefault="00AC2F5A" w:rsidP="00AC2F5A">
      <w:pPr>
        <w:pStyle w:val="NoSpacing"/>
      </w:pPr>
      <w:r>
        <w:t>Figure 3 shows a screenshot of Microsoft Word, which is a very popular word processor.</w:t>
      </w:r>
      <w:r w:rsidR="00145E9D">
        <w:t xml:space="preserve"> Word includes a plethora of options for styling, formatting, and design. You can only edit files of type “docx” in Word, which means you cannot just open any text file, you </w:t>
      </w:r>
      <w:proofErr w:type="gramStart"/>
      <w:r w:rsidR="00145E9D">
        <w:t>have to</w:t>
      </w:r>
      <w:proofErr w:type="gramEnd"/>
      <w:r w:rsidR="00145E9D">
        <w:t xml:space="preserve"> create/open a file specifically designed for the software.</w:t>
      </w:r>
    </w:p>
    <w:p w14:paraId="413ABC6F" w14:textId="77777777" w:rsidR="00145E9D" w:rsidRDefault="00145E9D" w:rsidP="00AC2F5A">
      <w:pPr>
        <w:pStyle w:val="NoSpacing"/>
      </w:pPr>
    </w:p>
    <w:p w14:paraId="79A35015" w14:textId="74E468F5" w:rsidR="00145E9D" w:rsidRDefault="00145E9D" w:rsidP="00145E9D">
      <w:pPr>
        <w:pStyle w:val="NoSpacing"/>
        <w:ind w:firstLine="720"/>
      </w:pPr>
      <w:bookmarkStart w:id="8" w:name="_Toc165390373"/>
      <w:r w:rsidRPr="00145E9D">
        <w:rPr>
          <w:rStyle w:val="Heading3Char"/>
        </w:rPr>
        <w:lastRenderedPageBreak/>
        <w:t>1.2.4 Integrated Development Environments (IDEs):</w:t>
      </w:r>
      <w:bookmarkEnd w:id="8"/>
      <w:r>
        <w:t xml:space="preserve"> An IDE is a comprehensive application catered for software development.</w:t>
      </w:r>
      <w:r w:rsidR="008F5D23">
        <w:t xml:space="preserve"> They are </w:t>
      </w:r>
      <w:proofErr w:type="gramStart"/>
      <w:r w:rsidR="008F5D23">
        <w:t>similar to</w:t>
      </w:r>
      <w:proofErr w:type="gramEnd"/>
      <w:r w:rsidR="008F5D23">
        <w:t xml:space="preserve"> code editors; however, they are sometimes used for one single programming language, and include features such as debugging, project management and built-in compilers. Examples of IDEs are XCode and IntelliJ IDEA.</w:t>
      </w:r>
      <w:r w:rsidR="008F5D23" w:rsidRPr="008F5D23">
        <w:t xml:space="preserve"> </w:t>
      </w:r>
    </w:p>
    <w:p w14:paraId="0B121249" w14:textId="77777777" w:rsidR="008F5D23" w:rsidRDefault="008F5D23" w:rsidP="008F5D23">
      <w:pPr>
        <w:pStyle w:val="NoSpacing"/>
        <w:keepNext/>
        <w:ind w:firstLine="720"/>
      </w:pPr>
      <w:r>
        <w:fldChar w:fldCharType="begin"/>
      </w:r>
      <w:r>
        <w:instrText xml:space="preserve"> INCLUDEPICTURE "https://miro.medium.com/v2/resize:fit:1358/1*tn6rmdkJEExNZCz4MOEadQ.png" \* MERGEFORMATINET </w:instrText>
      </w:r>
      <w:r>
        <w:fldChar w:fldCharType="separate"/>
      </w:r>
      <w:r>
        <w:rPr>
          <w:noProof/>
        </w:rPr>
        <w:drawing>
          <wp:inline distT="0" distB="0" distL="0" distR="0" wp14:anchorId="5130247F" wp14:editId="799B75D6">
            <wp:extent cx="4263656" cy="2665612"/>
            <wp:effectExtent l="0" t="0" r="3810" b="1905"/>
            <wp:docPr id="432599049" name="Picture 5" descr="What's new in taking a screenshot in Xcode 11.4 simulato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s new in taking a screenshot in Xcode 11.4 simulator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9063" cy="2681496"/>
                    </a:xfrm>
                    <a:prstGeom prst="rect">
                      <a:avLst/>
                    </a:prstGeom>
                    <a:noFill/>
                    <a:ln>
                      <a:noFill/>
                    </a:ln>
                  </pic:spPr>
                </pic:pic>
              </a:graphicData>
            </a:graphic>
          </wp:inline>
        </w:drawing>
      </w:r>
      <w:r>
        <w:fldChar w:fldCharType="end"/>
      </w:r>
    </w:p>
    <w:p w14:paraId="40566024" w14:textId="3736686A" w:rsidR="008F5D23" w:rsidRDefault="008F5D23" w:rsidP="008F5D23">
      <w:pPr>
        <w:pStyle w:val="Caption"/>
        <w:ind w:firstLine="720"/>
      </w:pPr>
      <w:r>
        <w:t xml:space="preserve">Figure </w:t>
      </w:r>
      <w:r>
        <w:fldChar w:fldCharType="begin"/>
      </w:r>
      <w:r>
        <w:instrText xml:space="preserve"> SEQ Figure \* ARABIC </w:instrText>
      </w:r>
      <w:r>
        <w:fldChar w:fldCharType="separate"/>
      </w:r>
      <w:r w:rsidR="00CD3043">
        <w:rPr>
          <w:noProof/>
        </w:rPr>
        <w:t>4</w:t>
      </w:r>
      <w:r>
        <w:fldChar w:fldCharType="end"/>
      </w:r>
      <w:r>
        <w:t>: Screenshot of XCode</w:t>
      </w:r>
    </w:p>
    <w:p w14:paraId="54F4B134" w14:textId="30B82E11" w:rsidR="008F5D23" w:rsidRDefault="008F5D23" w:rsidP="008F5D23">
      <w:pPr>
        <w:ind w:firstLine="0"/>
      </w:pPr>
      <w:r>
        <w:t>Figure 4 shows a screenshot of XCode, which is made for the programming language Swift. It includes extensive tools to help you specifically with the language.</w:t>
      </w:r>
    </w:p>
    <w:p w14:paraId="43E8C7CF" w14:textId="77777777" w:rsidR="008F5D23" w:rsidRDefault="008F5D23" w:rsidP="008F5D23">
      <w:pPr>
        <w:ind w:firstLine="0"/>
      </w:pPr>
    </w:p>
    <w:p w14:paraId="49FCF0D7" w14:textId="2DEFE190" w:rsidR="004C3623" w:rsidRDefault="004C3623" w:rsidP="0007108E">
      <w:pPr>
        <w:pStyle w:val="Heading2"/>
      </w:pPr>
      <w:bookmarkStart w:id="9" w:name="_Toc165390374"/>
      <w:r>
        <w:t>1.3 Objectives</w:t>
      </w:r>
      <w:bookmarkEnd w:id="9"/>
    </w:p>
    <w:p w14:paraId="787EDA05" w14:textId="65EAAF38" w:rsidR="0007108E" w:rsidRDefault="0007108E" w:rsidP="0007108E">
      <w:pPr>
        <w:pStyle w:val="NoSpacing"/>
      </w:pPr>
      <w:r>
        <w:t>The primary aim of this project is to develop a code editor (see 1.2.2) which is tailored for developers. The envisioned outcome is to have a text editor which has a simple, user-friendly design, including tools and features that are helpful in writing code. The text editor should also be a great tool for basic text editing and will not be limited to developer use.</w:t>
      </w:r>
    </w:p>
    <w:p w14:paraId="73D770D7" w14:textId="77777777" w:rsidR="0007108E" w:rsidRDefault="0007108E" w:rsidP="0007108E">
      <w:pPr>
        <w:pStyle w:val="NoSpacing"/>
      </w:pPr>
    </w:p>
    <w:p w14:paraId="63AA3397" w14:textId="7F2F2653" w:rsidR="0007108E" w:rsidRDefault="0007108E" w:rsidP="0007108E">
      <w:pPr>
        <w:pStyle w:val="NoSpacing"/>
      </w:pPr>
      <w:r>
        <w:t>Specific Objectives:</w:t>
      </w:r>
    </w:p>
    <w:p w14:paraId="018EBE8C" w14:textId="7AAD2C15" w:rsidR="00F0451E" w:rsidRDefault="00F0451E" w:rsidP="00F0451E">
      <w:pPr>
        <w:pStyle w:val="ListNumber"/>
      </w:pPr>
      <w:r>
        <w:t>Open, edit and save files and folders. For most text editors to function properly, they need to have functionality for opening, editing and saving files. I would also like to implement functionality for opening folders, allowing the user to edit multiple files inside a folder – increasing productivity.</w:t>
      </w:r>
    </w:p>
    <w:p w14:paraId="5B87100E" w14:textId="70AE4B71" w:rsidR="00F0451E" w:rsidRDefault="00F0451E" w:rsidP="00F0451E">
      <w:pPr>
        <w:pStyle w:val="ListNumber"/>
      </w:pPr>
      <w:r>
        <w:t>User-friendly design. This text editor will have an interface with minimal complexity, ensuring a simple and easy editing experience for all skill levels.</w:t>
      </w:r>
    </w:p>
    <w:p w14:paraId="00499524" w14:textId="5FC3D04A" w:rsidR="00F0451E" w:rsidRDefault="00F0451E" w:rsidP="00F0451E">
      <w:pPr>
        <w:pStyle w:val="ListNumber"/>
      </w:pPr>
      <w:r>
        <w:lastRenderedPageBreak/>
        <w:t xml:space="preserve">Code </w:t>
      </w:r>
      <w:r w:rsidR="00DC013F">
        <w:t>editing</w:t>
      </w:r>
      <w:r>
        <w:t xml:space="preserve"> features. </w:t>
      </w:r>
      <w:r w:rsidR="00DC013F">
        <w:t>A vital objective for this project is for it to include code editing features. This will include syntax highlighting, auto completion, line numbers, as well as the functionality to recognise the programming language of a file by its extension (i.e. “.</w:t>
      </w:r>
      <w:proofErr w:type="spellStart"/>
      <w:r w:rsidR="00DC013F">
        <w:t>py</w:t>
      </w:r>
      <w:proofErr w:type="spellEnd"/>
      <w:r w:rsidR="00DC013F">
        <w:t>” for Python files).</w:t>
      </w:r>
    </w:p>
    <w:p w14:paraId="73BA5481" w14:textId="24E9C03A" w:rsidR="00DC013F" w:rsidRDefault="00DC013F" w:rsidP="00F0451E">
      <w:pPr>
        <w:pStyle w:val="ListNumber"/>
      </w:pPr>
      <w:r>
        <w:t>Integrated terminal. The editor should have the option to open an integrated terminal, which will open at the folder/file location. This will allow a user to run the code they produce, as well as make system-side changes.</w:t>
      </w:r>
    </w:p>
    <w:p w14:paraId="5DF96984" w14:textId="306772C6" w:rsidR="00DC013F" w:rsidRDefault="00DC013F" w:rsidP="00F0451E">
      <w:pPr>
        <w:pStyle w:val="ListNumber"/>
      </w:pPr>
      <w:r>
        <w:t>Cross-platform compatibility. The editor should be compatible across multiple operating systems, including Windows, MacOS and Linux. This ensures usability and accessibility.</w:t>
      </w:r>
    </w:p>
    <w:p w14:paraId="39E3D7E4" w14:textId="0627CC9C" w:rsidR="00DC013F" w:rsidRDefault="00DC013F" w:rsidP="00AE7114">
      <w:pPr>
        <w:pStyle w:val="ListNumber"/>
        <w:numPr>
          <w:ilvl w:val="0"/>
          <w:numId w:val="0"/>
        </w:numPr>
        <w:ind w:firstLine="720"/>
      </w:pPr>
      <w:r>
        <w:t xml:space="preserve">By following these objectives, the project should deliver a code editor that meets the needs of developers, </w:t>
      </w:r>
      <w:proofErr w:type="gramStart"/>
      <w:r>
        <w:t>and also</w:t>
      </w:r>
      <w:proofErr w:type="gramEnd"/>
      <w:r>
        <w:t xml:space="preserve"> serves as a useful tool for all forms of text editing.</w:t>
      </w:r>
    </w:p>
    <w:p w14:paraId="297CE6C1" w14:textId="77777777" w:rsidR="002A46C9" w:rsidRDefault="002A46C9" w:rsidP="00DC013F">
      <w:pPr>
        <w:pStyle w:val="ListNumber"/>
        <w:numPr>
          <w:ilvl w:val="0"/>
          <w:numId w:val="0"/>
        </w:numPr>
      </w:pPr>
    </w:p>
    <w:p w14:paraId="0F7A8951" w14:textId="2BFC4B18" w:rsidR="002A46C9" w:rsidRDefault="002A46C9" w:rsidP="002A46C9">
      <w:pPr>
        <w:pStyle w:val="Heading1"/>
      </w:pPr>
      <w:bookmarkStart w:id="10" w:name="_Toc165390375"/>
      <w:r>
        <w:t>2 Motivation</w:t>
      </w:r>
      <w:bookmarkEnd w:id="10"/>
    </w:p>
    <w:p w14:paraId="32F1DE38" w14:textId="5B50749F" w:rsidR="00902F64" w:rsidRDefault="00902F64" w:rsidP="00AE7114">
      <w:pPr>
        <w:pStyle w:val="ListNumber"/>
        <w:numPr>
          <w:ilvl w:val="0"/>
          <w:numId w:val="0"/>
        </w:numPr>
      </w:pPr>
      <w:r>
        <w:t xml:space="preserve">My motivation for building a text editor mainly </w:t>
      </w:r>
      <w:r w:rsidR="00F058EF">
        <w:t xml:space="preserve">stems from the fact that they are an important part of my life as a computer science student and an aspiring software engineer. Having gone through numerous projects and tasks on many different text editors, it became apparent how important the software I am using is </w:t>
      </w:r>
      <w:proofErr w:type="gramStart"/>
      <w:r w:rsidR="00F058EF">
        <w:t>in order to</w:t>
      </w:r>
      <w:proofErr w:type="gramEnd"/>
      <w:r w:rsidR="00F058EF">
        <w:t xml:space="preserve"> increase the productivity and ease of work. In creating a text editor, it can help me understand how the software I use functions, and how I can better utilise them myself.</w:t>
      </w:r>
    </w:p>
    <w:p w14:paraId="6B7D520D" w14:textId="31FD3E6C" w:rsidR="00F058EF" w:rsidRDefault="00F058EF" w:rsidP="00AE7114">
      <w:pPr>
        <w:pStyle w:val="ListNumber"/>
        <w:numPr>
          <w:ilvl w:val="0"/>
          <w:numId w:val="0"/>
        </w:numPr>
        <w:ind w:firstLine="720"/>
      </w:pPr>
      <w:r>
        <w:t>Due to the fact I use code editors often for my work, it helps me to understand what is desired by developers, and I can use that understanding to help me figure out what is most important in the project. Creating a text editor that aligns with what I believe</w:t>
      </w:r>
      <w:r w:rsidR="002C43A8">
        <w:t xml:space="preserve"> will fulfil the needs and preferences of a developer is compelling and motivating to me.</w:t>
      </w:r>
    </w:p>
    <w:p w14:paraId="06D22CC0" w14:textId="77777777" w:rsidR="00F058EF" w:rsidRDefault="00F058EF" w:rsidP="00DC013F">
      <w:pPr>
        <w:pStyle w:val="ListNumber"/>
        <w:numPr>
          <w:ilvl w:val="0"/>
          <w:numId w:val="0"/>
        </w:numPr>
      </w:pPr>
    </w:p>
    <w:p w14:paraId="05A7C702" w14:textId="5BD9DCBC" w:rsidR="00A72092" w:rsidRDefault="004D5CBE" w:rsidP="00A72092">
      <w:pPr>
        <w:pStyle w:val="Heading1"/>
      </w:pPr>
      <w:bookmarkStart w:id="11" w:name="_Toc165390376"/>
      <w:r>
        <w:t>3</w:t>
      </w:r>
      <w:r w:rsidR="00A72092">
        <w:t xml:space="preserve"> Background Research</w:t>
      </w:r>
      <w:bookmarkEnd w:id="11"/>
    </w:p>
    <w:p w14:paraId="150AAEF7" w14:textId="2DC9472D" w:rsidR="00A72092" w:rsidRDefault="004D5CBE" w:rsidP="002B1D12">
      <w:pPr>
        <w:pStyle w:val="Heading2"/>
      </w:pPr>
      <w:bookmarkStart w:id="12" w:name="_Toc165390377"/>
      <w:r>
        <w:t>3</w:t>
      </w:r>
      <w:r w:rsidR="002B1D12">
        <w:t>.1 Target User Considerations</w:t>
      </w:r>
      <w:bookmarkEnd w:id="12"/>
    </w:p>
    <w:p w14:paraId="6D157651" w14:textId="760DFF3C" w:rsidR="002B1D12" w:rsidRDefault="002B1D12" w:rsidP="00AE7114">
      <w:pPr>
        <w:ind w:firstLine="0"/>
      </w:pPr>
      <w:proofErr w:type="gramStart"/>
      <w:r>
        <w:t>In order to</w:t>
      </w:r>
      <w:proofErr w:type="gramEnd"/>
      <w:r>
        <w:t xml:space="preserve"> develop this code editor, the user preferences and needs must be considered. By understanding the requirements of specific users, the editor can be tailored to provide the highest satisfaction possible.</w:t>
      </w:r>
    </w:p>
    <w:p w14:paraId="4740EE4B" w14:textId="77777777" w:rsidR="00AE7114" w:rsidRDefault="002B1D12" w:rsidP="00AE7114">
      <w:pPr>
        <w:pStyle w:val="NoSpacing"/>
        <w:ind w:firstLine="720"/>
      </w:pPr>
      <w:r>
        <w:t>The main target users will be developers of all levels. This means the editor should accommodate for a wide spectrum of developer types. Including tools like auto-completion and syntax highlighting will help entry level programmers understand how the language they are using works. On the other end of the spectrum, including a terminal will allow more experienced developers to take advantage of</w:t>
      </w:r>
      <w:r w:rsidR="002A46C9">
        <w:t xml:space="preserve"> a tool that can enhance their productivity.</w:t>
      </w:r>
    </w:p>
    <w:p w14:paraId="3EF9E8C5" w14:textId="0C2A2102" w:rsidR="002C43A8" w:rsidRDefault="002A46C9" w:rsidP="00AE7114">
      <w:pPr>
        <w:pStyle w:val="NoSpacing"/>
        <w:ind w:firstLine="720"/>
      </w:pPr>
      <w:r>
        <w:lastRenderedPageBreak/>
        <w:t xml:space="preserve">Another target user will be someone who doesn’t necessarily want to develop code, but just edit text. An </w:t>
      </w:r>
      <w:proofErr w:type="gramStart"/>
      <w:r>
        <w:t>easy to use</w:t>
      </w:r>
      <w:proofErr w:type="gramEnd"/>
      <w:r>
        <w:t xml:space="preserve"> interface will allow a user to take advantage of the editor for their basic needs, without feeling out of their depth.</w:t>
      </w:r>
    </w:p>
    <w:p w14:paraId="4F073B05" w14:textId="77777777" w:rsidR="002C43A8" w:rsidRDefault="002C43A8" w:rsidP="002B1D12">
      <w:pPr>
        <w:pStyle w:val="NoSpacing"/>
      </w:pPr>
    </w:p>
    <w:p w14:paraId="3D1378CC" w14:textId="36B14C7F" w:rsidR="002C43A8" w:rsidRDefault="002C43A8" w:rsidP="002C43A8">
      <w:pPr>
        <w:pStyle w:val="Heading2"/>
      </w:pPr>
      <w:bookmarkStart w:id="13" w:name="_Toc165390378"/>
      <w:r>
        <w:t>3.2 Evaluation of Existing Solutions</w:t>
      </w:r>
      <w:bookmarkEnd w:id="13"/>
    </w:p>
    <w:p w14:paraId="7999476C" w14:textId="046A45AC" w:rsidR="002C43A8" w:rsidRDefault="00A014B1" w:rsidP="00A014B1">
      <w:pPr>
        <w:ind w:firstLine="0"/>
      </w:pPr>
      <w:r>
        <w:t>I have researched the landscape of existing solutions, which all offer different features, functionality and user experience. This research is shown in Table 1.</w:t>
      </w:r>
    </w:p>
    <w:p w14:paraId="7E9225B0" w14:textId="77777777" w:rsidR="00A014B1" w:rsidRDefault="00A014B1" w:rsidP="00A014B1">
      <w:pPr>
        <w:ind w:firstLine="0"/>
      </w:pPr>
    </w:p>
    <w:p w14:paraId="105EC933" w14:textId="4D6CB08E" w:rsidR="0034498C" w:rsidRDefault="0034498C" w:rsidP="0034498C">
      <w:pPr>
        <w:pStyle w:val="Caption"/>
        <w:keepNext/>
      </w:pPr>
      <w:r>
        <w:t xml:space="preserve">Table </w:t>
      </w:r>
      <w:r>
        <w:fldChar w:fldCharType="begin"/>
      </w:r>
      <w:r>
        <w:instrText xml:space="preserve"> SEQ Table \* ARABIC </w:instrText>
      </w:r>
      <w:r>
        <w:fldChar w:fldCharType="separate"/>
      </w:r>
      <w:r w:rsidR="00E5290B">
        <w:rPr>
          <w:noProof/>
        </w:rPr>
        <w:t>1</w:t>
      </w:r>
      <w:r>
        <w:fldChar w:fldCharType="end"/>
      </w:r>
      <w:r>
        <w:t>: Existing Solutions Research</w:t>
      </w:r>
    </w:p>
    <w:tbl>
      <w:tblPr>
        <w:tblStyle w:val="TableGrid"/>
        <w:tblW w:w="0" w:type="auto"/>
        <w:tblLook w:val="04A0" w:firstRow="1" w:lastRow="0" w:firstColumn="1" w:lastColumn="0" w:noHBand="0" w:noVBand="1"/>
      </w:tblPr>
      <w:tblGrid>
        <w:gridCol w:w="1555"/>
        <w:gridCol w:w="2268"/>
        <w:gridCol w:w="2693"/>
        <w:gridCol w:w="2500"/>
      </w:tblGrid>
      <w:tr w:rsidR="00A014B1" w14:paraId="132B6A46" w14:textId="77777777" w:rsidTr="0034498C">
        <w:tc>
          <w:tcPr>
            <w:tcW w:w="1555" w:type="dxa"/>
          </w:tcPr>
          <w:p w14:paraId="39417557" w14:textId="224236FD" w:rsidR="00A014B1" w:rsidRPr="00A014B1" w:rsidRDefault="00A014B1" w:rsidP="00A014B1">
            <w:pPr>
              <w:ind w:firstLine="0"/>
              <w:rPr>
                <w:b/>
                <w:bCs/>
              </w:rPr>
            </w:pPr>
            <w:r w:rsidRPr="00A014B1">
              <w:rPr>
                <w:b/>
                <w:bCs/>
              </w:rPr>
              <w:t>Code Editor</w:t>
            </w:r>
          </w:p>
        </w:tc>
        <w:tc>
          <w:tcPr>
            <w:tcW w:w="2268" w:type="dxa"/>
          </w:tcPr>
          <w:p w14:paraId="1F3F4FEB" w14:textId="17702C1C" w:rsidR="00A014B1" w:rsidRPr="00A014B1" w:rsidRDefault="00A014B1" w:rsidP="00A014B1">
            <w:pPr>
              <w:ind w:firstLine="0"/>
              <w:rPr>
                <w:b/>
                <w:bCs/>
              </w:rPr>
            </w:pPr>
            <w:r w:rsidRPr="00A014B1">
              <w:rPr>
                <w:b/>
                <w:bCs/>
              </w:rPr>
              <w:t>Description</w:t>
            </w:r>
          </w:p>
        </w:tc>
        <w:tc>
          <w:tcPr>
            <w:tcW w:w="2693" w:type="dxa"/>
          </w:tcPr>
          <w:p w14:paraId="5AE99E85" w14:textId="1D9CC3F4" w:rsidR="00A014B1" w:rsidRPr="00A014B1" w:rsidRDefault="00A014B1" w:rsidP="00A014B1">
            <w:pPr>
              <w:ind w:firstLine="0"/>
              <w:rPr>
                <w:b/>
                <w:bCs/>
              </w:rPr>
            </w:pPr>
            <w:r w:rsidRPr="00A014B1">
              <w:rPr>
                <w:b/>
                <w:bCs/>
              </w:rPr>
              <w:t>Positives</w:t>
            </w:r>
          </w:p>
        </w:tc>
        <w:tc>
          <w:tcPr>
            <w:tcW w:w="2500" w:type="dxa"/>
          </w:tcPr>
          <w:p w14:paraId="4F733E57" w14:textId="7A0C2B08" w:rsidR="00A014B1" w:rsidRPr="00A014B1" w:rsidRDefault="00A014B1" w:rsidP="00A014B1">
            <w:pPr>
              <w:ind w:firstLine="0"/>
              <w:rPr>
                <w:b/>
                <w:bCs/>
              </w:rPr>
            </w:pPr>
            <w:r w:rsidRPr="00A014B1">
              <w:rPr>
                <w:b/>
                <w:bCs/>
              </w:rPr>
              <w:t>Negatives</w:t>
            </w:r>
          </w:p>
        </w:tc>
      </w:tr>
      <w:tr w:rsidR="00A014B1" w14:paraId="37DD2B84" w14:textId="77777777" w:rsidTr="0034498C">
        <w:tc>
          <w:tcPr>
            <w:tcW w:w="1555" w:type="dxa"/>
          </w:tcPr>
          <w:p w14:paraId="0398AAAB" w14:textId="7E3F46D9" w:rsidR="00A014B1" w:rsidRDefault="00A014B1" w:rsidP="00A014B1">
            <w:pPr>
              <w:ind w:firstLine="0"/>
            </w:pPr>
            <w:r>
              <w:t>Visual Studio Code (VSCode)</w:t>
            </w:r>
          </w:p>
        </w:tc>
        <w:tc>
          <w:tcPr>
            <w:tcW w:w="2268" w:type="dxa"/>
          </w:tcPr>
          <w:p w14:paraId="12D80E2F" w14:textId="68A204BF" w:rsidR="00A014B1" w:rsidRDefault="00A014B1" w:rsidP="00A014B1">
            <w:pPr>
              <w:ind w:firstLine="0"/>
            </w:pPr>
            <w:r>
              <w:t>Microsoft’s VSCode is a free, open-source code editor. It is rich with features and has support for a vast range of programming languages. It is a very popular choice among developers.</w:t>
            </w:r>
          </w:p>
        </w:tc>
        <w:tc>
          <w:tcPr>
            <w:tcW w:w="2693" w:type="dxa"/>
          </w:tcPr>
          <w:p w14:paraId="6A11A336" w14:textId="77777777" w:rsidR="00A014B1" w:rsidRDefault="0034498C" w:rsidP="0034498C">
            <w:pPr>
              <w:ind w:firstLine="0"/>
            </w:pPr>
            <w:r>
              <w:t xml:space="preserve">- </w:t>
            </w:r>
            <w:r w:rsidR="00A014B1">
              <w:t xml:space="preserve">Rich ecosystem. </w:t>
            </w:r>
            <w:r>
              <w:t xml:space="preserve">VSCode has </w:t>
            </w:r>
            <w:proofErr w:type="gramStart"/>
            <w:r>
              <w:t>a number of</w:t>
            </w:r>
            <w:proofErr w:type="gramEnd"/>
            <w:r>
              <w:t xml:space="preserve"> extensions and plugins </w:t>
            </w:r>
          </w:p>
          <w:p w14:paraId="36150469" w14:textId="77777777" w:rsidR="0034498C" w:rsidRDefault="0034498C" w:rsidP="0034498C">
            <w:pPr>
              <w:ind w:firstLine="0"/>
            </w:pPr>
            <w:r>
              <w:t>- User interface. The interface is clean and intuitive.</w:t>
            </w:r>
          </w:p>
          <w:p w14:paraId="25229619" w14:textId="77777777" w:rsidR="0034498C" w:rsidRDefault="0034498C" w:rsidP="0034498C">
            <w:pPr>
              <w:ind w:firstLine="0"/>
            </w:pPr>
            <w:r>
              <w:t>- Built-in Terminal</w:t>
            </w:r>
          </w:p>
          <w:p w14:paraId="05A4CD10" w14:textId="4A7C1257" w:rsidR="0034498C" w:rsidRDefault="0034498C" w:rsidP="0034498C">
            <w:pPr>
              <w:ind w:firstLine="0"/>
            </w:pPr>
            <w:r>
              <w:t>- Active community and support</w:t>
            </w:r>
          </w:p>
        </w:tc>
        <w:tc>
          <w:tcPr>
            <w:tcW w:w="2500" w:type="dxa"/>
          </w:tcPr>
          <w:p w14:paraId="46802264" w14:textId="77777777" w:rsidR="00A014B1" w:rsidRDefault="0034498C" w:rsidP="00A014B1">
            <w:pPr>
              <w:ind w:firstLine="0"/>
            </w:pPr>
            <w:r>
              <w:t>- Learning curve. Using VSCode to its full potential may take a lot of time and energy, due to the large number of settings, extensions and configuration options available.</w:t>
            </w:r>
          </w:p>
          <w:p w14:paraId="1E5B83D4" w14:textId="762123B6" w:rsidR="0034498C" w:rsidRDefault="0034498C" w:rsidP="00A014B1">
            <w:pPr>
              <w:ind w:firstLine="0"/>
            </w:pPr>
            <w:r>
              <w:t>- Resource intensiveness. Working on large projects in VSCode can be very resource intensive.</w:t>
            </w:r>
          </w:p>
        </w:tc>
      </w:tr>
      <w:tr w:rsidR="00A014B1" w14:paraId="376D93AA" w14:textId="77777777" w:rsidTr="0034498C">
        <w:tc>
          <w:tcPr>
            <w:tcW w:w="1555" w:type="dxa"/>
          </w:tcPr>
          <w:p w14:paraId="3ADB3614" w14:textId="7DF8262D" w:rsidR="00A014B1" w:rsidRDefault="001B198F" w:rsidP="00A014B1">
            <w:pPr>
              <w:ind w:firstLine="0"/>
            </w:pPr>
            <w:r>
              <w:t>Sublime Text</w:t>
            </w:r>
          </w:p>
        </w:tc>
        <w:tc>
          <w:tcPr>
            <w:tcW w:w="2268" w:type="dxa"/>
          </w:tcPr>
          <w:p w14:paraId="06B66FEA" w14:textId="07235AC5" w:rsidR="00A014B1" w:rsidRDefault="00F65312" w:rsidP="00A014B1">
            <w:pPr>
              <w:ind w:firstLine="0"/>
            </w:pPr>
            <w:r>
              <w:t>Sublime is a lightweight code editor known for its speed, efficiency and elegant design.</w:t>
            </w:r>
          </w:p>
        </w:tc>
        <w:tc>
          <w:tcPr>
            <w:tcW w:w="2693" w:type="dxa"/>
          </w:tcPr>
          <w:p w14:paraId="2A977167" w14:textId="77777777" w:rsidR="00A014B1" w:rsidRDefault="00F65312" w:rsidP="00F65312">
            <w:pPr>
              <w:ind w:firstLine="0"/>
            </w:pPr>
            <w:r>
              <w:t>- Offers plugins and packages</w:t>
            </w:r>
          </w:p>
          <w:p w14:paraId="5FAFDA8A" w14:textId="77777777" w:rsidR="00F65312" w:rsidRDefault="00F65312" w:rsidP="00F65312">
            <w:pPr>
              <w:ind w:firstLine="0"/>
            </w:pPr>
            <w:r>
              <w:t>- Speed and performance. Sublime offers fast response times even when handling large files/systems.</w:t>
            </w:r>
          </w:p>
          <w:p w14:paraId="1FF024E6" w14:textId="15B93AD6" w:rsidR="00F65312" w:rsidRDefault="00F65312" w:rsidP="00F65312">
            <w:pPr>
              <w:ind w:firstLine="0"/>
            </w:pPr>
            <w:r>
              <w:t xml:space="preserve">- Minimalist interface. Sublime has a clean </w:t>
            </w:r>
            <w:r>
              <w:lastRenderedPageBreak/>
              <w:t>interface, free from clutter and distractions.</w:t>
            </w:r>
          </w:p>
        </w:tc>
        <w:tc>
          <w:tcPr>
            <w:tcW w:w="2500" w:type="dxa"/>
          </w:tcPr>
          <w:p w14:paraId="5AC44A91" w14:textId="3E90CEDD" w:rsidR="00F65312" w:rsidRDefault="00F65312" w:rsidP="00A014B1">
            <w:pPr>
              <w:ind w:firstLine="0"/>
            </w:pPr>
            <w:r>
              <w:lastRenderedPageBreak/>
              <w:t>- Limited features. Users may need to access third party plugins to access advanced functionality.</w:t>
            </w:r>
          </w:p>
        </w:tc>
      </w:tr>
      <w:tr w:rsidR="00A014B1" w14:paraId="2949C01D" w14:textId="77777777" w:rsidTr="0034498C">
        <w:tc>
          <w:tcPr>
            <w:tcW w:w="1555" w:type="dxa"/>
          </w:tcPr>
          <w:p w14:paraId="01C6A552" w14:textId="28B4B6DF" w:rsidR="00A014B1" w:rsidRDefault="00C6195D" w:rsidP="00A014B1">
            <w:pPr>
              <w:ind w:firstLine="0"/>
            </w:pPr>
            <w:r>
              <w:t>Atom</w:t>
            </w:r>
          </w:p>
        </w:tc>
        <w:tc>
          <w:tcPr>
            <w:tcW w:w="2268" w:type="dxa"/>
          </w:tcPr>
          <w:p w14:paraId="3CC0F5FC" w14:textId="4FD170CB" w:rsidR="00A014B1" w:rsidRDefault="00C6195D" w:rsidP="00A014B1">
            <w:pPr>
              <w:ind w:firstLine="0"/>
            </w:pPr>
            <w:r>
              <w:t xml:space="preserve">Atom is a free and </w:t>
            </w:r>
            <w:proofErr w:type="gramStart"/>
            <w:r>
              <w:t>open source</w:t>
            </w:r>
            <w:proofErr w:type="gramEnd"/>
            <w:r>
              <w:t xml:space="preserve"> code editor developed by GitHub. It is known for its extensive customization and community-driven development.</w:t>
            </w:r>
          </w:p>
        </w:tc>
        <w:tc>
          <w:tcPr>
            <w:tcW w:w="2693" w:type="dxa"/>
          </w:tcPr>
          <w:p w14:paraId="07203703" w14:textId="77777777" w:rsidR="00A014B1" w:rsidRDefault="00C6195D" w:rsidP="00C6195D">
            <w:pPr>
              <w:ind w:firstLine="0"/>
            </w:pPr>
            <w:r>
              <w:t>- Modern, intuitive user interface</w:t>
            </w:r>
          </w:p>
          <w:p w14:paraId="51A98B0E" w14:textId="10241319" w:rsidR="00C6195D" w:rsidRDefault="00C6195D" w:rsidP="00C6195D">
            <w:pPr>
              <w:ind w:firstLine="0"/>
            </w:pPr>
            <w:r>
              <w:t>- Collaborative editing environment</w:t>
            </w:r>
            <w:r w:rsidR="003B40F7">
              <w:t>. GitHub integration is catered for Atom so that it is easy for users to collaborate and use version control</w:t>
            </w:r>
          </w:p>
        </w:tc>
        <w:tc>
          <w:tcPr>
            <w:tcW w:w="2500" w:type="dxa"/>
          </w:tcPr>
          <w:p w14:paraId="6C5F5B0A" w14:textId="77777777" w:rsidR="00A014B1" w:rsidRDefault="003B40F7" w:rsidP="00A014B1">
            <w:pPr>
              <w:ind w:firstLine="0"/>
            </w:pPr>
            <w:r>
              <w:t>- Resource intensive</w:t>
            </w:r>
          </w:p>
          <w:p w14:paraId="70488601" w14:textId="3DBA6431" w:rsidR="003B40F7" w:rsidRDefault="003B40F7" w:rsidP="00A014B1">
            <w:pPr>
              <w:ind w:firstLine="0"/>
            </w:pPr>
            <w:r>
              <w:t>- Performance issues. The editor can face performance issues when facing larger projects.</w:t>
            </w:r>
          </w:p>
        </w:tc>
      </w:tr>
    </w:tbl>
    <w:p w14:paraId="51BFFFDC" w14:textId="77777777" w:rsidR="00A014B1" w:rsidRDefault="00A014B1" w:rsidP="00A014B1">
      <w:pPr>
        <w:ind w:firstLine="0"/>
      </w:pPr>
    </w:p>
    <w:p w14:paraId="20A88DD9" w14:textId="1FFC1A29" w:rsidR="003B40F7" w:rsidRDefault="003B40F7" w:rsidP="003B40F7">
      <w:pPr>
        <w:pStyle w:val="Heading2"/>
      </w:pPr>
      <w:bookmarkStart w:id="14" w:name="_Toc165390379"/>
      <w:r>
        <w:t>3.3 Conclusion</w:t>
      </w:r>
      <w:bookmarkEnd w:id="14"/>
    </w:p>
    <w:p w14:paraId="2F3A5CC1" w14:textId="5301C7B3" w:rsidR="003B40F7" w:rsidRDefault="00551BF7" w:rsidP="003B40F7">
      <w:pPr>
        <w:ind w:firstLine="0"/>
      </w:pPr>
      <w:r>
        <w:t>Drawing conclusions from the research, I have gained valuable insight into the available solutions and the strengths/weaknesses</w:t>
      </w:r>
      <w:r w:rsidR="00D94F7F">
        <w:t xml:space="preserve"> they possess</w:t>
      </w:r>
      <w:r>
        <w:t xml:space="preserve">. I have found that it is important to have </w:t>
      </w:r>
      <w:proofErr w:type="gramStart"/>
      <w:r>
        <w:t xml:space="preserve">a </w:t>
      </w:r>
      <w:r w:rsidR="00D94F7F">
        <w:t>number</w:t>
      </w:r>
      <w:r>
        <w:t xml:space="preserve"> of</w:t>
      </w:r>
      <w:proofErr w:type="gramEnd"/>
      <w:r>
        <w:t xml:space="preserve"> </w:t>
      </w:r>
      <w:r w:rsidR="00D94F7F">
        <w:t xml:space="preserve">important </w:t>
      </w:r>
      <w:r>
        <w:t>features, a clean and intuitive user interface, as well as good performance.</w:t>
      </w:r>
    </w:p>
    <w:p w14:paraId="78C34134" w14:textId="6E755176" w:rsidR="00551BF7" w:rsidRDefault="00551BF7" w:rsidP="003B40F7">
      <w:pPr>
        <w:ind w:firstLine="0"/>
      </w:pPr>
      <w:r>
        <w:tab/>
        <w:t xml:space="preserve">My proposed solution, stemming from the research of these solutions, is to create an editor that provides many features – such as syntax highlighting, auto complete and an integrated terminal – but also one that isn’t overwhelming and confusing for some users. </w:t>
      </w:r>
      <w:proofErr w:type="gramStart"/>
      <w:r>
        <w:t>In order to</w:t>
      </w:r>
      <w:proofErr w:type="gramEnd"/>
      <w:r>
        <w:t xml:space="preserve"> do this, I will need to find a middle ground, where </w:t>
      </w:r>
      <w:r w:rsidR="008F399C">
        <w:t>the editor feels easy to use, has a tidy user interface and includes features that are desired by developers.</w:t>
      </w:r>
    </w:p>
    <w:p w14:paraId="0CD66CFC" w14:textId="77777777" w:rsidR="00EB276F" w:rsidRDefault="00EB276F" w:rsidP="003B40F7">
      <w:pPr>
        <w:ind w:firstLine="0"/>
      </w:pPr>
    </w:p>
    <w:p w14:paraId="70C4B79B" w14:textId="16E84C02" w:rsidR="00EB276F" w:rsidRDefault="00EB276F" w:rsidP="00EB276F">
      <w:pPr>
        <w:pStyle w:val="Heading1"/>
      </w:pPr>
      <w:bookmarkStart w:id="15" w:name="_Toc165390380"/>
      <w:r>
        <w:t>4 Professional Considerations</w:t>
      </w:r>
      <w:bookmarkEnd w:id="15"/>
    </w:p>
    <w:p w14:paraId="2CD36F66" w14:textId="64E51AEC" w:rsidR="00D94F7F" w:rsidRDefault="00EB276F" w:rsidP="00EB276F">
      <w:pPr>
        <w:pStyle w:val="Heading2"/>
      </w:pPr>
      <w:bookmarkStart w:id="16" w:name="_Toc165390381"/>
      <w:r>
        <w:t xml:space="preserve">4.1 </w:t>
      </w:r>
      <w:r w:rsidR="00466DD2">
        <w:t>BCS Code of Conduct</w:t>
      </w:r>
      <w:bookmarkEnd w:id="16"/>
    </w:p>
    <w:p w14:paraId="69E0B029" w14:textId="2F777C31" w:rsidR="00466DD2" w:rsidRDefault="00466DD2" w:rsidP="00466DD2">
      <w:pPr>
        <w:pStyle w:val="NoSpacing"/>
      </w:pPr>
      <w:r>
        <w:t xml:space="preserve">The British Computer Society (BCS) code of conduct sets professional standards that govern the </w:t>
      </w:r>
      <w:r w:rsidRPr="00466DD2">
        <w:rPr>
          <w:lang w:val="en-GB"/>
        </w:rPr>
        <w:t>behaviour</w:t>
      </w:r>
      <w:r>
        <w:t xml:space="preserve"> and responsibilities of individuals working in the field of computing.</w:t>
      </w:r>
      <w:r w:rsidR="00321F0F">
        <w:t xml:space="preserve"> The code of conduct:</w:t>
      </w:r>
    </w:p>
    <w:p w14:paraId="46E2185F" w14:textId="52DE98BE" w:rsidR="00321F0F" w:rsidRDefault="00321F0F" w:rsidP="00321F0F">
      <w:pPr>
        <w:pStyle w:val="NoSpacing"/>
        <w:numPr>
          <w:ilvl w:val="0"/>
          <w:numId w:val="18"/>
        </w:numPr>
      </w:pPr>
      <w:r>
        <w:t>“S</w:t>
      </w:r>
      <w:r w:rsidRPr="00321F0F">
        <w:t>ets out the professional standards required by BCS as a condition of membership</w:t>
      </w:r>
      <w:r w:rsidR="005A24EC">
        <w:t>.</w:t>
      </w:r>
      <w:r>
        <w:t>”</w:t>
      </w:r>
      <w:r w:rsidR="003F7AE8">
        <w:t xml:space="preserve"> [1]</w:t>
      </w:r>
    </w:p>
    <w:p w14:paraId="51139B6E" w14:textId="69C8373A" w:rsidR="00321F0F" w:rsidRDefault="00321F0F" w:rsidP="00321F0F">
      <w:pPr>
        <w:pStyle w:val="NoSpacing"/>
        <w:numPr>
          <w:ilvl w:val="0"/>
          <w:numId w:val="18"/>
        </w:numPr>
      </w:pPr>
      <w:r>
        <w:t>“Applies to all members, irrespective of their membership grade, the role they fulfil, or the jurisdiction where they are employed or discharge their contractual obligations.”</w:t>
      </w:r>
      <w:r w:rsidR="003F7AE8">
        <w:t xml:space="preserve"> [1]</w:t>
      </w:r>
    </w:p>
    <w:p w14:paraId="234233FB" w14:textId="01C29AAF" w:rsidR="00321F0F" w:rsidRPr="00466DD2" w:rsidRDefault="00321F0F" w:rsidP="00321F0F">
      <w:pPr>
        <w:pStyle w:val="NoSpacing"/>
        <w:numPr>
          <w:ilvl w:val="0"/>
          <w:numId w:val="18"/>
        </w:numPr>
      </w:pPr>
      <w:r>
        <w:lastRenderedPageBreak/>
        <w:t>“Governs the conduct of the individual, not the nature of the business or ethics of any Relevant Authority</w:t>
      </w:r>
      <w:r w:rsidR="005A24EC">
        <w:t>.</w:t>
      </w:r>
      <w:r>
        <w:t>”</w:t>
      </w:r>
      <w:r w:rsidR="003F7AE8">
        <w:t xml:space="preserve"> [1]</w:t>
      </w:r>
    </w:p>
    <w:p w14:paraId="5B85A87E" w14:textId="77777777" w:rsidR="00EB276F" w:rsidRDefault="00EB276F" w:rsidP="003B40F7">
      <w:pPr>
        <w:ind w:firstLine="0"/>
      </w:pPr>
    </w:p>
    <w:p w14:paraId="3D51A4E6" w14:textId="10F65E68" w:rsidR="00D94F7F" w:rsidRDefault="00EB276F" w:rsidP="00D94F7F">
      <w:pPr>
        <w:pStyle w:val="Heading1"/>
      </w:pPr>
      <w:bookmarkStart w:id="17" w:name="_Toc165390382"/>
      <w:r>
        <w:t>5</w:t>
      </w:r>
      <w:r w:rsidR="00D94F7F">
        <w:t xml:space="preserve"> </w:t>
      </w:r>
      <w:r w:rsidR="00F13E1A">
        <w:t xml:space="preserve">System </w:t>
      </w:r>
      <w:r w:rsidR="00D94F7F">
        <w:t>Requirements</w:t>
      </w:r>
      <w:bookmarkEnd w:id="17"/>
    </w:p>
    <w:p w14:paraId="030AD524" w14:textId="7DDB0AB7" w:rsidR="00D94F7F" w:rsidRDefault="00EB276F" w:rsidP="00D94F7F">
      <w:pPr>
        <w:pStyle w:val="Heading2"/>
      </w:pPr>
      <w:bookmarkStart w:id="18" w:name="_Toc165390383"/>
      <w:r>
        <w:t>5</w:t>
      </w:r>
      <w:r w:rsidR="00D94F7F">
        <w:t>.1 Functional requirements</w:t>
      </w:r>
      <w:bookmarkEnd w:id="18"/>
    </w:p>
    <w:p w14:paraId="496A881F" w14:textId="3F7D4ED5" w:rsidR="00F13E1A" w:rsidRDefault="002764A4" w:rsidP="00F13E1A">
      <w:pPr>
        <w:pStyle w:val="NoSpacing"/>
      </w:pPr>
      <w:r>
        <w:t>“</w:t>
      </w:r>
      <w:r w:rsidRPr="002764A4">
        <w:t>Functional requirements define what a product must do and what its features and functions are.</w:t>
      </w:r>
      <w:r>
        <w:t>” [</w:t>
      </w:r>
      <w:r w:rsidR="003F7AE8">
        <w:t>2</w:t>
      </w:r>
      <w:r>
        <w:t>]</w:t>
      </w:r>
    </w:p>
    <w:p w14:paraId="4B64A097" w14:textId="77777777" w:rsidR="00F13E1A" w:rsidRDefault="00F13E1A" w:rsidP="00F13E1A">
      <w:pPr>
        <w:pStyle w:val="NoSpacing"/>
      </w:pPr>
    </w:p>
    <w:p w14:paraId="5C1BD8A2" w14:textId="59688884" w:rsidR="00F13E1A" w:rsidRDefault="00F13E1A" w:rsidP="00F13E1A">
      <w:pPr>
        <w:pStyle w:val="NoSpacing"/>
        <w:numPr>
          <w:ilvl w:val="0"/>
          <w:numId w:val="16"/>
        </w:numPr>
      </w:pPr>
      <w:r>
        <w:t>Text editing features. For a text editor to function properly, one of the first things to consider will be the ability to edit text.</w:t>
      </w:r>
    </w:p>
    <w:p w14:paraId="2899BD90" w14:textId="68C74A03" w:rsidR="00F13E1A" w:rsidRDefault="00F13E1A" w:rsidP="00F13E1A">
      <w:pPr>
        <w:pStyle w:val="NoSpacing"/>
        <w:numPr>
          <w:ilvl w:val="1"/>
          <w:numId w:val="16"/>
        </w:numPr>
      </w:pPr>
      <w:r>
        <w:t>Ability to create, edit and save text within files.</w:t>
      </w:r>
    </w:p>
    <w:p w14:paraId="3929008E" w14:textId="098932E8" w:rsidR="00F13E1A" w:rsidRDefault="00F13E1A" w:rsidP="00F13E1A">
      <w:pPr>
        <w:pStyle w:val="NoSpacing"/>
        <w:numPr>
          <w:ilvl w:val="1"/>
          <w:numId w:val="16"/>
        </w:numPr>
      </w:pPr>
      <w:r>
        <w:t>Copy and paste text.</w:t>
      </w:r>
    </w:p>
    <w:p w14:paraId="1DEAA7AC" w14:textId="13E4184D" w:rsidR="00F13E1A" w:rsidRDefault="00F13E1A" w:rsidP="00F13E1A">
      <w:pPr>
        <w:pStyle w:val="NoSpacing"/>
        <w:numPr>
          <w:ilvl w:val="0"/>
          <w:numId w:val="16"/>
        </w:numPr>
      </w:pPr>
      <w:r>
        <w:t>File operations. A user must be able to open a file, view and edit it in the application.</w:t>
      </w:r>
    </w:p>
    <w:p w14:paraId="39A79828" w14:textId="4A25BB14" w:rsidR="00F13E1A" w:rsidRDefault="00F13E1A" w:rsidP="00F13E1A">
      <w:pPr>
        <w:pStyle w:val="NoSpacing"/>
        <w:numPr>
          <w:ilvl w:val="1"/>
          <w:numId w:val="16"/>
        </w:numPr>
      </w:pPr>
      <w:r>
        <w:t>Opening a file from the system.</w:t>
      </w:r>
    </w:p>
    <w:p w14:paraId="06B2B197" w14:textId="683EBEAC" w:rsidR="00F13E1A" w:rsidRDefault="00F13E1A" w:rsidP="00F13E1A">
      <w:pPr>
        <w:pStyle w:val="NoSpacing"/>
        <w:numPr>
          <w:ilvl w:val="1"/>
          <w:numId w:val="16"/>
        </w:numPr>
      </w:pPr>
      <w:r>
        <w:t>Saving a file to the system.</w:t>
      </w:r>
    </w:p>
    <w:p w14:paraId="624CFEC1" w14:textId="3894D297" w:rsidR="00F13E1A" w:rsidRDefault="00F13E1A" w:rsidP="00F13E1A">
      <w:pPr>
        <w:pStyle w:val="NoSpacing"/>
        <w:numPr>
          <w:ilvl w:val="1"/>
          <w:numId w:val="16"/>
        </w:numPr>
      </w:pPr>
      <w:r>
        <w:t>Creating a new file in the system.</w:t>
      </w:r>
    </w:p>
    <w:p w14:paraId="495829E3" w14:textId="3E2B5EE0" w:rsidR="00F13E1A" w:rsidRDefault="00F13E1A" w:rsidP="00F13E1A">
      <w:pPr>
        <w:pStyle w:val="NoSpacing"/>
        <w:numPr>
          <w:ilvl w:val="0"/>
          <w:numId w:val="16"/>
        </w:numPr>
      </w:pPr>
      <w:r>
        <w:t>Folder operations. A user must be able to open a folder containing compatible files/folders.</w:t>
      </w:r>
    </w:p>
    <w:p w14:paraId="044F70B2" w14:textId="6BC3A471" w:rsidR="00F13E1A" w:rsidRDefault="00F13E1A" w:rsidP="00F13E1A">
      <w:pPr>
        <w:pStyle w:val="NoSpacing"/>
        <w:numPr>
          <w:ilvl w:val="1"/>
          <w:numId w:val="16"/>
        </w:numPr>
      </w:pPr>
      <w:r>
        <w:t>Open folders from the system.</w:t>
      </w:r>
    </w:p>
    <w:p w14:paraId="66C0CFA6" w14:textId="5963D664" w:rsidR="00F13E1A" w:rsidRDefault="00F13E1A" w:rsidP="00F13E1A">
      <w:pPr>
        <w:pStyle w:val="NoSpacing"/>
        <w:numPr>
          <w:ilvl w:val="1"/>
          <w:numId w:val="16"/>
        </w:numPr>
      </w:pPr>
      <w:r>
        <w:t>Use folder as a workspace.</w:t>
      </w:r>
    </w:p>
    <w:p w14:paraId="25A83809" w14:textId="3B2812E0" w:rsidR="00F13E1A" w:rsidRDefault="00F13E1A" w:rsidP="00F13E1A">
      <w:pPr>
        <w:pStyle w:val="NoSpacing"/>
        <w:numPr>
          <w:ilvl w:val="0"/>
          <w:numId w:val="16"/>
        </w:numPr>
      </w:pPr>
      <w:r>
        <w:t>Tab operations. A user must be able to switch between files using tabs.</w:t>
      </w:r>
    </w:p>
    <w:p w14:paraId="528EA7EE" w14:textId="4CD2D6A6" w:rsidR="00F13E1A" w:rsidRDefault="00F13E1A" w:rsidP="00F13E1A">
      <w:pPr>
        <w:pStyle w:val="NoSpacing"/>
        <w:numPr>
          <w:ilvl w:val="1"/>
          <w:numId w:val="16"/>
        </w:numPr>
      </w:pPr>
      <w:r>
        <w:t>Open tabs from list of opened files.</w:t>
      </w:r>
    </w:p>
    <w:p w14:paraId="33CB820C" w14:textId="66CD9A40" w:rsidR="00F13E1A" w:rsidRDefault="00F13E1A" w:rsidP="00F13E1A">
      <w:pPr>
        <w:pStyle w:val="NoSpacing"/>
        <w:numPr>
          <w:ilvl w:val="1"/>
          <w:numId w:val="16"/>
        </w:numPr>
      </w:pPr>
      <w:r>
        <w:t>Close tabs.</w:t>
      </w:r>
    </w:p>
    <w:p w14:paraId="70F99831" w14:textId="670EA4DC" w:rsidR="00F13E1A" w:rsidRDefault="00F13E1A" w:rsidP="00F13E1A">
      <w:pPr>
        <w:pStyle w:val="NoSpacing"/>
        <w:numPr>
          <w:ilvl w:val="1"/>
          <w:numId w:val="16"/>
        </w:numPr>
      </w:pPr>
      <w:r>
        <w:t>Switch between files using tabs.</w:t>
      </w:r>
    </w:p>
    <w:p w14:paraId="609DD686" w14:textId="12DECADA" w:rsidR="00F13E1A" w:rsidRDefault="00F13E1A" w:rsidP="00F13E1A">
      <w:pPr>
        <w:pStyle w:val="NoSpacing"/>
        <w:numPr>
          <w:ilvl w:val="0"/>
          <w:numId w:val="16"/>
        </w:numPr>
      </w:pPr>
      <w:r>
        <w:t xml:space="preserve">Code editing features. </w:t>
      </w:r>
      <w:r w:rsidR="000905C2">
        <w:t>To turn a text editor to a code editor, it must include basic code editing features.</w:t>
      </w:r>
    </w:p>
    <w:p w14:paraId="393411B1" w14:textId="24988CF6" w:rsidR="000905C2" w:rsidRDefault="000905C2" w:rsidP="000905C2">
      <w:pPr>
        <w:pStyle w:val="NoSpacing"/>
        <w:numPr>
          <w:ilvl w:val="1"/>
          <w:numId w:val="16"/>
        </w:numPr>
      </w:pPr>
      <w:r>
        <w:t>Syntax highlighting.</w:t>
      </w:r>
    </w:p>
    <w:p w14:paraId="28D85350" w14:textId="39F6173F" w:rsidR="000905C2" w:rsidRDefault="00553161" w:rsidP="000905C2">
      <w:pPr>
        <w:pStyle w:val="NoSpacing"/>
        <w:numPr>
          <w:ilvl w:val="1"/>
          <w:numId w:val="16"/>
        </w:numPr>
      </w:pPr>
      <w:r>
        <w:t>Auto completion.</w:t>
      </w:r>
    </w:p>
    <w:p w14:paraId="1CD8F574" w14:textId="0AC17019" w:rsidR="00553161" w:rsidRDefault="00553161" w:rsidP="00553161">
      <w:pPr>
        <w:pStyle w:val="NoSpacing"/>
        <w:numPr>
          <w:ilvl w:val="1"/>
          <w:numId w:val="16"/>
        </w:numPr>
      </w:pPr>
      <w:r>
        <w:t>Line numbers.</w:t>
      </w:r>
    </w:p>
    <w:p w14:paraId="35978BA9" w14:textId="65A4D26E" w:rsidR="00553161" w:rsidRDefault="00553161" w:rsidP="00553161">
      <w:pPr>
        <w:pStyle w:val="NoSpacing"/>
        <w:numPr>
          <w:ilvl w:val="0"/>
          <w:numId w:val="16"/>
        </w:numPr>
      </w:pPr>
      <w:r>
        <w:t>Terminal. The editor will need an integrated terminal to allow for developers to run their code through the application.</w:t>
      </w:r>
    </w:p>
    <w:p w14:paraId="2986FD69" w14:textId="77777777" w:rsidR="00553161" w:rsidRDefault="00553161" w:rsidP="00553161">
      <w:pPr>
        <w:pStyle w:val="Heading2"/>
      </w:pPr>
    </w:p>
    <w:p w14:paraId="7D6B100B" w14:textId="748BF4B8" w:rsidR="00553161" w:rsidRDefault="00EB276F" w:rsidP="00553161">
      <w:pPr>
        <w:pStyle w:val="Heading2"/>
      </w:pPr>
      <w:bookmarkStart w:id="19" w:name="_Toc165390384"/>
      <w:r>
        <w:t>5</w:t>
      </w:r>
      <w:r w:rsidR="00553161">
        <w:t>.2 Non-functional Requirements</w:t>
      </w:r>
      <w:bookmarkEnd w:id="19"/>
    </w:p>
    <w:p w14:paraId="0BF5F623" w14:textId="48BA5873" w:rsidR="00553161" w:rsidRDefault="00553161" w:rsidP="00553161">
      <w:pPr>
        <w:pStyle w:val="NoSpacing"/>
      </w:pPr>
      <w:r>
        <w:t>“</w:t>
      </w:r>
      <w:r w:rsidRPr="00553161">
        <w:t>Nonfunctional requirements describe the general properties of a system. They are also known as quality attributes.</w:t>
      </w:r>
      <w:r>
        <w:t>” [</w:t>
      </w:r>
      <w:r w:rsidR="003F7AE8">
        <w:t>2</w:t>
      </w:r>
      <w:r>
        <w:t>]</w:t>
      </w:r>
    </w:p>
    <w:p w14:paraId="0E77F884" w14:textId="77777777" w:rsidR="00553161" w:rsidRDefault="00553161" w:rsidP="00553161">
      <w:pPr>
        <w:pStyle w:val="NoSpacing"/>
      </w:pPr>
    </w:p>
    <w:p w14:paraId="54FCE7BA" w14:textId="1821E3A7" w:rsidR="00553161" w:rsidRDefault="00553161" w:rsidP="00553161">
      <w:pPr>
        <w:pStyle w:val="NoSpacing"/>
        <w:numPr>
          <w:ilvl w:val="0"/>
          <w:numId w:val="17"/>
        </w:numPr>
      </w:pPr>
      <w:r>
        <w:t>Clean and easy to use UI.</w:t>
      </w:r>
    </w:p>
    <w:p w14:paraId="64A0D51B" w14:textId="22932170" w:rsidR="00553161" w:rsidRDefault="00553161" w:rsidP="00553161">
      <w:pPr>
        <w:pStyle w:val="NoSpacing"/>
        <w:numPr>
          <w:ilvl w:val="1"/>
          <w:numId w:val="17"/>
        </w:numPr>
      </w:pPr>
      <w:r>
        <w:t>Clutter free.</w:t>
      </w:r>
    </w:p>
    <w:p w14:paraId="38F93318" w14:textId="59A386C4" w:rsidR="00553161" w:rsidRDefault="00553161" w:rsidP="00553161">
      <w:pPr>
        <w:pStyle w:val="NoSpacing"/>
        <w:numPr>
          <w:ilvl w:val="1"/>
          <w:numId w:val="17"/>
        </w:numPr>
      </w:pPr>
      <w:r>
        <w:t>Neat file structure in explorer</w:t>
      </w:r>
    </w:p>
    <w:p w14:paraId="4DB7F476" w14:textId="6C655213" w:rsidR="00553161" w:rsidRDefault="00553161" w:rsidP="00553161">
      <w:pPr>
        <w:pStyle w:val="NoSpacing"/>
        <w:numPr>
          <w:ilvl w:val="0"/>
          <w:numId w:val="17"/>
        </w:numPr>
      </w:pPr>
      <w:r>
        <w:t>Performance</w:t>
      </w:r>
      <w:r w:rsidR="00EB276F">
        <w:t xml:space="preserve">. </w:t>
      </w:r>
    </w:p>
    <w:p w14:paraId="098DAD65" w14:textId="35DE74CA" w:rsidR="00EB276F" w:rsidRDefault="00EB276F" w:rsidP="00EB276F">
      <w:pPr>
        <w:pStyle w:val="NoSpacing"/>
        <w:numPr>
          <w:ilvl w:val="0"/>
          <w:numId w:val="17"/>
        </w:numPr>
      </w:pPr>
      <w:r>
        <w:t>Compatibility. The editor should be compatible with different operating systems.</w:t>
      </w:r>
    </w:p>
    <w:p w14:paraId="72310430" w14:textId="08023CFE" w:rsidR="00EB276F" w:rsidRDefault="00EB276F" w:rsidP="00EB276F">
      <w:pPr>
        <w:pStyle w:val="NoSpacing"/>
        <w:numPr>
          <w:ilvl w:val="1"/>
          <w:numId w:val="17"/>
        </w:numPr>
      </w:pPr>
      <w:r>
        <w:t>Windows.</w:t>
      </w:r>
    </w:p>
    <w:p w14:paraId="3BB0325E" w14:textId="17397FBF" w:rsidR="00EB276F" w:rsidRDefault="00EB276F" w:rsidP="00EB276F">
      <w:pPr>
        <w:pStyle w:val="NoSpacing"/>
        <w:numPr>
          <w:ilvl w:val="1"/>
          <w:numId w:val="17"/>
        </w:numPr>
      </w:pPr>
      <w:r>
        <w:t>MacOS.</w:t>
      </w:r>
    </w:p>
    <w:p w14:paraId="3F88385B" w14:textId="14476937" w:rsidR="00EB276F" w:rsidRDefault="00EB276F" w:rsidP="00EB276F">
      <w:pPr>
        <w:pStyle w:val="NoSpacing"/>
        <w:numPr>
          <w:ilvl w:val="1"/>
          <w:numId w:val="17"/>
        </w:numPr>
      </w:pPr>
      <w:r>
        <w:t>Linux.</w:t>
      </w:r>
    </w:p>
    <w:p w14:paraId="2CE0C496" w14:textId="77777777" w:rsidR="003F7AE8" w:rsidRDefault="003F7AE8" w:rsidP="003F7AE8">
      <w:pPr>
        <w:pStyle w:val="NoSpacing"/>
      </w:pPr>
    </w:p>
    <w:p w14:paraId="18FC0F0A" w14:textId="4441888B" w:rsidR="003F7AE8" w:rsidRDefault="003F7AE8" w:rsidP="003F7AE8">
      <w:pPr>
        <w:pStyle w:val="Heading1"/>
      </w:pPr>
      <w:bookmarkStart w:id="20" w:name="_Toc165390385"/>
      <w:r>
        <w:t xml:space="preserve">6 </w:t>
      </w:r>
      <w:r w:rsidR="000948D9">
        <w:t>Choice of Technology</w:t>
      </w:r>
      <w:bookmarkEnd w:id="20"/>
    </w:p>
    <w:p w14:paraId="068A2FDF" w14:textId="418B149E" w:rsidR="003F7AE8" w:rsidRDefault="00010694" w:rsidP="00010694">
      <w:pPr>
        <w:pStyle w:val="NoSpacing"/>
      </w:pPr>
      <w:r>
        <w:t>To create a text editor that meets the needs and requirements of this one, technologies with many helpful tools and libraries will be required. The technology must support text manipulation and display, file and folder management, and more advanced features such as syntax highlighting and auto-completion. Therefore, the choice of technology is critical as it forms the foundation of which the text editor is built upon.</w:t>
      </w:r>
    </w:p>
    <w:p w14:paraId="74E862FB" w14:textId="338FACE4" w:rsidR="00010694" w:rsidRDefault="00010694" w:rsidP="00010694">
      <w:r>
        <w:t>In the case of this project, I have carefully evaluated various technologies and frameworks before choosing Electron as the foundation technology.</w:t>
      </w:r>
    </w:p>
    <w:p w14:paraId="6E22BE76" w14:textId="77777777" w:rsidR="00010694" w:rsidRDefault="00010694" w:rsidP="00010694">
      <w:pPr>
        <w:ind w:firstLine="0"/>
      </w:pPr>
    </w:p>
    <w:p w14:paraId="30D9832E" w14:textId="65D220C0" w:rsidR="00010694" w:rsidRDefault="00010694" w:rsidP="000948D9">
      <w:pPr>
        <w:pStyle w:val="Heading2"/>
      </w:pPr>
      <w:bookmarkStart w:id="21" w:name="_Toc165390386"/>
      <w:r>
        <w:t>6.1 Electron</w:t>
      </w:r>
      <w:bookmarkEnd w:id="21"/>
    </w:p>
    <w:p w14:paraId="6322EFEF" w14:textId="1D3D5596" w:rsidR="00010694" w:rsidRDefault="006F0DA7" w:rsidP="000948D9">
      <w:pPr>
        <w:pStyle w:val="Heading3"/>
      </w:pPr>
      <w:bookmarkStart w:id="22" w:name="_Toc165390387"/>
      <w:r>
        <w:t>6.1.1 What is Electron?</w:t>
      </w:r>
      <w:bookmarkEnd w:id="22"/>
      <w:r>
        <w:t xml:space="preserve"> </w:t>
      </w:r>
    </w:p>
    <w:p w14:paraId="2D8D9CE0" w14:textId="687DF456" w:rsidR="006F0DA7" w:rsidRDefault="006F0DA7" w:rsidP="006F0DA7">
      <w:pPr>
        <w:ind w:firstLine="0"/>
      </w:pPr>
      <w:r>
        <w:t xml:space="preserve">Electron is an open-source framework that allows development of desktop applications using web technologies such as JavaScript, HTML and CSS. </w:t>
      </w:r>
      <w:r w:rsidR="00A37755">
        <w:t xml:space="preserve">I won’t be explaining in </w:t>
      </w:r>
      <w:r w:rsidR="000718B7">
        <w:t xml:space="preserve">any </w:t>
      </w:r>
      <w:r w:rsidR="00A37755">
        <w:t>detail how HTML, CSS and JavaScript work in this report</w:t>
      </w:r>
      <w:r w:rsidR="000718B7">
        <w:t xml:space="preserve">; the HTML and CSS used is basic, if you want more understanding on these languages, feel free to read this blog post </w:t>
      </w:r>
      <w:hyperlink r:id="rId13" w:history="1">
        <w:r w:rsidR="000718B7" w:rsidRPr="00CA29FD">
          <w:rPr>
            <w:rStyle w:val="Hyperlink"/>
          </w:rPr>
          <w:t>https://blog.hubspot.com/marketing/web-design-html-css-javascript</w:t>
        </w:r>
      </w:hyperlink>
      <w:r w:rsidR="000718B7">
        <w:t xml:space="preserve"> [3]</w:t>
      </w:r>
      <w:r w:rsidR="00A37755">
        <w:t xml:space="preserve">. </w:t>
      </w:r>
      <w:r>
        <w:t xml:space="preserve">It was originally created by GitHub for their code editor </w:t>
      </w:r>
      <w:proofErr w:type="gramStart"/>
      <w:r>
        <w:t>Atom, and</w:t>
      </w:r>
      <w:proofErr w:type="gramEnd"/>
      <w:r>
        <w:t xml:space="preserve"> has since become an extremely popular choice for developers looking to build cross-platform applications that can run on Windows, MacOS and Linux seamlessly. Electron </w:t>
      </w:r>
      <w:proofErr w:type="gramStart"/>
      <w:r>
        <w:t>is able to</w:t>
      </w:r>
      <w:proofErr w:type="gramEnd"/>
      <w:r>
        <w:t xml:space="preserve"> do this due to its ability to leverage the ecosystem of Node.js, along with the versatility of Chromium’s rendering capabilities.</w:t>
      </w:r>
      <w:r w:rsidR="00F41202">
        <w:t xml:space="preserve"> </w:t>
      </w:r>
      <w:r w:rsidR="00F41202">
        <w:lastRenderedPageBreak/>
        <w:t xml:space="preserve">Electron also </w:t>
      </w:r>
      <w:r w:rsidR="003464B2">
        <w:t>allows you to maintain</w:t>
      </w:r>
      <w:r w:rsidR="00F41202">
        <w:t xml:space="preserve"> the same </w:t>
      </w:r>
      <w:r w:rsidR="003464B2">
        <w:t xml:space="preserve">JavaScript </w:t>
      </w:r>
      <w:r w:rsidR="00F41202">
        <w:t>codebase across all platforms, which makes it far easier and drastically faster to develop a cross-platform application, which usually requires separate codebases for each platform.</w:t>
      </w:r>
    </w:p>
    <w:p w14:paraId="1C381C36" w14:textId="77777777" w:rsidR="00F41202" w:rsidRDefault="00F41202" w:rsidP="006F0DA7">
      <w:pPr>
        <w:ind w:firstLine="0"/>
      </w:pPr>
    </w:p>
    <w:p w14:paraId="23FAA177" w14:textId="7A2BEF42" w:rsidR="006F0DA7" w:rsidRDefault="006F0DA7" w:rsidP="000948D9">
      <w:pPr>
        <w:pStyle w:val="Heading3"/>
      </w:pPr>
      <w:bookmarkStart w:id="23" w:name="_Toc165390388"/>
      <w:r>
        <w:t>6.1.</w:t>
      </w:r>
      <w:r w:rsidR="000948D9">
        <w:t>2</w:t>
      </w:r>
      <w:r>
        <w:t xml:space="preserve"> </w:t>
      </w:r>
      <w:r w:rsidR="000846B1">
        <w:t>Chromium in Electron</w:t>
      </w:r>
      <w:r w:rsidR="000948D9">
        <w:t xml:space="preserve"> (Renderer)</w:t>
      </w:r>
      <w:bookmarkEnd w:id="23"/>
    </w:p>
    <w:p w14:paraId="5057DDEE" w14:textId="368F5CE4" w:rsidR="00481707" w:rsidRDefault="00481707" w:rsidP="00481707">
      <w:pPr>
        <w:ind w:firstLine="0"/>
      </w:pPr>
      <w:r>
        <w:t>“</w:t>
      </w:r>
      <w:r w:rsidRPr="00481707">
        <w:t>Chromium is an open-source browser project that aims to build a safer, faster, and more stable way for all users to experience the web.</w:t>
      </w:r>
      <w:r>
        <w:t>” [</w:t>
      </w:r>
      <w:r w:rsidR="000718B7">
        <w:t>4</w:t>
      </w:r>
      <w:r>
        <w:t>] Chromium is responsible for rendering the user interface and managing the web-related processes of an Electron app. As the project that underpins Google Chrome, it is known for its performance and compliance with web standards, making it a reliable foundation for web-based applications. This means that the HTML, CSS and JavaScript used to create a web page are displayed with the same speed expected from a leading web browser.</w:t>
      </w:r>
    </w:p>
    <w:p w14:paraId="73A0339D" w14:textId="5A29FABD" w:rsidR="00481707" w:rsidRDefault="00481707" w:rsidP="00481707">
      <w:pPr>
        <w:ind w:firstLine="0"/>
      </w:pPr>
      <w:r>
        <w:tab/>
        <w:t xml:space="preserve">By utilising Chromium, Electron benefits from a heavily tested rendering engine, and allows developers to use languages and technologies that are familiar in the industry of web design. </w:t>
      </w:r>
    </w:p>
    <w:p w14:paraId="2FE35457" w14:textId="77777777" w:rsidR="00F41202" w:rsidRDefault="00F41202" w:rsidP="00481707">
      <w:pPr>
        <w:ind w:firstLine="0"/>
      </w:pPr>
    </w:p>
    <w:p w14:paraId="4E2B10A8" w14:textId="41B3BEF5" w:rsidR="000948D9" w:rsidRDefault="000948D9" w:rsidP="000948D9">
      <w:pPr>
        <w:pStyle w:val="Heading3"/>
      </w:pPr>
      <w:bookmarkStart w:id="24" w:name="_Toc165390389"/>
      <w:r>
        <w:t>6.1.3 Node.js in Electron (Main)</w:t>
      </w:r>
      <w:bookmarkEnd w:id="24"/>
    </w:p>
    <w:p w14:paraId="35E8242D" w14:textId="5DF0B158" w:rsidR="000948D9" w:rsidRDefault="000948D9" w:rsidP="000948D9">
      <w:pPr>
        <w:ind w:firstLine="0"/>
      </w:pPr>
      <w:r>
        <w:t xml:space="preserve">Node.js is another component that plays a vital role in Electron, as it gives applications access to low-level APIs. This means that Electron apps have the capability to read and write files to a system, listen to network requests and more. The renderer process (Chromium) </w:t>
      </w:r>
      <w:proofErr w:type="gramStart"/>
      <w:r>
        <w:t>is able to</w:t>
      </w:r>
      <w:proofErr w:type="gramEnd"/>
      <w:r>
        <w:t xml:space="preserve"> use Node.js modules as if it were a Node.js application, which makes it a powerful tool when needing to interact directly with the operating system.</w:t>
      </w:r>
    </w:p>
    <w:p w14:paraId="58032DD0" w14:textId="696CF4AD" w:rsidR="000948D9" w:rsidRDefault="000948D9" w:rsidP="000948D9">
      <w:pPr>
        <w:ind w:firstLine="0"/>
      </w:pPr>
      <w:r>
        <w:tab/>
        <w:t>One of the most impactful benefits of Electron using Node.js is that it grants the ability to use the npm ecosystem</w:t>
      </w:r>
    </w:p>
    <w:p w14:paraId="638467AC" w14:textId="03DD2991" w:rsidR="000948D9" w:rsidRDefault="000948D9" w:rsidP="000948D9">
      <w:pPr>
        <w:pStyle w:val="Heading4"/>
      </w:pPr>
      <w:r>
        <w:t>6.1.3.1 What is</w:t>
      </w:r>
      <w:r w:rsidR="00F41202">
        <w:t xml:space="preserve"> the</w:t>
      </w:r>
      <w:r>
        <w:t xml:space="preserve"> npm</w:t>
      </w:r>
      <w:r w:rsidR="00F41202">
        <w:t xml:space="preserve"> Ecosystem</w:t>
      </w:r>
      <w:r>
        <w:t>?</w:t>
      </w:r>
    </w:p>
    <w:p w14:paraId="2912F034" w14:textId="618CAF28" w:rsidR="00F41202" w:rsidRPr="00F41202" w:rsidRDefault="00F41202" w:rsidP="00F41202">
      <w:r>
        <w:t>Npm – [</w:t>
      </w:r>
      <w:hyperlink r:id="rId14" w:history="1">
        <w:r w:rsidRPr="00F41202">
          <w:rPr>
            <w:rStyle w:val="Hyperlink"/>
          </w:rPr>
          <w:t>docs.npmjs.com</w:t>
        </w:r>
      </w:hyperlink>
      <w:r>
        <w:t>]</w:t>
      </w:r>
    </w:p>
    <w:p w14:paraId="67DC07FC" w14:textId="46962A12" w:rsidR="00F41202" w:rsidRDefault="00F41202" w:rsidP="00F41202">
      <w:pPr>
        <w:ind w:firstLine="0"/>
      </w:pPr>
      <w:r>
        <w:t>“</w:t>
      </w:r>
      <w:proofErr w:type="gramStart"/>
      <w:r w:rsidRPr="00F41202">
        <w:t>npm</w:t>
      </w:r>
      <w:proofErr w:type="gramEnd"/>
      <w:r w:rsidRPr="00F41202">
        <w:t xml:space="preserve"> is the world's largest software registry. </w:t>
      </w:r>
      <w:proofErr w:type="gramStart"/>
      <w:r w:rsidRPr="00F41202">
        <w:t>Open source</w:t>
      </w:r>
      <w:proofErr w:type="gramEnd"/>
      <w:r w:rsidRPr="00F41202">
        <w:t xml:space="preserve"> developers from every continent use npm to share and borrow packages, and many organizations use npm to manage private development as well.</w:t>
      </w:r>
      <w:r>
        <w:t>” [</w:t>
      </w:r>
      <w:r w:rsidR="000718B7">
        <w:t>5</w:t>
      </w:r>
      <w:r>
        <w:t>] Electron can use the vast selection of npm packages to add features and functionality to applications without having to build everything from scratch.</w:t>
      </w:r>
    </w:p>
    <w:p w14:paraId="6C62FCAC" w14:textId="77777777" w:rsidR="00F41202" w:rsidRDefault="00F41202" w:rsidP="00F41202">
      <w:pPr>
        <w:ind w:firstLine="0"/>
      </w:pPr>
    </w:p>
    <w:p w14:paraId="6296562B" w14:textId="3E0759D7" w:rsidR="00F41202" w:rsidRDefault="00F41202" w:rsidP="00F41202">
      <w:pPr>
        <w:pStyle w:val="Heading3"/>
      </w:pPr>
      <w:bookmarkStart w:id="25" w:name="_Toc165390390"/>
      <w:r>
        <w:t>6.1.4 Inter-process Communication</w:t>
      </w:r>
      <w:bookmarkEnd w:id="25"/>
    </w:p>
    <w:p w14:paraId="01164F29" w14:textId="0BCEBF33" w:rsidR="00F41202" w:rsidRDefault="00F41202" w:rsidP="00F41202">
      <w:pPr>
        <w:ind w:firstLine="0"/>
      </w:pPr>
      <w:r>
        <w:t xml:space="preserve">In Electron, the main process and the renderer process communicate with each other using inter-process communication (IPC). IPC allows the processes </w:t>
      </w:r>
      <w:r w:rsidR="0076790D">
        <w:t xml:space="preserve">to send messages to each other. </w:t>
      </w:r>
      <w:r w:rsidR="0076790D">
        <w:lastRenderedPageBreak/>
        <w:t>This means that, for example, the main process can access the OS file system and send data from that to the renderer. This is spoken about in more depth further into the report.</w:t>
      </w:r>
    </w:p>
    <w:p w14:paraId="5D8D816B" w14:textId="77777777" w:rsidR="0076790D" w:rsidRDefault="0076790D" w:rsidP="00F41202">
      <w:pPr>
        <w:ind w:firstLine="0"/>
      </w:pPr>
    </w:p>
    <w:p w14:paraId="1D638005" w14:textId="02685B3F" w:rsidR="0076790D" w:rsidRDefault="0076790D" w:rsidP="0076790D">
      <w:pPr>
        <w:pStyle w:val="Heading3"/>
      </w:pPr>
      <w:bookmarkStart w:id="26" w:name="_Toc165390391"/>
      <w:r>
        <w:t>6.1.5 What is Electron Used For?</w:t>
      </w:r>
      <w:bookmarkEnd w:id="26"/>
    </w:p>
    <w:p w14:paraId="42AAFAD9" w14:textId="35D6D56C" w:rsidR="005A510B" w:rsidRDefault="0076790D" w:rsidP="0076790D">
      <w:pPr>
        <w:ind w:firstLine="0"/>
      </w:pPr>
      <w:r>
        <w:t xml:space="preserve">Electron is primarily </w:t>
      </w:r>
      <w:r w:rsidR="003464B2">
        <w:t xml:space="preserve">used for building desktop applications that </w:t>
      </w:r>
      <w:r w:rsidR="005A510B">
        <w:t>require a native look and feel, whilst also needing the flexibility of cross-platform support. It is useful for developers who already have experience in web development, as it allows them to use their existing skills to build a desktop application without having to learn new languages.</w:t>
      </w:r>
    </w:p>
    <w:p w14:paraId="0E509E8E" w14:textId="7146F69F" w:rsidR="005A510B" w:rsidRDefault="005A510B" w:rsidP="0076790D">
      <w:pPr>
        <w:ind w:firstLine="0"/>
      </w:pPr>
      <w:r>
        <w:tab/>
        <w:t>Some well-known applications built using Electron include VSCode, Slack, Discord and WhatsApp [5]. These applications showcase the capabilities of Electron and demonstrates that it can handle complex, high-performance requirements while providing a smooth user experience.</w:t>
      </w:r>
    </w:p>
    <w:p w14:paraId="4A9EC07B" w14:textId="77777777" w:rsidR="005A510B" w:rsidRDefault="005A510B" w:rsidP="0076790D">
      <w:pPr>
        <w:ind w:firstLine="0"/>
      </w:pPr>
    </w:p>
    <w:p w14:paraId="42C1CFBF" w14:textId="276BC772" w:rsidR="005A510B" w:rsidRDefault="005A510B" w:rsidP="005A510B">
      <w:pPr>
        <w:pStyle w:val="Heading3"/>
      </w:pPr>
      <w:bookmarkStart w:id="27" w:name="_Toc165390392"/>
      <w:r>
        <w:t>6.1.6 Conclusion</w:t>
      </w:r>
      <w:bookmarkEnd w:id="27"/>
    </w:p>
    <w:p w14:paraId="51BE8423" w14:textId="18D48109" w:rsidR="005A510B" w:rsidRDefault="007A097A" w:rsidP="005A510B">
      <w:pPr>
        <w:ind w:firstLine="0"/>
      </w:pPr>
      <w:r>
        <w:t>By using Electron as the technology to build the text editor, I can combine the ease and cross-compatibility of web development with the power of native application programming. Node.js will enable me to perform native tasks such as file operations and system commands, which is crucial for a text editor to work. Everything considered, Electron is the ideal choice for this project.</w:t>
      </w:r>
    </w:p>
    <w:p w14:paraId="3AA7978E" w14:textId="77777777" w:rsidR="009F2218" w:rsidRDefault="009F2218" w:rsidP="005A510B">
      <w:pPr>
        <w:ind w:firstLine="0"/>
      </w:pPr>
    </w:p>
    <w:p w14:paraId="04DB5378" w14:textId="5C91260A" w:rsidR="009F2218" w:rsidRDefault="009F2218" w:rsidP="009F2218">
      <w:pPr>
        <w:pStyle w:val="Heading2"/>
      </w:pPr>
      <w:bookmarkStart w:id="28" w:name="_Toc165390393"/>
      <w:r>
        <w:t>6.2 Comparison of Available Technologie</w:t>
      </w:r>
      <w:r w:rsidR="004116BF">
        <w:t>s</w:t>
      </w:r>
      <w:bookmarkEnd w:id="28"/>
    </w:p>
    <w:p w14:paraId="41D7FB65" w14:textId="6B58E4A4" w:rsidR="004116BF" w:rsidRPr="004116BF" w:rsidRDefault="004116BF" w:rsidP="004116BF">
      <w:pPr>
        <w:pStyle w:val="Heading3"/>
      </w:pPr>
      <w:bookmarkStart w:id="29" w:name="_Toc165390394"/>
      <w:r>
        <w:t>6.2.1 Research</w:t>
      </w:r>
      <w:bookmarkEnd w:id="29"/>
    </w:p>
    <w:p w14:paraId="67B385B2" w14:textId="669A93FC" w:rsidR="000E5C21" w:rsidRDefault="00E5290B" w:rsidP="000E5C21">
      <w:pPr>
        <w:ind w:firstLine="0"/>
      </w:pPr>
      <w:r>
        <w:t xml:space="preserve">Table 2 </w:t>
      </w:r>
      <w:r w:rsidR="000E5C21">
        <w:t>outlines some key considerations I have taken when comparing the available technologies. Understanding the benefits of all available resources is important in choosing the best fit for the application. By evaluating the options side by side, it can help determine which technology aligns best with the project’s goals.</w:t>
      </w:r>
    </w:p>
    <w:p w14:paraId="08616C12" w14:textId="77777777" w:rsidR="000E5C21" w:rsidRDefault="000E5C21" w:rsidP="000E5C21">
      <w:pPr>
        <w:ind w:firstLine="0"/>
      </w:pPr>
    </w:p>
    <w:p w14:paraId="4EE93AC7" w14:textId="77777777" w:rsidR="000E5C21" w:rsidRDefault="000E5C21" w:rsidP="000E5C21">
      <w:pPr>
        <w:ind w:firstLine="0"/>
      </w:pPr>
    </w:p>
    <w:p w14:paraId="3C4F95E6" w14:textId="77777777" w:rsidR="000E5C21" w:rsidRDefault="000E5C21" w:rsidP="000E5C21">
      <w:pPr>
        <w:ind w:firstLine="0"/>
      </w:pPr>
    </w:p>
    <w:p w14:paraId="41ABF008" w14:textId="77777777" w:rsidR="009F2218" w:rsidRPr="009F2218" w:rsidRDefault="009F2218" w:rsidP="009F2218"/>
    <w:p w14:paraId="38683DB2" w14:textId="77777777" w:rsidR="009F2218" w:rsidRDefault="009F2218" w:rsidP="005A510B">
      <w:pPr>
        <w:ind w:firstLine="0"/>
      </w:pPr>
    </w:p>
    <w:p w14:paraId="20128F02" w14:textId="1BD4517A" w:rsidR="00E5290B" w:rsidRDefault="00E5290B" w:rsidP="00E5290B">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Comparison of available technologies</w:t>
      </w:r>
    </w:p>
    <w:tbl>
      <w:tblPr>
        <w:tblStyle w:val="TableGrid"/>
        <w:tblW w:w="9782" w:type="dxa"/>
        <w:tblInd w:w="-289" w:type="dxa"/>
        <w:tblLook w:val="04A0" w:firstRow="1" w:lastRow="0" w:firstColumn="1" w:lastColumn="0" w:noHBand="0" w:noVBand="1"/>
      </w:tblPr>
      <w:tblGrid>
        <w:gridCol w:w="1676"/>
        <w:gridCol w:w="1483"/>
        <w:gridCol w:w="1563"/>
        <w:gridCol w:w="1436"/>
        <w:gridCol w:w="1528"/>
        <w:gridCol w:w="2096"/>
      </w:tblGrid>
      <w:tr w:rsidR="00E5290B" w14:paraId="408A2ECC" w14:textId="77777777" w:rsidTr="00E5290B">
        <w:tc>
          <w:tcPr>
            <w:tcW w:w="1676" w:type="dxa"/>
            <w:shd w:val="clear" w:color="auto" w:fill="DDDDDD" w:themeFill="accent1"/>
          </w:tcPr>
          <w:p w14:paraId="1A74E653" w14:textId="22A73AA0" w:rsidR="009F2218" w:rsidRPr="009F2218" w:rsidRDefault="009F2218" w:rsidP="005A510B">
            <w:pPr>
              <w:ind w:firstLine="0"/>
              <w:rPr>
                <w:b/>
                <w:bCs/>
              </w:rPr>
            </w:pPr>
            <w:r w:rsidRPr="009F2218">
              <w:rPr>
                <w:b/>
                <w:bCs/>
              </w:rPr>
              <w:t>Feature</w:t>
            </w:r>
          </w:p>
        </w:tc>
        <w:tc>
          <w:tcPr>
            <w:tcW w:w="1483" w:type="dxa"/>
            <w:shd w:val="clear" w:color="auto" w:fill="DDDDDD" w:themeFill="accent1"/>
          </w:tcPr>
          <w:p w14:paraId="11B4AEA2" w14:textId="5772475B" w:rsidR="009F2218" w:rsidRPr="009F2218" w:rsidRDefault="009F2218" w:rsidP="005A510B">
            <w:pPr>
              <w:ind w:firstLine="0"/>
              <w:rPr>
                <w:b/>
                <w:bCs/>
              </w:rPr>
            </w:pPr>
            <w:r w:rsidRPr="009F2218">
              <w:rPr>
                <w:b/>
                <w:bCs/>
              </w:rPr>
              <w:t>Electron</w:t>
            </w:r>
          </w:p>
        </w:tc>
        <w:tc>
          <w:tcPr>
            <w:tcW w:w="1563" w:type="dxa"/>
            <w:shd w:val="clear" w:color="auto" w:fill="DDDDDD" w:themeFill="accent1"/>
          </w:tcPr>
          <w:p w14:paraId="5B9C4455" w14:textId="2341C0E4" w:rsidR="009F2218" w:rsidRPr="009F2218" w:rsidRDefault="009F2218" w:rsidP="005A510B">
            <w:pPr>
              <w:ind w:firstLine="0"/>
              <w:rPr>
                <w:b/>
                <w:bCs/>
              </w:rPr>
            </w:pPr>
            <w:r w:rsidRPr="009F2218">
              <w:rPr>
                <w:b/>
                <w:bCs/>
              </w:rPr>
              <w:t>Native Development</w:t>
            </w:r>
          </w:p>
        </w:tc>
        <w:tc>
          <w:tcPr>
            <w:tcW w:w="1436" w:type="dxa"/>
            <w:shd w:val="clear" w:color="auto" w:fill="DDDDDD" w:themeFill="accent1"/>
          </w:tcPr>
          <w:p w14:paraId="14F655A9" w14:textId="7BFFA8E5" w:rsidR="009F2218" w:rsidRPr="009F2218" w:rsidRDefault="009F2218" w:rsidP="005A510B">
            <w:pPr>
              <w:ind w:firstLine="0"/>
              <w:rPr>
                <w:b/>
                <w:bCs/>
              </w:rPr>
            </w:pPr>
            <w:r w:rsidRPr="009F2218">
              <w:rPr>
                <w:b/>
                <w:bCs/>
              </w:rPr>
              <w:t>Java</w:t>
            </w:r>
          </w:p>
        </w:tc>
        <w:tc>
          <w:tcPr>
            <w:tcW w:w="1528" w:type="dxa"/>
            <w:shd w:val="clear" w:color="auto" w:fill="DDDDDD" w:themeFill="accent1"/>
          </w:tcPr>
          <w:p w14:paraId="4940F3A2" w14:textId="759F4739" w:rsidR="009F2218" w:rsidRPr="009F2218" w:rsidRDefault="009F2218" w:rsidP="005A510B">
            <w:pPr>
              <w:ind w:firstLine="0"/>
              <w:rPr>
                <w:b/>
                <w:bCs/>
              </w:rPr>
            </w:pPr>
            <w:r w:rsidRPr="009F2218">
              <w:rPr>
                <w:b/>
                <w:bCs/>
              </w:rPr>
              <w:t>Web Technologies</w:t>
            </w:r>
          </w:p>
        </w:tc>
        <w:tc>
          <w:tcPr>
            <w:tcW w:w="2096" w:type="dxa"/>
            <w:shd w:val="clear" w:color="auto" w:fill="DDDDDD" w:themeFill="accent1"/>
          </w:tcPr>
          <w:p w14:paraId="5BCF7361" w14:textId="2B9479A8" w:rsidR="009F2218" w:rsidRPr="009F2218" w:rsidRDefault="009F2218" w:rsidP="005A510B">
            <w:pPr>
              <w:ind w:firstLine="0"/>
              <w:rPr>
                <w:b/>
                <w:bCs/>
              </w:rPr>
            </w:pPr>
            <w:r w:rsidRPr="009F2218">
              <w:rPr>
                <w:b/>
                <w:bCs/>
              </w:rPr>
              <w:t>Cross-platform Frameworks (React Native, Flutter)</w:t>
            </w:r>
          </w:p>
        </w:tc>
      </w:tr>
      <w:tr w:rsidR="00E5290B" w14:paraId="0E4DB37B" w14:textId="77777777" w:rsidTr="00E5290B">
        <w:tc>
          <w:tcPr>
            <w:tcW w:w="1676" w:type="dxa"/>
            <w:shd w:val="clear" w:color="auto" w:fill="DDDDDD" w:themeFill="accent1"/>
          </w:tcPr>
          <w:p w14:paraId="32031AE9" w14:textId="0907468A" w:rsidR="009F2218" w:rsidRPr="009F2218" w:rsidRDefault="009F2218" w:rsidP="005A510B">
            <w:pPr>
              <w:ind w:firstLine="0"/>
              <w:rPr>
                <w:b/>
                <w:bCs/>
              </w:rPr>
            </w:pPr>
            <w:r w:rsidRPr="009F2218">
              <w:rPr>
                <w:b/>
                <w:bCs/>
              </w:rPr>
              <w:t>Development Language</w:t>
            </w:r>
          </w:p>
        </w:tc>
        <w:tc>
          <w:tcPr>
            <w:tcW w:w="1483" w:type="dxa"/>
          </w:tcPr>
          <w:p w14:paraId="3C2C25ED" w14:textId="23DBE483" w:rsidR="009F2218" w:rsidRDefault="009F2218" w:rsidP="005A510B">
            <w:pPr>
              <w:ind w:firstLine="0"/>
            </w:pPr>
            <w:r>
              <w:t>JavaScript, HTML, CSS</w:t>
            </w:r>
          </w:p>
        </w:tc>
        <w:tc>
          <w:tcPr>
            <w:tcW w:w="1563" w:type="dxa"/>
          </w:tcPr>
          <w:p w14:paraId="04B7C14E" w14:textId="049436B7" w:rsidR="009F2218" w:rsidRDefault="00174F66" w:rsidP="005A510B">
            <w:pPr>
              <w:ind w:firstLine="0"/>
            </w:pPr>
            <w:r>
              <w:t>C++, Swift, .NET, etc.</w:t>
            </w:r>
          </w:p>
        </w:tc>
        <w:tc>
          <w:tcPr>
            <w:tcW w:w="1436" w:type="dxa"/>
          </w:tcPr>
          <w:p w14:paraId="187F7666" w14:textId="5F3C045A" w:rsidR="009F2218" w:rsidRDefault="00174F66" w:rsidP="005A510B">
            <w:pPr>
              <w:ind w:firstLine="0"/>
            </w:pPr>
            <w:r>
              <w:t>Java</w:t>
            </w:r>
          </w:p>
        </w:tc>
        <w:tc>
          <w:tcPr>
            <w:tcW w:w="1528" w:type="dxa"/>
          </w:tcPr>
          <w:p w14:paraId="6CEDEF35" w14:textId="44AB682D" w:rsidR="009F2218" w:rsidRDefault="00174F66" w:rsidP="005A510B">
            <w:pPr>
              <w:ind w:firstLine="0"/>
            </w:pPr>
            <w:r>
              <w:t>HTML, CSS, JavaScript</w:t>
            </w:r>
          </w:p>
        </w:tc>
        <w:tc>
          <w:tcPr>
            <w:tcW w:w="2096" w:type="dxa"/>
          </w:tcPr>
          <w:p w14:paraId="7EFEC161" w14:textId="763CAC49" w:rsidR="009F2218" w:rsidRDefault="00174F66" w:rsidP="005A510B">
            <w:pPr>
              <w:ind w:firstLine="0"/>
            </w:pPr>
            <w:r>
              <w:t>Dart (Flutter), JavaScript (React)</w:t>
            </w:r>
          </w:p>
        </w:tc>
      </w:tr>
      <w:tr w:rsidR="00E5290B" w14:paraId="70B0154B" w14:textId="77777777" w:rsidTr="00E5290B">
        <w:tc>
          <w:tcPr>
            <w:tcW w:w="1676" w:type="dxa"/>
            <w:shd w:val="clear" w:color="auto" w:fill="DDDDDD" w:themeFill="accent1"/>
          </w:tcPr>
          <w:p w14:paraId="10322ACB" w14:textId="747735CE" w:rsidR="009F2218" w:rsidRPr="009F2218" w:rsidRDefault="009F2218" w:rsidP="005A510B">
            <w:pPr>
              <w:ind w:firstLine="0"/>
              <w:rPr>
                <w:b/>
                <w:bCs/>
              </w:rPr>
            </w:pPr>
            <w:r w:rsidRPr="009F2218">
              <w:rPr>
                <w:b/>
                <w:bCs/>
              </w:rPr>
              <w:t>Performance</w:t>
            </w:r>
          </w:p>
        </w:tc>
        <w:tc>
          <w:tcPr>
            <w:tcW w:w="1483" w:type="dxa"/>
          </w:tcPr>
          <w:p w14:paraId="6FA069B0" w14:textId="1B784D78" w:rsidR="009F2218" w:rsidRDefault="00174F66" w:rsidP="005A510B">
            <w:pPr>
              <w:ind w:firstLine="0"/>
            </w:pPr>
            <w:r>
              <w:t>Good for most applications. Can struggle with large intensive tasks</w:t>
            </w:r>
          </w:p>
        </w:tc>
        <w:tc>
          <w:tcPr>
            <w:tcW w:w="1563" w:type="dxa"/>
          </w:tcPr>
          <w:p w14:paraId="78036AC3" w14:textId="7EF6D9DD" w:rsidR="009F2218" w:rsidRDefault="00174F66" w:rsidP="005A510B">
            <w:pPr>
              <w:ind w:firstLine="0"/>
            </w:pPr>
            <w:r>
              <w:t>High</w:t>
            </w:r>
            <w:r w:rsidR="00E5290B">
              <w:t xml:space="preserve">, </w:t>
            </w:r>
            <w:r>
              <w:t>performance is optimized for each platform</w:t>
            </w:r>
          </w:p>
        </w:tc>
        <w:tc>
          <w:tcPr>
            <w:tcW w:w="1436" w:type="dxa"/>
          </w:tcPr>
          <w:p w14:paraId="3623B559" w14:textId="6A05A9AD" w:rsidR="009F2218" w:rsidRDefault="00174F66" w:rsidP="005A510B">
            <w:pPr>
              <w:ind w:firstLine="0"/>
            </w:pPr>
            <w:r>
              <w:t>Good, can be optimized</w:t>
            </w:r>
          </w:p>
        </w:tc>
        <w:tc>
          <w:tcPr>
            <w:tcW w:w="1528" w:type="dxa"/>
          </w:tcPr>
          <w:p w14:paraId="12F0F093" w14:textId="603D7570" w:rsidR="009F2218" w:rsidRDefault="00174F66" w:rsidP="005A510B">
            <w:pPr>
              <w:ind w:firstLine="0"/>
            </w:pPr>
            <w:r>
              <w:t>Varies</w:t>
            </w:r>
            <w:r w:rsidR="00E5290B">
              <w:t xml:space="preserve">, </w:t>
            </w:r>
            <w:r>
              <w:t>dependant on browser technologies</w:t>
            </w:r>
          </w:p>
        </w:tc>
        <w:tc>
          <w:tcPr>
            <w:tcW w:w="2096" w:type="dxa"/>
          </w:tcPr>
          <w:p w14:paraId="4049F7B1" w14:textId="18EC446D" w:rsidR="009F2218" w:rsidRDefault="00174F66" w:rsidP="005A510B">
            <w:pPr>
              <w:ind w:firstLine="0"/>
            </w:pPr>
            <w:r>
              <w:t>High</w:t>
            </w:r>
            <w:r w:rsidR="00E5290B">
              <w:t xml:space="preserve">, </w:t>
            </w:r>
            <w:r>
              <w:t>close to native performance</w:t>
            </w:r>
          </w:p>
        </w:tc>
      </w:tr>
      <w:tr w:rsidR="00E5290B" w14:paraId="67FBD35B" w14:textId="77777777" w:rsidTr="00E5290B">
        <w:tc>
          <w:tcPr>
            <w:tcW w:w="1676" w:type="dxa"/>
            <w:shd w:val="clear" w:color="auto" w:fill="DDDDDD" w:themeFill="accent1"/>
          </w:tcPr>
          <w:p w14:paraId="2E2DCFD7" w14:textId="60CE3C41" w:rsidR="009F2218" w:rsidRPr="009F2218" w:rsidRDefault="009F2218" w:rsidP="005A510B">
            <w:pPr>
              <w:ind w:firstLine="0"/>
              <w:rPr>
                <w:b/>
                <w:bCs/>
              </w:rPr>
            </w:pPr>
            <w:r w:rsidRPr="009F2218">
              <w:rPr>
                <w:b/>
                <w:bCs/>
              </w:rPr>
              <w:t>User Interface</w:t>
            </w:r>
          </w:p>
        </w:tc>
        <w:tc>
          <w:tcPr>
            <w:tcW w:w="1483" w:type="dxa"/>
          </w:tcPr>
          <w:p w14:paraId="2E8B2CAB" w14:textId="67B49F33" w:rsidR="009F2218" w:rsidRDefault="00174F66" w:rsidP="005A510B">
            <w:pPr>
              <w:ind w:firstLine="0"/>
            </w:pPr>
            <w:r>
              <w:t>Native-like, customizable with web technologies</w:t>
            </w:r>
          </w:p>
        </w:tc>
        <w:tc>
          <w:tcPr>
            <w:tcW w:w="1563" w:type="dxa"/>
          </w:tcPr>
          <w:p w14:paraId="2C3D737D" w14:textId="47664D99" w:rsidR="009F2218" w:rsidRDefault="00174F66" w:rsidP="005A510B">
            <w:pPr>
              <w:ind w:firstLine="0"/>
            </w:pPr>
            <w:r>
              <w:t>Fully native and can be fully optimized for OS</w:t>
            </w:r>
          </w:p>
        </w:tc>
        <w:tc>
          <w:tcPr>
            <w:tcW w:w="1436" w:type="dxa"/>
          </w:tcPr>
          <w:p w14:paraId="4C84544E" w14:textId="5D73F9BA" w:rsidR="009F2218" w:rsidRDefault="00174F66" w:rsidP="005A510B">
            <w:pPr>
              <w:ind w:firstLine="0"/>
            </w:pPr>
            <w:r>
              <w:t>Not always native-like, can feel outdated</w:t>
            </w:r>
          </w:p>
        </w:tc>
        <w:tc>
          <w:tcPr>
            <w:tcW w:w="1528" w:type="dxa"/>
          </w:tcPr>
          <w:p w14:paraId="0BA322A2" w14:textId="29ACBA05" w:rsidR="009F2218" w:rsidRDefault="00174F66" w:rsidP="005A510B">
            <w:pPr>
              <w:ind w:firstLine="0"/>
            </w:pPr>
            <w:r>
              <w:t>Fully web-based, limited by browser capabilities</w:t>
            </w:r>
          </w:p>
        </w:tc>
        <w:tc>
          <w:tcPr>
            <w:tcW w:w="2096" w:type="dxa"/>
          </w:tcPr>
          <w:p w14:paraId="0C7462B8" w14:textId="588F69C4" w:rsidR="009F2218" w:rsidRDefault="00174F66" w:rsidP="005A510B">
            <w:pPr>
              <w:ind w:firstLine="0"/>
            </w:pPr>
            <w:r>
              <w:t>Native-like, designed to feel integrated into the OS</w:t>
            </w:r>
          </w:p>
        </w:tc>
      </w:tr>
      <w:tr w:rsidR="00E5290B" w14:paraId="2D3B0670" w14:textId="77777777" w:rsidTr="00E5290B">
        <w:tc>
          <w:tcPr>
            <w:tcW w:w="1676" w:type="dxa"/>
            <w:shd w:val="clear" w:color="auto" w:fill="DDDDDD" w:themeFill="accent1"/>
          </w:tcPr>
          <w:p w14:paraId="42E831D6" w14:textId="06A3C342" w:rsidR="009F2218" w:rsidRPr="009F2218" w:rsidRDefault="009F2218" w:rsidP="005A510B">
            <w:pPr>
              <w:ind w:firstLine="0"/>
              <w:rPr>
                <w:b/>
                <w:bCs/>
              </w:rPr>
            </w:pPr>
            <w:r w:rsidRPr="009F2218">
              <w:rPr>
                <w:b/>
                <w:bCs/>
              </w:rPr>
              <w:t>Cross-platform Support</w:t>
            </w:r>
          </w:p>
        </w:tc>
        <w:tc>
          <w:tcPr>
            <w:tcW w:w="1483" w:type="dxa"/>
          </w:tcPr>
          <w:p w14:paraId="60CCA82C" w14:textId="63F7AFD1" w:rsidR="009F2218" w:rsidRDefault="00174F66" w:rsidP="005A510B">
            <w:pPr>
              <w:ind w:firstLine="0"/>
            </w:pPr>
            <w:r>
              <w:t>Yes, single codebase for Windows, MacOS and Linux</w:t>
            </w:r>
          </w:p>
        </w:tc>
        <w:tc>
          <w:tcPr>
            <w:tcW w:w="1563" w:type="dxa"/>
          </w:tcPr>
          <w:p w14:paraId="265C7A20" w14:textId="1F354A4C" w:rsidR="009F2218" w:rsidRDefault="00174F66" w:rsidP="005A510B">
            <w:pPr>
              <w:ind w:firstLine="0"/>
            </w:pPr>
            <w:r>
              <w:t>No, separate codebase needed for each platform</w:t>
            </w:r>
          </w:p>
        </w:tc>
        <w:tc>
          <w:tcPr>
            <w:tcW w:w="1436" w:type="dxa"/>
          </w:tcPr>
          <w:p w14:paraId="44C5E4CF" w14:textId="53E2D69D" w:rsidR="009F2218" w:rsidRDefault="00174F66" w:rsidP="005A510B">
            <w:pPr>
              <w:ind w:firstLine="0"/>
            </w:pPr>
            <w:r>
              <w:t>Yes, runs anywhere with JVM</w:t>
            </w:r>
          </w:p>
        </w:tc>
        <w:tc>
          <w:tcPr>
            <w:tcW w:w="1528" w:type="dxa"/>
          </w:tcPr>
          <w:p w14:paraId="76E7A21A" w14:textId="1225AE64" w:rsidR="009F2218" w:rsidRDefault="00174F66" w:rsidP="005A510B">
            <w:pPr>
              <w:ind w:firstLine="0"/>
            </w:pPr>
            <w:r>
              <w:t>Yes, runs in any modern browser</w:t>
            </w:r>
          </w:p>
        </w:tc>
        <w:tc>
          <w:tcPr>
            <w:tcW w:w="2096" w:type="dxa"/>
          </w:tcPr>
          <w:p w14:paraId="2F42B589" w14:textId="3581B260" w:rsidR="009F2218" w:rsidRDefault="00174F66" w:rsidP="005A510B">
            <w:pPr>
              <w:ind w:firstLine="0"/>
            </w:pPr>
            <w:r>
              <w:t>Yes, single codebase for Windows, MacOS and Linux</w:t>
            </w:r>
          </w:p>
        </w:tc>
      </w:tr>
      <w:tr w:rsidR="00E5290B" w14:paraId="5A722D31" w14:textId="77777777" w:rsidTr="00E5290B">
        <w:tc>
          <w:tcPr>
            <w:tcW w:w="1676" w:type="dxa"/>
            <w:shd w:val="clear" w:color="auto" w:fill="DDDDDD" w:themeFill="accent1"/>
          </w:tcPr>
          <w:p w14:paraId="4C72BCF8" w14:textId="7276F8EA" w:rsidR="009F2218" w:rsidRPr="009F2218" w:rsidRDefault="009F2218" w:rsidP="005A510B">
            <w:pPr>
              <w:ind w:firstLine="0"/>
              <w:rPr>
                <w:b/>
                <w:bCs/>
              </w:rPr>
            </w:pPr>
            <w:r w:rsidRPr="009F2218">
              <w:rPr>
                <w:b/>
                <w:bCs/>
              </w:rPr>
              <w:t>System Access</w:t>
            </w:r>
          </w:p>
        </w:tc>
        <w:tc>
          <w:tcPr>
            <w:tcW w:w="1483" w:type="dxa"/>
          </w:tcPr>
          <w:p w14:paraId="68C85E77" w14:textId="13911BD3" w:rsidR="009F2218" w:rsidRDefault="00E5290B" w:rsidP="005A510B">
            <w:pPr>
              <w:ind w:firstLine="0"/>
            </w:pPr>
            <w:r>
              <w:t>Full system access via Node.js</w:t>
            </w:r>
          </w:p>
        </w:tc>
        <w:tc>
          <w:tcPr>
            <w:tcW w:w="1563" w:type="dxa"/>
          </w:tcPr>
          <w:p w14:paraId="69DCFC68" w14:textId="6CF0BFB4" w:rsidR="009F2218" w:rsidRDefault="00E5290B" w:rsidP="005A510B">
            <w:pPr>
              <w:ind w:firstLine="0"/>
            </w:pPr>
            <w:r>
              <w:t>Full system access with native APIs</w:t>
            </w:r>
          </w:p>
        </w:tc>
        <w:tc>
          <w:tcPr>
            <w:tcW w:w="1436" w:type="dxa"/>
          </w:tcPr>
          <w:p w14:paraId="5DCC0150" w14:textId="7001A42F" w:rsidR="009F2218" w:rsidRDefault="00E5290B" w:rsidP="005A510B">
            <w:pPr>
              <w:ind w:firstLine="0"/>
            </w:pPr>
            <w:r>
              <w:t>Full system access, but with JVM overhead</w:t>
            </w:r>
          </w:p>
        </w:tc>
        <w:tc>
          <w:tcPr>
            <w:tcW w:w="1528" w:type="dxa"/>
          </w:tcPr>
          <w:p w14:paraId="765B4A9A" w14:textId="54B58201" w:rsidR="009F2218" w:rsidRDefault="00E5290B" w:rsidP="005A510B">
            <w:pPr>
              <w:ind w:firstLine="0"/>
            </w:pPr>
            <w:r>
              <w:t>Limited by browser security restrictions</w:t>
            </w:r>
          </w:p>
        </w:tc>
        <w:tc>
          <w:tcPr>
            <w:tcW w:w="2096" w:type="dxa"/>
          </w:tcPr>
          <w:p w14:paraId="2749EF68" w14:textId="0F264A10" w:rsidR="009F2218" w:rsidRDefault="00E5290B" w:rsidP="005A510B">
            <w:pPr>
              <w:ind w:firstLine="0"/>
            </w:pPr>
            <w:r>
              <w:t>Full system access through bridge/compilation</w:t>
            </w:r>
          </w:p>
        </w:tc>
      </w:tr>
      <w:tr w:rsidR="00E5290B" w14:paraId="72DB8570" w14:textId="77777777" w:rsidTr="00E5290B">
        <w:tc>
          <w:tcPr>
            <w:tcW w:w="1676" w:type="dxa"/>
            <w:shd w:val="clear" w:color="auto" w:fill="DDDDDD" w:themeFill="accent1"/>
          </w:tcPr>
          <w:p w14:paraId="693C846B" w14:textId="57337D33" w:rsidR="009F2218" w:rsidRPr="009F2218" w:rsidRDefault="009F2218" w:rsidP="005A510B">
            <w:pPr>
              <w:ind w:firstLine="0"/>
              <w:rPr>
                <w:b/>
                <w:bCs/>
              </w:rPr>
            </w:pPr>
            <w:r w:rsidRPr="009F2218">
              <w:rPr>
                <w:b/>
                <w:bCs/>
              </w:rPr>
              <w:t>Community and Ecosystem</w:t>
            </w:r>
          </w:p>
        </w:tc>
        <w:tc>
          <w:tcPr>
            <w:tcW w:w="1483" w:type="dxa"/>
          </w:tcPr>
          <w:p w14:paraId="51B0F1FC" w14:textId="657972BA" w:rsidR="009F2218" w:rsidRDefault="00E5290B" w:rsidP="005A510B">
            <w:pPr>
              <w:ind w:firstLine="0"/>
            </w:pPr>
            <w:r>
              <w:t xml:space="preserve">Large, benefits from web </w:t>
            </w:r>
            <w:r>
              <w:lastRenderedPageBreak/>
              <w:t>development ecosystem</w:t>
            </w:r>
          </w:p>
        </w:tc>
        <w:tc>
          <w:tcPr>
            <w:tcW w:w="1563" w:type="dxa"/>
          </w:tcPr>
          <w:p w14:paraId="0C4026B8" w14:textId="186921B6" w:rsidR="009F2218" w:rsidRDefault="00E5290B" w:rsidP="005A510B">
            <w:pPr>
              <w:ind w:firstLine="0"/>
            </w:pPr>
            <w:r>
              <w:lastRenderedPageBreak/>
              <w:t>Large, well-established for each platform</w:t>
            </w:r>
          </w:p>
        </w:tc>
        <w:tc>
          <w:tcPr>
            <w:tcW w:w="1436" w:type="dxa"/>
          </w:tcPr>
          <w:p w14:paraId="141A0FFA" w14:textId="7D283F27" w:rsidR="009F2218" w:rsidRDefault="00E5290B" w:rsidP="005A510B">
            <w:pPr>
              <w:ind w:firstLine="0"/>
            </w:pPr>
            <w:r>
              <w:t>Mature, less active for desktop applications</w:t>
            </w:r>
          </w:p>
        </w:tc>
        <w:tc>
          <w:tcPr>
            <w:tcW w:w="1528" w:type="dxa"/>
          </w:tcPr>
          <w:p w14:paraId="46E3A6F6" w14:textId="3C7D6890" w:rsidR="009F2218" w:rsidRDefault="00E5290B" w:rsidP="005A510B">
            <w:pPr>
              <w:ind w:firstLine="0"/>
            </w:pPr>
            <w:r>
              <w:t xml:space="preserve">Extensive, encompasses entire web </w:t>
            </w:r>
            <w:r>
              <w:lastRenderedPageBreak/>
              <w:t>development sphere</w:t>
            </w:r>
          </w:p>
        </w:tc>
        <w:tc>
          <w:tcPr>
            <w:tcW w:w="2096" w:type="dxa"/>
          </w:tcPr>
          <w:p w14:paraId="26890D9A" w14:textId="4051C5A0" w:rsidR="009F2218" w:rsidRDefault="00E5290B" w:rsidP="005A510B">
            <w:pPr>
              <w:ind w:firstLine="0"/>
            </w:pPr>
            <w:r>
              <w:lastRenderedPageBreak/>
              <w:t>Growing, strong communities and increasing support</w:t>
            </w:r>
          </w:p>
        </w:tc>
      </w:tr>
      <w:tr w:rsidR="00E5290B" w14:paraId="72138F04" w14:textId="77777777" w:rsidTr="00E5290B">
        <w:tc>
          <w:tcPr>
            <w:tcW w:w="1676" w:type="dxa"/>
            <w:shd w:val="clear" w:color="auto" w:fill="DDDDDD" w:themeFill="accent1"/>
          </w:tcPr>
          <w:p w14:paraId="6A9B183D" w14:textId="4B164AFC" w:rsidR="009F2218" w:rsidRPr="009F2218" w:rsidRDefault="009F2218" w:rsidP="005A510B">
            <w:pPr>
              <w:ind w:firstLine="0"/>
              <w:rPr>
                <w:b/>
                <w:bCs/>
              </w:rPr>
            </w:pPr>
            <w:r w:rsidRPr="009F2218">
              <w:rPr>
                <w:b/>
                <w:bCs/>
              </w:rPr>
              <w:t>Typical Use Cases</w:t>
            </w:r>
          </w:p>
        </w:tc>
        <w:tc>
          <w:tcPr>
            <w:tcW w:w="1483" w:type="dxa"/>
          </w:tcPr>
          <w:p w14:paraId="5AFDD46B" w14:textId="35EA45FD" w:rsidR="009F2218" w:rsidRDefault="00E5290B" w:rsidP="005A510B">
            <w:pPr>
              <w:ind w:firstLine="0"/>
            </w:pPr>
            <w:r>
              <w:t>Desktop apps with moderate performance needs, rapid development cycle</w:t>
            </w:r>
          </w:p>
        </w:tc>
        <w:tc>
          <w:tcPr>
            <w:tcW w:w="1563" w:type="dxa"/>
          </w:tcPr>
          <w:p w14:paraId="56CAFB2A" w14:textId="717788CB" w:rsidR="009F2218" w:rsidRDefault="00E5290B" w:rsidP="005A510B">
            <w:pPr>
              <w:ind w:firstLine="0"/>
            </w:pPr>
            <w:r>
              <w:t>High-performance applications, with deep OS integration</w:t>
            </w:r>
          </w:p>
        </w:tc>
        <w:tc>
          <w:tcPr>
            <w:tcW w:w="1436" w:type="dxa"/>
          </w:tcPr>
          <w:p w14:paraId="4412627C" w14:textId="04518A31" w:rsidR="009F2218" w:rsidRDefault="00E5290B" w:rsidP="005A510B">
            <w:pPr>
              <w:ind w:firstLine="0"/>
            </w:pPr>
            <w:r>
              <w:t>Enterprise applications, cross-platform tools</w:t>
            </w:r>
          </w:p>
        </w:tc>
        <w:tc>
          <w:tcPr>
            <w:tcW w:w="1528" w:type="dxa"/>
          </w:tcPr>
          <w:p w14:paraId="1058FBED" w14:textId="34747DD6" w:rsidR="009F2218" w:rsidRDefault="00E5290B" w:rsidP="005A510B">
            <w:pPr>
              <w:ind w:firstLine="0"/>
            </w:pPr>
            <w:r>
              <w:t>Web-based applications and platforms</w:t>
            </w:r>
          </w:p>
        </w:tc>
        <w:tc>
          <w:tcPr>
            <w:tcW w:w="2096" w:type="dxa"/>
          </w:tcPr>
          <w:p w14:paraId="40C57483" w14:textId="3F7EC881" w:rsidR="009F2218" w:rsidRDefault="00E5290B" w:rsidP="005A510B">
            <w:pPr>
              <w:ind w:firstLine="0"/>
            </w:pPr>
            <w:r>
              <w:t>Mostly mobile apps, potentially desktop apps</w:t>
            </w:r>
          </w:p>
        </w:tc>
      </w:tr>
      <w:tr w:rsidR="00E5290B" w14:paraId="315D5F8C" w14:textId="77777777" w:rsidTr="00E5290B">
        <w:tc>
          <w:tcPr>
            <w:tcW w:w="1676" w:type="dxa"/>
            <w:shd w:val="clear" w:color="auto" w:fill="DDDDDD" w:themeFill="accent1"/>
          </w:tcPr>
          <w:p w14:paraId="73628CF4" w14:textId="2F081839" w:rsidR="009F2218" w:rsidRPr="009F2218" w:rsidRDefault="009F2218" w:rsidP="005A510B">
            <w:pPr>
              <w:ind w:firstLine="0"/>
              <w:rPr>
                <w:b/>
                <w:bCs/>
              </w:rPr>
            </w:pPr>
            <w:r w:rsidRPr="009F2218">
              <w:rPr>
                <w:b/>
                <w:bCs/>
              </w:rPr>
              <w:t>Integration with Web Technologies</w:t>
            </w:r>
          </w:p>
        </w:tc>
        <w:tc>
          <w:tcPr>
            <w:tcW w:w="1483" w:type="dxa"/>
          </w:tcPr>
          <w:p w14:paraId="26C65A43" w14:textId="3654ECBB" w:rsidR="009F2218" w:rsidRDefault="00E5290B" w:rsidP="005A510B">
            <w:pPr>
              <w:ind w:firstLine="0"/>
            </w:pPr>
            <w:r>
              <w:t>Direct, uses web development technology for interface</w:t>
            </w:r>
          </w:p>
        </w:tc>
        <w:tc>
          <w:tcPr>
            <w:tcW w:w="1563" w:type="dxa"/>
          </w:tcPr>
          <w:p w14:paraId="22818C4A" w14:textId="4F03E3FA" w:rsidR="009F2218" w:rsidRDefault="00E5290B" w:rsidP="005A510B">
            <w:pPr>
              <w:ind w:firstLine="0"/>
            </w:pPr>
            <w:r>
              <w:t>Indirect, web views can be used but are not typical</w:t>
            </w:r>
          </w:p>
        </w:tc>
        <w:tc>
          <w:tcPr>
            <w:tcW w:w="1436" w:type="dxa"/>
          </w:tcPr>
          <w:p w14:paraId="5EEFC574" w14:textId="596A2354" w:rsidR="009F2218" w:rsidRDefault="00E5290B" w:rsidP="005A510B">
            <w:pPr>
              <w:ind w:firstLine="0"/>
            </w:pPr>
            <w:r>
              <w:t>Indirect, relies on Java for user interface</w:t>
            </w:r>
          </w:p>
        </w:tc>
        <w:tc>
          <w:tcPr>
            <w:tcW w:w="1528" w:type="dxa"/>
          </w:tcPr>
          <w:p w14:paraId="2F76D36D" w14:textId="05C4CE7B" w:rsidR="009F2218" w:rsidRDefault="00E5290B" w:rsidP="005A510B">
            <w:pPr>
              <w:ind w:firstLine="0"/>
            </w:pPr>
            <w:r>
              <w:t>Direct</w:t>
            </w:r>
          </w:p>
        </w:tc>
        <w:tc>
          <w:tcPr>
            <w:tcW w:w="2096" w:type="dxa"/>
          </w:tcPr>
          <w:p w14:paraId="7C99BFBB" w14:textId="01A59D54" w:rsidR="009F2218" w:rsidRDefault="00E5290B" w:rsidP="005A510B">
            <w:pPr>
              <w:ind w:firstLine="0"/>
            </w:pPr>
            <w:r>
              <w:t>Indirect, primarily uses native components, but can integrate web views</w:t>
            </w:r>
          </w:p>
        </w:tc>
      </w:tr>
    </w:tbl>
    <w:p w14:paraId="47836EA4" w14:textId="77777777" w:rsidR="009F2218" w:rsidRDefault="009F2218" w:rsidP="005A510B">
      <w:pPr>
        <w:ind w:firstLine="0"/>
      </w:pPr>
    </w:p>
    <w:p w14:paraId="5CFD26DB" w14:textId="284EBB38" w:rsidR="00E95C20" w:rsidRDefault="00E95C20" w:rsidP="00E95C20">
      <w:pPr>
        <w:pStyle w:val="Heading3"/>
      </w:pPr>
      <w:bookmarkStart w:id="30" w:name="_Toc165390395"/>
      <w:r>
        <w:t xml:space="preserve">6.2.2 </w:t>
      </w:r>
      <w:r w:rsidR="0023049B">
        <w:t>Discussion</w:t>
      </w:r>
      <w:bookmarkEnd w:id="30"/>
    </w:p>
    <w:p w14:paraId="4CDE3016" w14:textId="77777777" w:rsidR="00127DAD" w:rsidRDefault="004116BF" w:rsidP="005A510B">
      <w:pPr>
        <w:ind w:firstLine="0"/>
      </w:pPr>
      <w:r>
        <w:t>From the information gathered</w:t>
      </w:r>
      <w:r w:rsidR="00127DAD">
        <w:t>, Electron seemed the most suitable choice for developing a text editor. Some of the standout factors for this was the fact that</w:t>
      </w:r>
    </w:p>
    <w:p w14:paraId="0E9F58BA" w14:textId="3C9EB9ED" w:rsidR="004116BF" w:rsidRDefault="00127DAD" w:rsidP="00127DAD">
      <w:pPr>
        <w:pStyle w:val="ListParagraph"/>
        <w:numPr>
          <w:ilvl w:val="0"/>
          <w:numId w:val="20"/>
        </w:numPr>
      </w:pPr>
      <w:r>
        <w:t>Electron uses web development languages that I am already familiar with, speeding up the learning process.</w:t>
      </w:r>
    </w:p>
    <w:p w14:paraId="79EE648B" w14:textId="46B7A20B" w:rsidR="00127DAD" w:rsidRDefault="00127DAD" w:rsidP="00127DAD">
      <w:pPr>
        <w:pStyle w:val="ListParagraph"/>
        <w:numPr>
          <w:ilvl w:val="0"/>
          <w:numId w:val="20"/>
        </w:numPr>
      </w:pPr>
      <w:r>
        <w:t xml:space="preserve">Electrons vast range of libraries </w:t>
      </w:r>
      <w:r w:rsidR="007F618C">
        <w:t>through Node.js means that a lot of features and functionality is made available to me.</w:t>
      </w:r>
    </w:p>
    <w:p w14:paraId="4392EBEC" w14:textId="77777777" w:rsidR="007F618C" w:rsidRDefault="007F618C" w:rsidP="007F618C">
      <w:pPr>
        <w:ind w:firstLine="0"/>
      </w:pPr>
    </w:p>
    <w:p w14:paraId="297F64A6" w14:textId="2A2AEBDE" w:rsidR="007F618C" w:rsidRDefault="007F618C" w:rsidP="007F618C">
      <w:pPr>
        <w:ind w:firstLine="0"/>
      </w:pPr>
      <w:r>
        <w:t>The toughest decision was choosing between Electron and other cross-platform frameworks. This is especially the case with Flutter and React Native have similar features in areas, for example:</w:t>
      </w:r>
    </w:p>
    <w:p w14:paraId="55DBC551" w14:textId="46B14309" w:rsidR="007F618C" w:rsidRDefault="007F618C" w:rsidP="007F618C">
      <w:pPr>
        <w:pStyle w:val="ListParagraph"/>
        <w:numPr>
          <w:ilvl w:val="0"/>
          <w:numId w:val="21"/>
        </w:numPr>
      </w:pPr>
      <w:r>
        <w:t>Cross-platform capability. All three frameworks have a single codebase that can run on multiple different operating systems.</w:t>
      </w:r>
    </w:p>
    <w:p w14:paraId="754ED441" w14:textId="3343C192" w:rsidR="007F618C" w:rsidRDefault="007F618C" w:rsidP="007F618C">
      <w:pPr>
        <w:pStyle w:val="ListParagraph"/>
        <w:numPr>
          <w:ilvl w:val="0"/>
          <w:numId w:val="21"/>
        </w:numPr>
      </w:pPr>
      <w:r>
        <w:t>Strong community and support. Electron, React Native and Flutter all have a strong community and support. This can speed up development tasks as helpful information is more accessible.</w:t>
      </w:r>
    </w:p>
    <w:p w14:paraId="45DEB6D9" w14:textId="4AE9F730" w:rsidR="0023049B" w:rsidRDefault="007F618C" w:rsidP="003A20AD">
      <w:pPr>
        <w:pStyle w:val="ListParagraph"/>
        <w:numPr>
          <w:ilvl w:val="0"/>
          <w:numId w:val="21"/>
        </w:numPr>
      </w:pPr>
      <w:r>
        <w:t xml:space="preserve">Development efficiency: Each framework provides features that enhance development speed. For example, Electron allows the use of web technologies </w:t>
      </w:r>
      <w:r>
        <w:lastRenderedPageBreak/>
        <w:t>directly</w:t>
      </w:r>
      <w:r w:rsidR="0023049B">
        <w:t>; React Native bridges web development with app features through JavaScript; and Flutter offers a hot reload capability that speeds up development cycles.</w:t>
      </w:r>
    </w:p>
    <w:p w14:paraId="1F19E625" w14:textId="5C10DED8" w:rsidR="0023049B" w:rsidRDefault="0023049B" w:rsidP="0023049B">
      <w:pPr>
        <w:pStyle w:val="Heading4"/>
      </w:pPr>
      <w:r>
        <w:t>6.2.2.1 Disadvantages of Electron</w:t>
      </w:r>
    </w:p>
    <w:p w14:paraId="0F5675BF" w14:textId="08E0FB6F" w:rsidR="0023049B" w:rsidRDefault="0023049B" w:rsidP="0023049B">
      <w:pPr>
        <w:ind w:firstLine="0"/>
      </w:pPr>
      <w:r>
        <w:t xml:space="preserve">Electron is a powerful </w:t>
      </w:r>
      <w:r w:rsidR="00351034">
        <w:t>framework;</w:t>
      </w:r>
      <w:r w:rsidR="0044589E">
        <w:t xml:space="preserve"> </w:t>
      </w:r>
      <w:r w:rsidR="00351034">
        <w:t>however,</w:t>
      </w:r>
      <w:r w:rsidR="0044589E">
        <w:t xml:space="preserve"> it does come with some disadvantages. These include:</w:t>
      </w:r>
    </w:p>
    <w:p w14:paraId="73F58440" w14:textId="1E246ABB" w:rsidR="0044589E" w:rsidRDefault="0044589E" w:rsidP="0044589E">
      <w:pPr>
        <w:pStyle w:val="ListParagraph"/>
        <w:numPr>
          <w:ilvl w:val="0"/>
          <w:numId w:val="22"/>
        </w:numPr>
      </w:pPr>
      <w:r>
        <w:t xml:space="preserve">Resource consumption: Electron apps can be resource-intensive, primarily because each app runs a full instance of the Chromium browser. </w:t>
      </w:r>
    </w:p>
    <w:p w14:paraId="371F4886" w14:textId="1248F780" w:rsidR="007F68FF" w:rsidRDefault="007F68FF" w:rsidP="0044589E">
      <w:pPr>
        <w:pStyle w:val="ListParagraph"/>
        <w:numPr>
          <w:ilvl w:val="0"/>
          <w:numId w:val="22"/>
        </w:numPr>
      </w:pPr>
      <w:r>
        <w:t>App size: Both Chromium and Node.js being bundled into an Electron app causes the size of the app o be quite large.</w:t>
      </w:r>
    </w:p>
    <w:p w14:paraId="3686B553" w14:textId="1AA48E5E" w:rsidR="007F68FF" w:rsidRDefault="007F68FF" w:rsidP="0044589E">
      <w:pPr>
        <w:pStyle w:val="ListParagraph"/>
        <w:numPr>
          <w:ilvl w:val="0"/>
          <w:numId w:val="22"/>
        </w:numPr>
      </w:pPr>
      <w:r>
        <w:t>Security concerns:</w:t>
      </w:r>
      <w:r w:rsidR="00351034">
        <w:t xml:space="preserve"> Electron can be susceptible to security vulnerabilities if not managed properly.</w:t>
      </w:r>
    </w:p>
    <w:p w14:paraId="6925FB92" w14:textId="77777777" w:rsidR="0044589E" w:rsidRPr="0023049B" w:rsidRDefault="0044589E" w:rsidP="0023049B">
      <w:pPr>
        <w:ind w:firstLine="0"/>
      </w:pPr>
    </w:p>
    <w:p w14:paraId="3E046870" w14:textId="7D18E2AC" w:rsidR="0023049B" w:rsidRDefault="0023049B" w:rsidP="00351034">
      <w:pPr>
        <w:pStyle w:val="Heading3"/>
      </w:pPr>
      <w:r>
        <w:t xml:space="preserve"> </w:t>
      </w:r>
      <w:bookmarkStart w:id="31" w:name="_Toc165390396"/>
      <w:r>
        <w:t>6.2.3 Conclusion</w:t>
      </w:r>
      <w:bookmarkEnd w:id="31"/>
    </w:p>
    <w:p w14:paraId="78128087" w14:textId="37FFDCE7" w:rsidR="00577528" w:rsidRDefault="00351034" w:rsidP="00351034">
      <w:pPr>
        <w:ind w:firstLine="0"/>
      </w:pPr>
      <w:r>
        <w:t xml:space="preserve">Choosing the right technology comes down to what the project needs, and which one suits those needs best. A cross-platform framework was the standout choice for the text editor, as </w:t>
      </w:r>
      <w:r w:rsidR="00577528">
        <w:t>they offer large ecosystems, use only one codebase and have full access to the operating system. Electron stood out to me as the framework of choice because of the fact it was built for desktop applications from the ground up, whereas other popular frameworks have been built for mobile app development initially. This means Electron is tailored towards desktop app development, making it a robust and mature environment. Another reason for Electron is the number of apps that have been made using it that are extremely successful, including VSCode, which proves it is a good choice for desktop apps.</w:t>
      </w:r>
    </w:p>
    <w:p w14:paraId="56973F7C" w14:textId="77777777" w:rsidR="001F3F28" w:rsidRDefault="001F3F28" w:rsidP="00351034">
      <w:pPr>
        <w:ind w:firstLine="0"/>
      </w:pPr>
    </w:p>
    <w:p w14:paraId="3F5E5A9D" w14:textId="5F1CDADF" w:rsidR="001F3F28" w:rsidRDefault="001F3F28" w:rsidP="001F3F28">
      <w:pPr>
        <w:pStyle w:val="Heading1"/>
      </w:pPr>
      <w:bookmarkStart w:id="32" w:name="_Toc165390397"/>
      <w:r>
        <w:t>7 System Design</w:t>
      </w:r>
      <w:bookmarkEnd w:id="32"/>
    </w:p>
    <w:p w14:paraId="7D2FCC4B" w14:textId="6BC9E285" w:rsidR="001F3F28" w:rsidRDefault="0063768D" w:rsidP="0063768D">
      <w:pPr>
        <w:pStyle w:val="Heading2"/>
      </w:pPr>
      <w:bookmarkStart w:id="33" w:name="_Toc165390398"/>
      <w:r>
        <w:t>7.1 File Structure of an Electron Application</w:t>
      </w:r>
      <w:bookmarkEnd w:id="33"/>
    </w:p>
    <w:p w14:paraId="7C267C8D" w14:textId="23D02CE0" w:rsidR="00FF33BE" w:rsidRDefault="0063768D" w:rsidP="0063768D">
      <w:pPr>
        <w:ind w:firstLine="0"/>
      </w:pPr>
      <w:r>
        <w:t xml:space="preserve">Electron uses a specific file architecture that is important to use </w:t>
      </w:r>
      <w:proofErr w:type="gramStart"/>
      <w:r>
        <w:t>in order to</w:t>
      </w:r>
      <w:proofErr w:type="gramEnd"/>
      <w:r>
        <w:t xml:space="preserve"> make the most of both the web technologies and the native system features. </w:t>
      </w:r>
      <w:r w:rsidR="00FF33BE">
        <w:t>The structure creates a bridge, allowing communication between the main file and renderer file.</w:t>
      </w:r>
    </w:p>
    <w:p w14:paraId="03C34A06" w14:textId="1228999E" w:rsidR="00FF33BE" w:rsidRDefault="00FF33BE" w:rsidP="00FF33BE">
      <w:pPr>
        <w:pStyle w:val="Heading2"/>
      </w:pPr>
    </w:p>
    <w:p w14:paraId="19126BD1" w14:textId="45E30623" w:rsidR="00AD17F8" w:rsidRDefault="00AD17F8" w:rsidP="00AD17F8">
      <w:pPr>
        <w:pStyle w:val="Heading3"/>
      </w:pPr>
      <w:bookmarkStart w:id="34" w:name="_Toc165390399"/>
      <w:r>
        <w:t>7.1.1 Overview of File Structure</w:t>
      </w:r>
      <w:bookmarkEnd w:id="34"/>
    </w:p>
    <w:p w14:paraId="73CD834E" w14:textId="539EA78D" w:rsidR="00AD17F8" w:rsidRDefault="00AD17F8" w:rsidP="00AD17F8">
      <w:pPr>
        <w:ind w:firstLine="0"/>
      </w:pPr>
      <w:r>
        <w:t xml:space="preserve">An Electron project </w:t>
      </w:r>
      <w:r w:rsidR="001D172A">
        <w:t xml:space="preserve">uses a </w:t>
      </w:r>
      <w:proofErr w:type="gramStart"/>
      <w:r w:rsidR="001D172A">
        <w:t>fairly simple</w:t>
      </w:r>
      <w:proofErr w:type="gramEnd"/>
      <w:r w:rsidR="001D172A">
        <w:t xml:space="preserve"> file </w:t>
      </w:r>
      <w:r w:rsidR="00C60F42">
        <w:t>structure and</w:t>
      </w:r>
      <w:r w:rsidR="001D172A">
        <w:t xml:space="preserve"> can be slightly altered depending on the project. Here is a </w:t>
      </w:r>
      <w:r w:rsidR="00C60F42">
        <w:t>diagram</w:t>
      </w:r>
      <w:r w:rsidR="001D172A">
        <w:t xml:space="preserve"> of </w:t>
      </w:r>
      <w:r w:rsidR="00C60F42">
        <w:t>how this project will be setup as an</w:t>
      </w:r>
      <w:r w:rsidR="001D172A">
        <w:t xml:space="preserve"> Electron </w:t>
      </w:r>
      <w:r w:rsidR="00C60F42">
        <w:t>app</w:t>
      </w:r>
      <w:r w:rsidR="001D172A">
        <w:t>:</w:t>
      </w:r>
    </w:p>
    <w:p w14:paraId="36BBD8B4" w14:textId="00BC1A2E" w:rsidR="003A20AD" w:rsidRDefault="00C60F42" w:rsidP="00C60F42">
      <w:pPr>
        <w:ind w:firstLine="0"/>
      </w:pPr>
      <w:r>
        <w:rPr>
          <w:noProof/>
        </w:rPr>
        <w:lastRenderedPageBreak/>
        <w:drawing>
          <wp:inline distT="0" distB="0" distL="0" distR="0" wp14:anchorId="5DB1A53B" wp14:editId="3C63A16B">
            <wp:extent cx="2641600" cy="7482034"/>
            <wp:effectExtent l="0" t="0" r="0" b="0"/>
            <wp:docPr id="101642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2785" name="Picture 101642785"/>
                    <pic:cNvPicPr/>
                  </pic:nvPicPr>
                  <pic:blipFill>
                    <a:blip r:embed="rId15">
                      <a:extLst>
                        <a:ext uri="{28A0092B-C50C-407E-A947-70E740481C1C}">
                          <a14:useLocalDpi xmlns:a14="http://schemas.microsoft.com/office/drawing/2010/main" val="0"/>
                        </a:ext>
                      </a:extLst>
                    </a:blip>
                    <a:stretch>
                      <a:fillRect/>
                    </a:stretch>
                  </pic:blipFill>
                  <pic:spPr>
                    <a:xfrm>
                      <a:off x="0" y="0"/>
                      <a:ext cx="2725434" cy="7719484"/>
                    </a:xfrm>
                    <a:prstGeom prst="rect">
                      <a:avLst/>
                    </a:prstGeom>
                  </pic:spPr>
                </pic:pic>
              </a:graphicData>
            </a:graphic>
          </wp:inline>
        </w:drawing>
      </w:r>
    </w:p>
    <w:p w14:paraId="43260B69" w14:textId="16DB93A7" w:rsidR="003A20AD" w:rsidRPr="003A20AD" w:rsidRDefault="00DF3695" w:rsidP="003A20AD">
      <w:pPr>
        <w:pStyle w:val="Heading2"/>
      </w:pPr>
      <w:bookmarkStart w:id="35" w:name="_Toc165390400"/>
      <w:r>
        <w:t>7.2 Files</w:t>
      </w:r>
      <w:bookmarkEnd w:id="35"/>
    </w:p>
    <w:p w14:paraId="6322A0BC" w14:textId="3A14C7E3" w:rsidR="001158A0" w:rsidRDefault="001158A0" w:rsidP="001158A0">
      <w:pPr>
        <w:pStyle w:val="Heading3"/>
      </w:pPr>
      <w:bookmarkStart w:id="36" w:name="_Toc165390401"/>
      <w:r>
        <w:t>7.</w:t>
      </w:r>
      <w:r w:rsidR="00DF3695">
        <w:t>2</w:t>
      </w:r>
      <w:r>
        <w:t>.</w:t>
      </w:r>
      <w:r w:rsidR="00DF3695">
        <w:t>1</w:t>
      </w:r>
      <w:r>
        <w:t xml:space="preserve"> Main File (main.js)</w:t>
      </w:r>
      <w:bookmarkEnd w:id="36"/>
    </w:p>
    <w:p w14:paraId="77CEA436" w14:textId="7226CAF0" w:rsidR="00720B8E" w:rsidRDefault="009803D5" w:rsidP="001158A0">
      <w:pPr>
        <w:ind w:firstLine="0"/>
      </w:pPr>
      <w:r>
        <w:t xml:space="preserve">The main.js file is the entry point of an Electron app, where it initiates the </w:t>
      </w:r>
      <w:r w:rsidR="00720B8E">
        <w:t>main</w:t>
      </w:r>
      <w:r>
        <w:t xml:space="preserve"> process. The </w:t>
      </w:r>
      <w:r w:rsidR="00720B8E">
        <w:t>main</w:t>
      </w:r>
      <w:r>
        <w:t xml:space="preserve"> process controls the lifecycle of the app, creates windows and has full system access. </w:t>
      </w:r>
    </w:p>
    <w:p w14:paraId="0D4243AE" w14:textId="2CD4F539" w:rsidR="00720B8E" w:rsidRDefault="00720B8E" w:rsidP="00720B8E">
      <w:pPr>
        <w:pStyle w:val="Heading4"/>
      </w:pPr>
      <w:r>
        <w:lastRenderedPageBreak/>
        <w:t>7.</w:t>
      </w:r>
      <w:r w:rsidR="00DF3695">
        <w:t>2</w:t>
      </w:r>
      <w:r>
        <w:t>.</w:t>
      </w:r>
      <w:r w:rsidR="00DF3695">
        <w:t>1</w:t>
      </w:r>
      <w:r>
        <w:t>.1 Window Management</w:t>
      </w:r>
    </w:p>
    <w:p w14:paraId="2D88C884" w14:textId="7B566033" w:rsidR="00720B8E" w:rsidRDefault="009803D5" w:rsidP="001158A0">
      <w:pPr>
        <w:ind w:firstLine="0"/>
      </w:pPr>
      <w:r>
        <w:t xml:space="preserve">Every Electron </w:t>
      </w:r>
      <w:r w:rsidR="00720B8E">
        <w:t xml:space="preserve">app </w:t>
      </w:r>
      <w:r>
        <w:t>runs its application windows through ‘</w:t>
      </w:r>
      <w:proofErr w:type="spellStart"/>
      <w:r>
        <w:t>BrowserWindow</w:t>
      </w:r>
      <w:proofErr w:type="spellEnd"/>
      <w:r>
        <w:t>’ instances, which are created in this file.</w:t>
      </w:r>
      <w:r w:rsidR="00720B8E">
        <w:t xml:space="preserve"> Each instance of the </w:t>
      </w:r>
      <w:proofErr w:type="spellStart"/>
      <w:r w:rsidR="00720B8E">
        <w:t>BrowserWindow</w:t>
      </w:r>
      <w:proofErr w:type="spellEnd"/>
      <w:r w:rsidR="00720B8E">
        <w:t xml:space="preserve"> class creates an application window that loads a web page in a separate renderer process. The window’s ‘</w:t>
      </w:r>
      <w:proofErr w:type="spellStart"/>
      <w:r w:rsidR="00720B8E">
        <w:t>webContents</w:t>
      </w:r>
      <w:proofErr w:type="spellEnd"/>
      <w:r w:rsidR="00720B8E">
        <w:t xml:space="preserve">’ object allows you to interact with the web content from the main process. This code displays how a </w:t>
      </w:r>
      <w:proofErr w:type="spellStart"/>
      <w:r w:rsidR="00720B8E">
        <w:t>BrowserWindow</w:t>
      </w:r>
      <w:proofErr w:type="spellEnd"/>
      <w:r w:rsidR="00720B8E">
        <w:t xml:space="preserve"> class is created, and the contents of it are retrieved.</w:t>
      </w:r>
    </w:p>
    <w:p w14:paraId="12785D37" w14:textId="77777777" w:rsidR="00720B8E" w:rsidRDefault="00720B8E" w:rsidP="001158A0">
      <w:pPr>
        <w:ind w:firstLine="0"/>
      </w:pPr>
    </w:p>
    <w:p w14:paraId="0648F085" w14:textId="77777777" w:rsidR="00720B8E" w:rsidRPr="00720B8E" w:rsidRDefault="00720B8E" w:rsidP="002A258D">
      <w:pPr>
        <w:pStyle w:val="Code"/>
      </w:pPr>
      <w:r w:rsidRPr="00720B8E">
        <w:t xml:space="preserve">const </w:t>
      </w:r>
      <w:proofErr w:type="gramStart"/>
      <w:r w:rsidRPr="00720B8E">
        <w:t xml:space="preserve">{ </w:t>
      </w:r>
      <w:proofErr w:type="spellStart"/>
      <w:r w:rsidRPr="00720B8E">
        <w:t>BrowserWindow</w:t>
      </w:r>
      <w:proofErr w:type="spellEnd"/>
      <w:proofErr w:type="gramEnd"/>
      <w:r w:rsidRPr="00720B8E">
        <w:t xml:space="preserve"> } = require('electron')</w:t>
      </w:r>
    </w:p>
    <w:p w14:paraId="373FC521" w14:textId="77777777" w:rsidR="00720B8E" w:rsidRPr="00720B8E" w:rsidRDefault="00720B8E" w:rsidP="002A258D">
      <w:pPr>
        <w:pStyle w:val="Code"/>
      </w:pPr>
    </w:p>
    <w:p w14:paraId="247A6047" w14:textId="77777777" w:rsidR="00720B8E" w:rsidRPr="00720B8E" w:rsidRDefault="00720B8E" w:rsidP="002A258D">
      <w:pPr>
        <w:pStyle w:val="Code"/>
      </w:pPr>
      <w:r w:rsidRPr="00720B8E">
        <w:t xml:space="preserve">const win = new </w:t>
      </w:r>
      <w:proofErr w:type="spellStart"/>
      <w:proofErr w:type="gramStart"/>
      <w:r w:rsidRPr="00720B8E">
        <w:t>BrowserWindow</w:t>
      </w:r>
      <w:proofErr w:type="spellEnd"/>
      <w:r w:rsidRPr="00720B8E">
        <w:t>(</w:t>
      </w:r>
      <w:proofErr w:type="gramEnd"/>
      <w:r w:rsidRPr="00720B8E">
        <w:t>{ width: 800, height: 1500 })</w:t>
      </w:r>
    </w:p>
    <w:p w14:paraId="05CC3CBE" w14:textId="5507EFAD" w:rsidR="00720B8E" w:rsidRPr="00720B8E" w:rsidRDefault="00720B8E" w:rsidP="002A258D">
      <w:pPr>
        <w:pStyle w:val="Code"/>
      </w:pPr>
      <w:proofErr w:type="spellStart"/>
      <w:proofErr w:type="gramStart"/>
      <w:r w:rsidRPr="00720B8E">
        <w:t>win.load</w:t>
      </w:r>
      <w:r w:rsidR="005A6CD0">
        <w:t>File</w:t>
      </w:r>
      <w:proofErr w:type="spellEnd"/>
      <w:proofErr w:type="gramEnd"/>
      <w:r w:rsidRPr="00720B8E">
        <w:t>(</w:t>
      </w:r>
      <w:r w:rsidR="005A6CD0">
        <w:t>‘renderer/index.js’</w:t>
      </w:r>
      <w:r w:rsidRPr="00720B8E">
        <w:t>)</w:t>
      </w:r>
    </w:p>
    <w:p w14:paraId="0742FA4D" w14:textId="77777777" w:rsidR="00720B8E" w:rsidRPr="00720B8E" w:rsidRDefault="00720B8E" w:rsidP="002A258D">
      <w:pPr>
        <w:pStyle w:val="Code"/>
      </w:pPr>
    </w:p>
    <w:p w14:paraId="2F891512" w14:textId="77777777" w:rsidR="00720B8E" w:rsidRPr="00720B8E" w:rsidRDefault="00720B8E" w:rsidP="002A258D">
      <w:pPr>
        <w:pStyle w:val="Code"/>
      </w:pPr>
      <w:r w:rsidRPr="00720B8E">
        <w:t xml:space="preserve">const contents = </w:t>
      </w:r>
      <w:proofErr w:type="spellStart"/>
      <w:proofErr w:type="gramStart"/>
      <w:r w:rsidRPr="00720B8E">
        <w:t>win.webContents</w:t>
      </w:r>
      <w:proofErr w:type="spellEnd"/>
      <w:proofErr w:type="gramEnd"/>
    </w:p>
    <w:p w14:paraId="51D9B860" w14:textId="38FA16C0" w:rsidR="00720B8E" w:rsidRDefault="00720B8E" w:rsidP="002A258D">
      <w:pPr>
        <w:pStyle w:val="Code"/>
      </w:pPr>
      <w:r w:rsidRPr="00720B8E">
        <w:t>console.log(contents)</w:t>
      </w:r>
    </w:p>
    <w:p w14:paraId="7AF7507C" w14:textId="77777777" w:rsidR="00720B8E" w:rsidRDefault="00720B8E" w:rsidP="00720B8E">
      <w:pPr>
        <w:ind w:firstLine="0"/>
        <w:jc w:val="both"/>
        <w:rPr>
          <w:rFonts w:ascii="Consolas" w:hAnsi="Consolas" w:cs="Consolas"/>
          <w:sz w:val="22"/>
          <w:szCs w:val="22"/>
        </w:rPr>
      </w:pPr>
    </w:p>
    <w:p w14:paraId="2661314D" w14:textId="1D24852F" w:rsidR="00720B8E" w:rsidRDefault="00720B8E" w:rsidP="00720B8E">
      <w:pPr>
        <w:pStyle w:val="NoSpacing"/>
      </w:pPr>
      <w:r>
        <w:t xml:space="preserve">When an instance of </w:t>
      </w:r>
      <w:proofErr w:type="spellStart"/>
      <w:r>
        <w:t>BrowserWindow</w:t>
      </w:r>
      <w:proofErr w:type="spellEnd"/>
      <w:r>
        <w:t xml:space="preserve"> is closed, the renderer process </w:t>
      </w:r>
      <w:r w:rsidR="005A6CD0">
        <w:t>attached</w:t>
      </w:r>
      <w:r>
        <w:t xml:space="preserve"> to it is also destroyed.</w:t>
      </w:r>
    </w:p>
    <w:p w14:paraId="2060A1AD" w14:textId="1136BE44" w:rsidR="00720B8E" w:rsidRDefault="00720B8E" w:rsidP="00720B8E">
      <w:pPr>
        <w:pStyle w:val="Heading4"/>
      </w:pPr>
      <w:r>
        <w:t>7.</w:t>
      </w:r>
      <w:r w:rsidR="00DF3695">
        <w:t>2</w:t>
      </w:r>
      <w:r>
        <w:t>.</w:t>
      </w:r>
      <w:r w:rsidR="00DF3695">
        <w:t>1</w:t>
      </w:r>
      <w:r>
        <w:t>.2 Application Lifecycle</w:t>
      </w:r>
    </w:p>
    <w:p w14:paraId="46DFC80C" w14:textId="7597BAA4" w:rsidR="00720B8E" w:rsidRDefault="005A6CD0" w:rsidP="00AD4757">
      <w:pPr>
        <w:pStyle w:val="NoSpacing"/>
      </w:pPr>
      <w:r>
        <w:t>The main process manages the lifecycle of the application using the ‘app’ module. This</w:t>
      </w:r>
      <w:r w:rsidR="00AD4757">
        <w:t xml:space="preserve"> allows you to modify the behaviour of the app, for example activating or closing </w:t>
      </w:r>
      <w:proofErr w:type="spellStart"/>
      <w:r w:rsidR="00AD4757">
        <w:t>BrowserWindow</w:t>
      </w:r>
      <w:proofErr w:type="spellEnd"/>
      <w:r w:rsidR="00AD4757">
        <w:t xml:space="preserve"> instances. This code shows how you can use the app module to control how an application is closed when on a MacOS system:</w:t>
      </w:r>
    </w:p>
    <w:p w14:paraId="571C77D9" w14:textId="77777777" w:rsidR="00AD4757" w:rsidRDefault="00AD4757" w:rsidP="00AD4757">
      <w:pPr>
        <w:pStyle w:val="NoSpacing"/>
      </w:pPr>
    </w:p>
    <w:p w14:paraId="6F6BCF4E" w14:textId="77777777" w:rsidR="00AD4757" w:rsidRPr="002A258D" w:rsidRDefault="00AD4757" w:rsidP="002A258D">
      <w:pPr>
        <w:pStyle w:val="Code"/>
      </w:pPr>
      <w:proofErr w:type="spellStart"/>
      <w:proofErr w:type="gramStart"/>
      <w:r w:rsidRPr="002A258D">
        <w:t>app.on</w:t>
      </w:r>
      <w:proofErr w:type="spellEnd"/>
      <w:proofErr w:type="gramEnd"/>
      <w:r w:rsidRPr="002A258D">
        <w:t>("window-all-closed", () =&gt; {</w:t>
      </w:r>
    </w:p>
    <w:p w14:paraId="15FCD0E2" w14:textId="77777777" w:rsidR="00AD4757" w:rsidRPr="002A258D" w:rsidRDefault="00AD4757" w:rsidP="002A258D">
      <w:pPr>
        <w:pStyle w:val="Code"/>
      </w:pPr>
      <w:r w:rsidRPr="002A258D">
        <w:t xml:space="preserve">  if </w:t>
      </w:r>
      <w:proofErr w:type="gramStart"/>
      <w:r w:rsidRPr="002A258D">
        <w:t>(!</w:t>
      </w:r>
      <w:proofErr w:type="spellStart"/>
      <w:r w:rsidRPr="002A258D">
        <w:t>isMac</w:t>
      </w:r>
      <w:proofErr w:type="spellEnd"/>
      <w:proofErr w:type="gramEnd"/>
      <w:r w:rsidRPr="002A258D">
        <w:t>) {</w:t>
      </w:r>
    </w:p>
    <w:p w14:paraId="1EE63702" w14:textId="77777777" w:rsidR="00AD4757" w:rsidRPr="002A258D" w:rsidRDefault="00AD4757" w:rsidP="002A258D">
      <w:pPr>
        <w:pStyle w:val="Code"/>
      </w:pPr>
      <w:r w:rsidRPr="002A258D">
        <w:t xml:space="preserve">    </w:t>
      </w:r>
      <w:proofErr w:type="spellStart"/>
      <w:proofErr w:type="gramStart"/>
      <w:r w:rsidRPr="002A258D">
        <w:t>app.quit</w:t>
      </w:r>
      <w:proofErr w:type="spellEnd"/>
      <w:proofErr w:type="gramEnd"/>
      <w:r w:rsidRPr="002A258D">
        <w:t>();</w:t>
      </w:r>
    </w:p>
    <w:p w14:paraId="00D91774" w14:textId="77777777" w:rsidR="00AD4757" w:rsidRPr="002A258D" w:rsidRDefault="00AD4757" w:rsidP="002A258D">
      <w:pPr>
        <w:pStyle w:val="Code"/>
      </w:pPr>
      <w:r w:rsidRPr="002A258D">
        <w:t xml:space="preserve">  }</w:t>
      </w:r>
    </w:p>
    <w:p w14:paraId="65C89EAA" w14:textId="543127FB" w:rsidR="00AD4757" w:rsidRPr="002A258D" w:rsidRDefault="00AD4757" w:rsidP="002A258D">
      <w:pPr>
        <w:pStyle w:val="Code"/>
      </w:pPr>
      <w:r w:rsidRPr="002A258D">
        <w:t>});</w:t>
      </w:r>
    </w:p>
    <w:p w14:paraId="1F9C363D" w14:textId="77777777" w:rsidR="00AD4757" w:rsidRDefault="00AD4757" w:rsidP="00AD4757">
      <w:pPr>
        <w:pStyle w:val="NoSpacing"/>
      </w:pPr>
    </w:p>
    <w:p w14:paraId="03AC7F5D" w14:textId="3CAE392F" w:rsidR="00AD4757" w:rsidRDefault="00AD4757" w:rsidP="00AD4757">
      <w:pPr>
        <w:pStyle w:val="Heading4"/>
      </w:pPr>
      <w:r>
        <w:t>7.</w:t>
      </w:r>
      <w:r w:rsidR="00DF3695">
        <w:t>2</w:t>
      </w:r>
      <w:r>
        <w:t>.</w:t>
      </w:r>
      <w:r w:rsidR="00DF3695">
        <w:t>1</w:t>
      </w:r>
      <w:r>
        <w:t>.3 Native APIs</w:t>
      </w:r>
    </w:p>
    <w:p w14:paraId="494D0A93" w14:textId="2B9B74EE" w:rsidR="002A258D" w:rsidRDefault="002A258D" w:rsidP="00AD4757">
      <w:pPr>
        <w:ind w:firstLine="0"/>
      </w:pPr>
      <w:r>
        <w:t>The main process allows custom APIs to interact with the user’s operating system, which allows the Electron app to have access to things like an operating system’s menus and dialogs. This is crucial for opening, creating and saving files, a must for text editors.</w:t>
      </w:r>
    </w:p>
    <w:p w14:paraId="3D8C5D70" w14:textId="77777777" w:rsidR="002A258D" w:rsidRDefault="002A258D" w:rsidP="00AD4757">
      <w:pPr>
        <w:ind w:firstLine="0"/>
      </w:pPr>
    </w:p>
    <w:p w14:paraId="30D7B6D7" w14:textId="2A7442E2" w:rsidR="002A258D" w:rsidRDefault="002A258D" w:rsidP="002A258D">
      <w:pPr>
        <w:pStyle w:val="Heading3"/>
      </w:pPr>
      <w:bookmarkStart w:id="37" w:name="_Toc165390402"/>
      <w:r>
        <w:t>7.</w:t>
      </w:r>
      <w:r w:rsidR="00DF3695">
        <w:t>2</w:t>
      </w:r>
      <w:r>
        <w:t>.</w:t>
      </w:r>
      <w:r w:rsidR="00DF3695">
        <w:t>2</w:t>
      </w:r>
      <w:r>
        <w:t xml:space="preserve"> Renderer File (index.js)</w:t>
      </w:r>
      <w:bookmarkEnd w:id="37"/>
    </w:p>
    <w:p w14:paraId="5B198F3C" w14:textId="70AFA733" w:rsidR="002A258D" w:rsidRDefault="00A37755" w:rsidP="00AD4757">
      <w:pPr>
        <w:ind w:firstLine="0"/>
      </w:pPr>
      <w:r>
        <w:t>Each Electron window runs its own renderer process, which is responsible for running the web page. This process is the same as rendering a process on a web browser, so the user interfaces and functionality are all written in the same way they would be on the web.</w:t>
      </w:r>
    </w:p>
    <w:p w14:paraId="436F0818" w14:textId="605AB7A9" w:rsidR="00A37755" w:rsidRDefault="00A37755" w:rsidP="00AD4757">
      <w:pPr>
        <w:ind w:firstLine="0"/>
      </w:pPr>
      <w:r>
        <w:lastRenderedPageBreak/>
        <w:tab/>
        <w:t>An HTML file (index.html in this case) is used as the entry point to the renderer process. Styling is done through a CSS file. JavaScript code can be added in the HTML file through the &lt;script&gt; tag.</w:t>
      </w:r>
    </w:p>
    <w:p w14:paraId="32096C18" w14:textId="77777777" w:rsidR="003A20AD" w:rsidRDefault="003A20AD" w:rsidP="00AD4757">
      <w:pPr>
        <w:ind w:firstLine="0"/>
      </w:pPr>
    </w:p>
    <w:p w14:paraId="0DF455DC" w14:textId="290AC8A5" w:rsidR="005C6FF5" w:rsidRDefault="005C6FF5" w:rsidP="005C6FF5">
      <w:pPr>
        <w:pStyle w:val="Heading3"/>
      </w:pPr>
      <w:bookmarkStart w:id="38" w:name="_Toc165390403"/>
      <w:r>
        <w:t>7.</w:t>
      </w:r>
      <w:r w:rsidR="00DF3695">
        <w:t>2</w:t>
      </w:r>
      <w:r>
        <w:t>.</w:t>
      </w:r>
      <w:r w:rsidR="00DF3695">
        <w:t>3</w:t>
      </w:r>
      <w:r>
        <w:t xml:space="preserve"> Preload File (preload.js)</w:t>
      </w:r>
      <w:bookmarkEnd w:id="38"/>
    </w:p>
    <w:p w14:paraId="6A520114" w14:textId="4B7254F1" w:rsidR="005C6FF5" w:rsidRDefault="008D1DBF" w:rsidP="005C6FF5">
      <w:pPr>
        <w:ind w:firstLine="0"/>
      </w:pPr>
      <w:r>
        <w:t>“</w:t>
      </w:r>
      <w:r w:rsidRPr="008D1DBF">
        <w:t xml:space="preserve">Preload scripts contain code that executes in a renderer process before its web content begins loading. These scripts run within the renderer </w:t>
      </w:r>
      <w:proofErr w:type="gramStart"/>
      <w:r w:rsidRPr="008D1DBF">
        <w:t>context, but</w:t>
      </w:r>
      <w:proofErr w:type="gramEnd"/>
      <w:r w:rsidRPr="008D1DBF">
        <w:t xml:space="preserve"> are granted more privileges by having access to Node.js APIs.</w:t>
      </w:r>
      <w:r>
        <w:t>” [7]</w:t>
      </w:r>
    </w:p>
    <w:p w14:paraId="0FB874A5" w14:textId="0AF8651D" w:rsidR="008D1DBF" w:rsidRDefault="008D1DBF" w:rsidP="005C6FF5">
      <w:pPr>
        <w:ind w:firstLine="0"/>
      </w:pPr>
      <w:r>
        <w:tab/>
        <w:t xml:space="preserve">A preload script is attached to the main process through the windows </w:t>
      </w:r>
      <w:proofErr w:type="spellStart"/>
      <w:r>
        <w:t>webPreferences</w:t>
      </w:r>
      <w:proofErr w:type="spellEnd"/>
      <w:r>
        <w:t>:</w:t>
      </w:r>
    </w:p>
    <w:p w14:paraId="31213F0F" w14:textId="77777777" w:rsidR="008D1DBF" w:rsidRDefault="008D1DBF" w:rsidP="008D1DBF">
      <w:pPr>
        <w:pStyle w:val="Code"/>
      </w:pPr>
    </w:p>
    <w:p w14:paraId="5A11F8DB" w14:textId="055536BA" w:rsidR="008D1DBF" w:rsidRDefault="008D1DBF" w:rsidP="008D1DBF">
      <w:pPr>
        <w:pStyle w:val="Code"/>
      </w:pPr>
      <w:r>
        <w:t xml:space="preserve">const win = new </w:t>
      </w:r>
      <w:proofErr w:type="spellStart"/>
      <w:proofErr w:type="gramStart"/>
      <w:r>
        <w:t>BrowserWindow</w:t>
      </w:r>
      <w:proofErr w:type="spellEnd"/>
      <w:r>
        <w:t>(</w:t>
      </w:r>
      <w:proofErr w:type="gramEnd"/>
      <w:r>
        <w:t>{</w:t>
      </w:r>
    </w:p>
    <w:p w14:paraId="7E84C5DE" w14:textId="77777777" w:rsidR="008D1DBF" w:rsidRDefault="008D1DBF" w:rsidP="008D1DBF">
      <w:pPr>
        <w:pStyle w:val="Code"/>
      </w:pPr>
      <w:r>
        <w:t xml:space="preserve">  </w:t>
      </w:r>
      <w:proofErr w:type="spellStart"/>
      <w:r>
        <w:t>webPreferences</w:t>
      </w:r>
      <w:proofErr w:type="spellEnd"/>
      <w:r>
        <w:t>: {</w:t>
      </w:r>
    </w:p>
    <w:p w14:paraId="46A7CD75" w14:textId="00B1498D" w:rsidR="008D1DBF" w:rsidRDefault="008D1DBF" w:rsidP="008D1DBF">
      <w:pPr>
        <w:pStyle w:val="Code"/>
      </w:pPr>
      <w:r>
        <w:t xml:space="preserve">    preload: ‘path/to/preload.js’</w:t>
      </w:r>
    </w:p>
    <w:p w14:paraId="2E81EC6E" w14:textId="77777777" w:rsidR="008D1DBF" w:rsidRDefault="008D1DBF" w:rsidP="008D1DBF">
      <w:pPr>
        <w:pStyle w:val="Code"/>
      </w:pPr>
      <w:r>
        <w:t xml:space="preserve">  }</w:t>
      </w:r>
    </w:p>
    <w:p w14:paraId="1BEDD7BA" w14:textId="4957F327" w:rsidR="008D1DBF" w:rsidRDefault="008D1DBF" w:rsidP="008D1DBF">
      <w:pPr>
        <w:ind w:left="720" w:firstLine="0"/>
      </w:pPr>
      <w:r>
        <w:t>})</w:t>
      </w:r>
    </w:p>
    <w:p w14:paraId="308A666B" w14:textId="77777777" w:rsidR="00290E81" w:rsidRDefault="00290E81" w:rsidP="008D1DBF">
      <w:pPr>
        <w:ind w:left="720" w:firstLine="0"/>
      </w:pPr>
    </w:p>
    <w:p w14:paraId="593AF1F7" w14:textId="67F4AC33" w:rsidR="00290E81" w:rsidRDefault="00290E81" w:rsidP="008D1DBF">
      <w:pPr>
        <w:ind w:firstLine="0"/>
      </w:pPr>
      <w:r>
        <w:t>Preload scripts are useful for increasing the security of the application, limiting direct renderer access to critical functions.</w:t>
      </w:r>
    </w:p>
    <w:p w14:paraId="33AACFCD" w14:textId="77777777" w:rsidR="003A20AD" w:rsidRDefault="003A20AD" w:rsidP="008D1DBF">
      <w:pPr>
        <w:ind w:firstLine="0"/>
      </w:pPr>
    </w:p>
    <w:p w14:paraId="68A50353" w14:textId="0F6D9BF3" w:rsidR="00290E81" w:rsidRDefault="00290E81" w:rsidP="00290E81">
      <w:pPr>
        <w:pStyle w:val="Heading3"/>
      </w:pPr>
      <w:bookmarkStart w:id="39" w:name="_Toc165390404"/>
      <w:r>
        <w:t>7.</w:t>
      </w:r>
      <w:r w:rsidR="00DF3695">
        <w:t>2</w:t>
      </w:r>
      <w:r>
        <w:t>.</w:t>
      </w:r>
      <w:r w:rsidR="00DF3695">
        <w:t>4</w:t>
      </w:r>
      <w:r>
        <w:t xml:space="preserve"> Node Modules Folder (</w:t>
      </w:r>
      <w:proofErr w:type="spellStart"/>
      <w:r>
        <w:t>node_modules</w:t>
      </w:r>
      <w:proofErr w:type="spellEnd"/>
      <w:r>
        <w:t>)</w:t>
      </w:r>
      <w:bookmarkEnd w:id="39"/>
    </w:p>
    <w:p w14:paraId="7437492E" w14:textId="485BECBC" w:rsidR="00290E81" w:rsidRDefault="001E16D4" w:rsidP="00290E81">
      <w:pPr>
        <w:ind w:firstLine="0"/>
      </w:pPr>
      <w:r>
        <w:t>The ‘</w:t>
      </w:r>
      <w:proofErr w:type="spellStart"/>
      <w:r>
        <w:t>node_modules</w:t>
      </w:r>
      <w:proofErr w:type="spellEnd"/>
      <w:r>
        <w:t xml:space="preserve">’ folder is where all modules and libraries are stored for any Node.js project. The modules are typically installed to the </w:t>
      </w:r>
      <w:proofErr w:type="spellStart"/>
      <w:r>
        <w:t>node_modules</w:t>
      </w:r>
      <w:proofErr w:type="spellEnd"/>
      <w:r>
        <w:t xml:space="preserve"> folder through npm, the node package manager. Having the folder means that </w:t>
      </w:r>
      <w:r w:rsidR="00646989">
        <w:t>all the project dependencies can be stored locally, rather than retrieving them from the internet every time.</w:t>
      </w:r>
    </w:p>
    <w:p w14:paraId="4FF259A6" w14:textId="4C946208" w:rsidR="00646989" w:rsidRDefault="00646989" w:rsidP="00290E81">
      <w:pPr>
        <w:ind w:firstLine="0"/>
      </w:pPr>
      <w:r>
        <w:tab/>
        <w:t xml:space="preserve">The folder can become very large, depending on how many packages a project requires, however Node.js is designed to handle this well. Runtime performance of applications isn’t affected by the </w:t>
      </w:r>
      <w:proofErr w:type="gramStart"/>
      <w:r>
        <w:t>folder,</w:t>
      </w:r>
      <w:proofErr w:type="gramEnd"/>
      <w:r>
        <w:t xml:space="preserve"> however the speed of the initial build can be.</w:t>
      </w:r>
    </w:p>
    <w:p w14:paraId="4B8D0B29" w14:textId="77777777" w:rsidR="003A20AD" w:rsidRDefault="003A20AD" w:rsidP="00290E81">
      <w:pPr>
        <w:ind w:firstLine="0"/>
      </w:pPr>
    </w:p>
    <w:p w14:paraId="4F03A946" w14:textId="20252FD5" w:rsidR="00646989" w:rsidRDefault="00646989" w:rsidP="00646989">
      <w:pPr>
        <w:pStyle w:val="Heading3"/>
      </w:pPr>
      <w:bookmarkStart w:id="40" w:name="_Toc165390405"/>
      <w:r>
        <w:t>7.</w:t>
      </w:r>
      <w:r w:rsidR="00DF3695">
        <w:t>2</w:t>
      </w:r>
      <w:r>
        <w:t>.</w:t>
      </w:r>
      <w:r w:rsidR="00DF3695">
        <w:t>5</w:t>
      </w:r>
      <w:r>
        <w:t xml:space="preserve"> HTML and CSS</w:t>
      </w:r>
      <w:bookmarkEnd w:id="40"/>
    </w:p>
    <w:p w14:paraId="53E3AC6D" w14:textId="4D6F7FE4" w:rsidR="00646989" w:rsidRDefault="00646989" w:rsidP="00646989">
      <w:pPr>
        <w:ind w:firstLine="0"/>
      </w:pPr>
      <w:r>
        <w:t>Both the HTML and CSS files will be simple due to the fact I will only use one window for the editor, with a minimal interface.</w:t>
      </w:r>
      <w:r w:rsidR="000B580B">
        <w:t xml:space="preserve"> The focus of this project is on the functionality over design, so more time will be spent on the functionality to ensure they are at the correct standard. </w:t>
      </w:r>
    </w:p>
    <w:p w14:paraId="56D27DC1" w14:textId="5F45450A" w:rsidR="000B580B" w:rsidRDefault="000B580B" w:rsidP="00646989">
      <w:pPr>
        <w:ind w:firstLine="0"/>
      </w:pPr>
      <w:r>
        <w:lastRenderedPageBreak/>
        <w:tab/>
        <w:t>Having smaller HTML and CSS files can also increase the performance of the text editor, helping keep it lightweight and responsive. Essentially, there is not much point to adding unnecessary bulk to these files when it is not needed.</w:t>
      </w:r>
    </w:p>
    <w:p w14:paraId="6BD09942" w14:textId="77777777" w:rsidR="003A20AD" w:rsidRDefault="003A20AD" w:rsidP="00646989">
      <w:pPr>
        <w:ind w:firstLine="0"/>
      </w:pPr>
    </w:p>
    <w:p w14:paraId="52655DE3" w14:textId="17AC8CF9" w:rsidR="000B580B" w:rsidRDefault="000B580B" w:rsidP="000B580B">
      <w:pPr>
        <w:pStyle w:val="Heading3"/>
      </w:pPr>
      <w:bookmarkStart w:id="41" w:name="_Toc165390406"/>
      <w:r>
        <w:t>7.</w:t>
      </w:r>
      <w:r w:rsidR="00DF3695">
        <w:t>2</w:t>
      </w:r>
      <w:r>
        <w:t>.</w:t>
      </w:r>
      <w:r w:rsidR="00DF3695">
        <w:t>6</w:t>
      </w:r>
      <w:r>
        <w:t xml:space="preserve"> Package Files</w:t>
      </w:r>
      <w:bookmarkEnd w:id="41"/>
    </w:p>
    <w:p w14:paraId="3A2BB537" w14:textId="3018A9C7" w:rsidR="000B580B" w:rsidRDefault="000B580B" w:rsidP="000B580B">
      <w:pPr>
        <w:ind w:firstLine="0"/>
      </w:pPr>
      <w:r>
        <w:t xml:space="preserve">The </w:t>
      </w:r>
      <w:proofErr w:type="spellStart"/>
      <w:r>
        <w:t>package.json</w:t>
      </w:r>
      <w:proofErr w:type="spellEnd"/>
      <w:r>
        <w:t xml:space="preserve"> and package-</w:t>
      </w:r>
      <w:proofErr w:type="spellStart"/>
      <w:r>
        <w:t>lock.json</w:t>
      </w:r>
      <w:proofErr w:type="spellEnd"/>
      <w:r>
        <w:t xml:space="preserve"> files are vital to an Electron app – they manage the project </w:t>
      </w:r>
      <w:r w:rsidR="004B13BF">
        <w:t>dependencies</w:t>
      </w:r>
      <w:r>
        <w:t xml:space="preserve"> and allow </w:t>
      </w:r>
      <w:r w:rsidR="004B13BF">
        <w:t>for you to have a consistent environment across different setups.</w:t>
      </w:r>
    </w:p>
    <w:p w14:paraId="25B3D51C" w14:textId="1CA57A34" w:rsidR="004B13BF" w:rsidRDefault="004B13BF" w:rsidP="004B13BF">
      <w:pPr>
        <w:pStyle w:val="Heading4"/>
      </w:pPr>
      <w:r>
        <w:t>7.</w:t>
      </w:r>
      <w:r w:rsidR="00DF3695">
        <w:t>2</w:t>
      </w:r>
      <w:r>
        <w:t>.</w:t>
      </w:r>
      <w:r w:rsidR="00DF3695">
        <w:t>6</w:t>
      </w:r>
      <w:r>
        <w:t xml:space="preserve">.1 </w:t>
      </w:r>
      <w:proofErr w:type="spellStart"/>
      <w:r>
        <w:t>package,json</w:t>
      </w:r>
      <w:proofErr w:type="spellEnd"/>
    </w:p>
    <w:p w14:paraId="4FD4CB02" w14:textId="7B062D39" w:rsidR="004B13BF" w:rsidRDefault="00DF3695" w:rsidP="00DF3695">
      <w:pPr>
        <w:ind w:firstLine="0"/>
      </w:pPr>
      <w:r>
        <w:t xml:space="preserve">The </w:t>
      </w:r>
      <w:proofErr w:type="spellStart"/>
      <w:r>
        <w:t>package.json</w:t>
      </w:r>
      <w:proofErr w:type="spellEnd"/>
      <w:r>
        <w:t xml:space="preserve"> file contains:</w:t>
      </w:r>
    </w:p>
    <w:p w14:paraId="0F29C3C9" w14:textId="77777777" w:rsidR="00DF3695" w:rsidRDefault="00DF3695" w:rsidP="00DF3695">
      <w:pPr>
        <w:pStyle w:val="ListParagraph"/>
        <w:numPr>
          <w:ilvl w:val="0"/>
          <w:numId w:val="24"/>
        </w:numPr>
      </w:pPr>
      <w:r>
        <w:t>A list of dependencies</w:t>
      </w:r>
    </w:p>
    <w:p w14:paraId="4B7D6DB6" w14:textId="77777777" w:rsidR="00DF3695" w:rsidRDefault="00DF3695" w:rsidP="00DF3695">
      <w:pPr>
        <w:pStyle w:val="ListParagraph"/>
        <w:numPr>
          <w:ilvl w:val="0"/>
          <w:numId w:val="24"/>
        </w:numPr>
      </w:pPr>
      <w:r>
        <w:t>Project metadata, such as the name, version and description</w:t>
      </w:r>
    </w:p>
    <w:p w14:paraId="524CBD73" w14:textId="3C8B4A77" w:rsidR="00DF3695" w:rsidRDefault="00DF3695" w:rsidP="00DF3695">
      <w:pPr>
        <w:pStyle w:val="ListParagraph"/>
        <w:numPr>
          <w:ilvl w:val="0"/>
          <w:numId w:val="24"/>
        </w:numPr>
      </w:pPr>
      <w:r>
        <w:t>Scripts for tasks such as building and testing</w:t>
      </w:r>
    </w:p>
    <w:p w14:paraId="5E02E9C1" w14:textId="3918115E" w:rsidR="00DF3695" w:rsidRDefault="00DF3695" w:rsidP="00DF3695">
      <w:pPr>
        <w:pStyle w:val="ListParagraph"/>
        <w:numPr>
          <w:ilvl w:val="0"/>
          <w:numId w:val="24"/>
        </w:numPr>
      </w:pPr>
      <w:r>
        <w:t>Licensing information</w:t>
      </w:r>
    </w:p>
    <w:p w14:paraId="47D1126B" w14:textId="3426FE40" w:rsidR="00DF3695" w:rsidRDefault="00DF3695" w:rsidP="00DF3695">
      <w:pPr>
        <w:pStyle w:val="Heading4"/>
      </w:pPr>
      <w:r>
        <w:t>7.2.6.2 package-</w:t>
      </w:r>
      <w:proofErr w:type="spellStart"/>
      <w:r>
        <w:t>lock.json</w:t>
      </w:r>
      <w:proofErr w:type="spellEnd"/>
    </w:p>
    <w:p w14:paraId="0D9B72CB" w14:textId="123EE313" w:rsidR="00DF3695" w:rsidRDefault="00DF3695" w:rsidP="00DF3695">
      <w:pPr>
        <w:ind w:firstLine="0"/>
      </w:pPr>
      <w:r>
        <w:t>The package-</w:t>
      </w:r>
      <w:proofErr w:type="spellStart"/>
      <w:r>
        <w:t>lock.json</w:t>
      </w:r>
      <w:proofErr w:type="spellEnd"/>
      <w:r>
        <w:t xml:space="preserve"> file is automatically generated when something is changed in the </w:t>
      </w:r>
      <w:proofErr w:type="spellStart"/>
      <w:r>
        <w:t>node_modules</w:t>
      </w:r>
      <w:proofErr w:type="spellEnd"/>
      <w:r>
        <w:t xml:space="preserve"> folder. It holds information about the dependencies, for example the versions and the dependency trees.</w:t>
      </w:r>
    </w:p>
    <w:p w14:paraId="00E7EFA8" w14:textId="77777777" w:rsidR="00DF3695" w:rsidRDefault="00DF3695" w:rsidP="00DF3695">
      <w:pPr>
        <w:ind w:firstLine="0"/>
      </w:pPr>
    </w:p>
    <w:p w14:paraId="0C61407D" w14:textId="477B3924" w:rsidR="00DF3695" w:rsidRDefault="003A20AD" w:rsidP="00DF3695">
      <w:pPr>
        <w:pStyle w:val="Heading2"/>
      </w:pPr>
      <w:bookmarkStart w:id="42" w:name="_Toc165390407"/>
      <w:r>
        <w:t>7.3 Modules</w:t>
      </w:r>
      <w:bookmarkEnd w:id="42"/>
    </w:p>
    <w:p w14:paraId="0183C6F4" w14:textId="1A596FBE" w:rsidR="003A20AD" w:rsidRDefault="003A20AD" w:rsidP="003A20AD">
      <w:pPr>
        <w:ind w:firstLine="0"/>
      </w:pPr>
      <w:r>
        <w:t>Node modules will be essential for this project, as they handle specific functionality that would be extremely difficult to implement otherwise. This section will outline and discuss the modules that will be used in the project.</w:t>
      </w:r>
    </w:p>
    <w:p w14:paraId="24AF45D8" w14:textId="77777777" w:rsidR="003A20AD" w:rsidRDefault="003A20AD" w:rsidP="003A20AD">
      <w:pPr>
        <w:ind w:firstLine="0"/>
      </w:pPr>
    </w:p>
    <w:p w14:paraId="1E521CF7" w14:textId="5C3852EA" w:rsidR="003A20AD" w:rsidRDefault="003A20AD" w:rsidP="003A20AD">
      <w:pPr>
        <w:pStyle w:val="Heading3"/>
      </w:pPr>
      <w:bookmarkStart w:id="43" w:name="_Toc165390408"/>
      <w:r>
        <w:t>7.3.1 Path</w:t>
      </w:r>
      <w:bookmarkEnd w:id="43"/>
    </w:p>
    <w:p w14:paraId="5A200A06" w14:textId="4384D0AB" w:rsidR="003A20AD" w:rsidRPr="003A20AD" w:rsidRDefault="003A20AD" w:rsidP="003A20AD">
      <w:pPr>
        <w:ind w:firstLine="0"/>
      </w:pPr>
      <w:r>
        <w:t>“</w:t>
      </w:r>
      <w:r w:rsidRPr="003A20AD">
        <w:t>The path module in Node.js is a built-in module that provides utilities for working with file and directory paths. It helps in constructing, manipulating, and working with file and directory paths in a cross-platform manner, making it easier to write platform-independent code.</w:t>
      </w:r>
      <w:r>
        <w:t>” [8]</w:t>
      </w:r>
    </w:p>
    <w:p w14:paraId="4E143273" w14:textId="53A7F23C" w:rsidR="003A20AD" w:rsidRDefault="003A20AD" w:rsidP="003A20AD">
      <w:pPr>
        <w:ind w:firstLine="0"/>
      </w:pPr>
    </w:p>
    <w:p w14:paraId="6E48508F" w14:textId="5A0929BC" w:rsidR="00B6583F" w:rsidRDefault="00B6583F" w:rsidP="003A20AD">
      <w:pPr>
        <w:ind w:firstLine="0"/>
      </w:pPr>
      <w:r>
        <w:t xml:space="preserve">A text editor will be dealing with file and folder paths very regularly, </w:t>
      </w:r>
      <w:proofErr w:type="gramStart"/>
      <w:r>
        <w:t>in order to</w:t>
      </w:r>
      <w:proofErr w:type="gramEnd"/>
      <w:r>
        <w:t xml:space="preserve"> retrieve data from files and save them to the system. Therefore, the path module is essential to this project. An important method in this module is the parse() method, which turns a path into a JSON </w:t>
      </w:r>
      <w:r>
        <w:lastRenderedPageBreak/>
        <w:t>object. This allows the path to be split into different parts, for example the base, the directory and the extension.</w:t>
      </w:r>
    </w:p>
    <w:p w14:paraId="1B33D0D0" w14:textId="77777777" w:rsidR="00B6583F" w:rsidRDefault="00B6583F" w:rsidP="003A20AD">
      <w:pPr>
        <w:ind w:firstLine="0"/>
      </w:pPr>
    </w:p>
    <w:p w14:paraId="1E727870" w14:textId="5ECB4881" w:rsidR="00B6583F" w:rsidRDefault="00B6583F" w:rsidP="00B6583F">
      <w:pPr>
        <w:pStyle w:val="Heading3"/>
      </w:pPr>
      <w:bookmarkStart w:id="44" w:name="_Toc165390409"/>
      <w:r>
        <w:t>7.3.2 File System</w:t>
      </w:r>
      <w:bookmarkEnd w:id="44"/>
    </w:p>
    <w:p w14:paraId="07A1026B" w14:textId="55430672" w:rsidR="006A299A" w:rsidRDefault="00B6583F" w:rsidP="00B6583F">
      <w:pPr>
        <w:ind w:firstLine="0"/>
      </w:pPr>
      <w:r>
        <w:t xml:space="preserve">The fs (file system) module </w:t>
      </w:r>
      <w:r w:rsidR="006A299A">
        <w:t>allows an application to interact with the files on a system. This module is crucial for the text editor as it enables the application to read the data inside files and write data to files.</w:t>
      </w:r>
    </w:p>
    <w:p w14:paraId="4ED14906" w14:textId="7B7D8549" w:rsidR="006A299A" w:rsidRDefault="006A299A" w:rsidP="00B6583F">
      <w:pPr>
        <w:ind w:firstLine="0"/>
      </w:pPr>
      <w:r>
        <w:tab/>
        <w:t>Beyond this, the fs module also provides the capability to rename, delete, copy and move files on a system.</w:t>
      </w:r>
    </w:p>
    <w:p w14:paraId="5A507DF0" w14:textId="77777777" w:rsidR="006A299A" w:rsidRDefault="006A299A" w:rsidP="00B6583F">
      <w:pPr>
        <w:ind w:firstLine="0"/>
      </w:pPr>
    </w:p>
    <w:p w14:paraId="1C6E7E20" w14:textId="77777777" w:rsidR="008D4266" w:rsidRDefault="006A299A" w:rsidP="008D4266">
      <w:pPr>
        <w:pStyle w:val="Heading3"/>
      </w:pPr>
      <w:bookmarkStart w:id="45" w:name="_Toc165390410"/>
      <w:r>
        <w:t>7.3.4 Code Editor</w:t>
      </w:r>
      <w:bookmarkEnd w:id="45"/>
    </w:p>
    <w:p w14:paraId="31BCF70C" w14:textId="32FF7A8B" w:rsidR="008D4266" w:rsidRDefault="008D4266" w:rsidP="008D4266">
      <w:pPr>
        <w:pStyle w:val="NoSpacing"/>
      </w:pPr>
      <w:r>
        <w:t>A code editor module is a library that provides text editing capabilities specifically designed for coding. They are built to handle the syntax of programming languages – offering features such as syntax highlighting, code completion, error detection, line numbers and more.</w:t>
      </w:r>
      <w:r w:rsidR="006A299A">
        <w:t xml:space="preserve"> </w:t>
      </w:r>
      <w:r>
        <w:t>This module will be the driving force for the editing area of the text editor, which makes it an important choice of which one to use.</w:t>
      </w:r>
    </w:p>
    <w:p w14:paraId="2359C42B" w14:textId="709FA763" w:rsidR="008D4266" w:rsidRDefault="008D4266" w:rsidP="008D4266">
      <w:pPr>
        <w:pStyle w:val="Heading4"/>
      </w:pPr>
      <w:r>
        <w:t>7.3.4.1 Available Code Editors</w:t>
      </w:r>
    </w:p>
    <w:p w14:paraId="3037B16A" w14:textId="38EF5BC5" w:rsidR="008D4266" w:rsidRDefault="008D4266" w:rsidP="008D4266">
      <w:pPr>
        <w:pStyle w:val="ListParagraph"/>
        <w:numPr>
          <w:ilvl w:val="0"/>
          <w:numId w:val="25"/>
        </w:numPr>
      </w:pPr>
      <w:r>
        <w:t xml:space="preserve">Monaco Editor: This code editor was developed by Microsoft, and is the editor used for VSCode. It is well known for its rich feature set, </w:t>
      </w:r>
      <w:r w:rsidR="00F90F85">
        <w:t>including IntelliSense (smart code completion), syntax highlighting and support for many languages.</w:t>
      </w:r>
    </w:p>
    <w:p w14:paraId="14592AB4" w14:textId="5897B7F2" w:rsidR="00F90F85" w:rsidRDefault="00F90F85" w:rsidP="008D4266">
      <w:pPr>
        <w:pStyle w:val="ListParagraph"/>
        <w:numPr>
          <w:ilvl w:val="0"/>
          <w:numId w:val="25"/>
        </w:numPr>
      </w:pPr>
      <w:r>
        <w:t>Ace Editor: Ace is a web-based code editor, which supports over 120 languages and is highly customizable.</w:t>
      </w:r>
    </w:p>
    <w:p w14:paraId="625D80B4" w14:textId="5388A43B" w:rsidR="00F90F85" w:rsidRDefault="00F90F85" w:rsidP="008D4266">
      <w:pPr>
        <w:pStyle w:val="ListParagraph"/>
        <w:numPr>
          <w:ilvl w:val="0"/>
          <w:numId w:val="25"/>
        </w:numPr>
      </w:pPr>
      <w:r>
        <w:t>CodeMirror: This is a powerful web-based code editor used by companies like Adobe and Mozilla. It offers features like code folding, and support for over 100 languages.</w:t>
      </w:r>
    </w:p>
    <w:p w14:paraId="570075FE" w14:textId="77777777" w:rsidR="00F90F85" w:rsidRDefault="00F90F85" w:rsidP="00F90F85">
      <w:pPr>
        <w:ind w:firstLine="0"/>
      </w:pPr>
    </w:p>
    <w:p w14:paraId="09CB814F" w14:textId="5FF1C168" w:rsidR="00F90F85" w:rsidRDefault="00F90F85" w:rsidP="00F90F85">
      <w:pPr>
        <w:ind w:firstLine="0"/>
      </w:pPr>
      <w:r>
        <w:t xml:space="preserve">For this project, I decided to go with Monaco Editor as the code editor. </w:t>
      </w:r>
      <w:r w:rsidR="0097220E">
        <w:t>Some reasons for this include:</w:t>
      </w:r>
    </w:p>
    <w:p w14:paraId="7D3D760D" w14:textId="7CA10366" w:rsidR="0097220E" w:rsidRDefault="0097220E" w:rsidP="0097220E">
      <w:pPr>
        <w:pStyle w:val="ListParagraph"/>
        <w:numPr>
          <w:ilvl w:val="0"/>
          <w:numId w:val="26"/>
        </w:numPr>
      </w:pPr>
      <w:r>
        <w:t>Monaco editor is known for its high performance, with the ability to handle very large files.</w:t>
      </w:r>
    </w:p>
    <w:p w14:paraId="3FE1A653" w14:textId="743B876F" w:rsidR="0097220E" w:rsidRDefault="0097220E" w:rsidP="0097220E">
      <w:pPr>
        <w:pStyle w:val="ListParagraph"/>
        <w:numPr>
          <w:ilvl w:val="0"/>
          <w:numId w:val="26"/>
        </w:numPr>
      </w:pPr>
      <w:r>
        <w:t xml:space="preserve">It is used on Visual Studio Code, which is one of the most powerful code editors </w:t>
      </w:r>
      <w:proofErr w:type="gramStart"/>
      <w:r>
        <w:t>at the moment</w:t>
      </w:r>
      <w:proofErr w:type="gramEnd"/>
      <w:r>
        <w:t>.</w:t>
      </w:r>
    </w:p>
    <w:p w14:paraId="45371562" w14:textId="5E0B75A6" w:rsidR="0097220E" w:rsidRDefault="0097220E" w:rsidP="0097220E">
      <w:pPr>
        <w:pStyle w:val="ListParagraph"/>
        <w:numPr>
          <w:ilvl w:val="0"/>
          <w:numId w:val="26"/>
        </w:numPr>
      </w:pPr>
      <w:r>
        <w:t>The editor can be used in many different development contexts, making it a versatile choice.</w:t>
      </w:r>
    </w:p>
    <w:p w14:paraId="430BDE3A" w14:textId="7FE987DE" w:rsidR="0097220E" w:rsidRDefault="0097220E" w:rsidP="0097220E">
      <w:pPr>
        <w:ind w:firstLine="0"/>
      </w:pPr>
      <w:r>
        <w:lastRenderedPageBreak/>
        <w:t>One downside to using Monaco editor is that there aren’t a lot of resources regarding it apart from the official documentation. This can make it difficult to find out how to use it.</w:t>
      </w:r>
    </w:p>
    <w:p w14:paraId="6A3F62C0" w14:textId="77777777" w:rsidR="0097220E" w:rsidRDefault="0097220E" w:rsidP="0097220E">
      <w:pPr>
        <w:ind w:firstLine="0"/>
      </w:pPr>
    </w:p>
    <w:p w14:paraId="7D33796D" w14:textId="5083B3A7" w:rsidR="0097220E" w:rsidRDefault="00351FDC" w:rsidP="00351FDC">
      <w:pPr>
        <w:pStyle w:val="Heading3"/>
      </w:pPr>
      <w:bookmarkStart w:id="46" w:name="_Toc165390411"/>
      <w:r>
        <w:t>7.3.5 Terminal</w:t>
      </w:r>
      <w:bookmarkEnd w:id="46"/>
    </w:p>
    <w:p w14:paraId="1FB74F8E" w14:textId="0E9232C7" w:rsidR="00351FDC" w:rsidRDefault="00351FDC" w:rsidP="00351FDC">
      <w:pPr>
        <w:ind w:firstLine="0"/>
      </w:pPr>
      <w:r>
        <w:t xml:space="preserve">There are two modules that will be used to create the terminal for the text editor: </w:t>
      </w:r>
      <w:proofErr w:type="spellStart"/>
      <w:r>
        <w:t>Xterm</w:t>
      </w:r>
      <w:proofErr w:type="spellEnd"/>
      <w:r>
        <w:t xml:space="preserve"> and Node-</w:t>
      </w:r>
      <w:proofErr w:type="spellStart"/>
      <w:r>
        <w:t>pty.</w:t>
      </w:r>
      <w:proofErr w:type="spellEnd"/>
      <w:r>
        <w:t xml:space="preserve"> </w:t>
      </w:r>
    </w:p>
    <w:p w14:paraId="78C5B673" w14:textId="274E3213" w:rsidR="00351FDC" w:rsidRDefault="00351FDC" w:rsidP="00351FDC">
      <w:pPr>
        <w:pStyle w:val="Heading4"/>
      </w:pPr>
      <w:r>
        <w:t xml:space="preserve">7.3.5.1 </w:t>
      </w:r>
      <w:proofErr w:type="spellStart"/>
      <w:r>
        <w:t>Xterm</w:t>
      </w:r>
      <w:proofErr w:type="spellEnd"/>
    </w:p>
    <w:p w14:paraId="5AB046CF" w14:textId="27AEC255" w:rsidR="00351FDC" w:rsidRDefault="00351FDC" w:rsidP="00351FDC">
      <w:pPr>
        <w:ind w:firstLine="0"/>
      </w:pPr>
      <w:r>
        <w:t>Xterm.js is a Node module that emulates a terminal in a browser window. It provides functionality of a terminal and integrates it into an HTML file. Here is a list of features it brings:</w:t>
      </w:r>
    </w:p>
    <w:p w14:paraId="2A959B1D" w14:textId="3B063A55" w:rsidR="00351FDC" w:rsidRDefault="00351FDC" w:rsidP="00351FDC">
      <w:pPr>
        <w:pStyle w:val="ListParagraph"/>
        <w:numPr>
          <w:ilvl w:val="0"/>
          <w:numId w:val="27"/>
        </w:numPr>
      </w:pPr>
      <w:r>
        <w:t xml:space="preserve">Terminal emulation. </w:t>
      </w:r>
      <w:proofErr w:type="spellStart"/>
      <w:r>
        <w:t>Xterm</w:t>
      </w:r>
      <w:proofErr w:type="spellEnd"/>
      <w:r>
        <w:t xml:space="preserve"> emulates the behaviour of a desktop terminal, in </w:t>
      </w:r>
      <w:r w:rsidR="006E3FEF">
        <w:t>our case enabling the renderer to run a terminal shell in the window.</w:t>
      </w:r>
    </w:p>
    <w:p w14:paraId="01FC7CA3" w14:textId="2A2A3DEF" w:rsidR="006E3FEF" w:rsidRDefault="006E3FEF" w:rsidP="006E3FEF">
      <w:pPr>
        <w:pStyle w:val="ListParagraph"/>
        <w:numPr>
          <w:ilvl w:val="0"/>
          <w:numId w:val="27"/>
        </w:numPr>
      </w:pPr>
      <w:r>
        <w:t>Customization: It supports custom themes, allowing the design of the terminal to match the text editor.</w:t>
      </w:r>
    </w:p>
    <w:p w14:paraId="388B8E5A" w14:textId="67BAB523" w:rsidR="006E3FEF" w:rsidRDefault="006E3FEF" w:rsidP="006E3FEF">
      <w:pPr>
        <w:pStyle w:val="ListParagraph"/>
        <w:numPr>
          <w:ilvl w:val="0"/>
          <w:numId w:val="27"/>
        </w:numPr>
      </w:pPr>
      <w:r>
        <w:t>Input and output handling: Inputs and outputs are handled/displayed just like a systems terminal would.</w:t>
      </w:r>
    </w:p>
    <w:p w14:paraId="1BA68B8F" w14:textId="3504E583" w:rsidR="006E3FEF" w:rsidRDefault="006E3FEF" w:rsidP="001D0B68">
      <w:pPr>
        <w:pStyle w:val="ListParagraph"/>
        <w:numPr>
          <w:ilvl w:val="0"/>
          <w:numId w:val="27"/>
        </w:numPr>
      </w:pPr>
      <w:proofErr w:type="spellStart"/>
      <w:r>
        <w:t>Xterm</w:t>
      </w:r>
      <w:proofErr w:type="spellEnd"/>
      <w:r>
        <w:t xml:space="preserve"> can use web sockets to exchange data in real time.</w:t>
      </w:r>
    </w:p>
    <w:p w14:paraId="74B9FB33" w14:textId="36FCE11B" w:rsidR="006E3FEF" w:rsidRDefault="006E3FEF" w:rsidP="006E3FEF">
      <w:pPr>
        <w:pStyle w:val="Heading4"/>
      </w:pPr>
      <w:r>
        <w:t>7.3.5.2 Node-</w:t>
      </w:r>
      <w:proofErr w:type="spellStart"/>
      <w:r>
        <w:t>pty</w:t>
      </w:r>
      <w:proofErr w:type="spellEnd"/>
    </w:p>
    <w:p w14:paraId="23F8EDD7" w14:textId="7C0C0044" w:rsidR="006E3FEF" w:rsidRDefault="001D0B68" w:rsidP="006E3FEF">
      <w:pPr>
        <w:ind w:firstLine="0"/>
      </w:pPr>
      <w:r>
        <w:t>Node-</w:t>
      </w:r>
      <w:proofErr w:type="spellStart"/>
      <w:r>
        <w:t>pty</w:t>
      </w:r>
      <w:proofErr w:type="spellEnd"/>
      <w:r>
        <w:t xml:space="preserve"> is a Node module that enables interaction with terminals on a system. This provides a way for the app to interact with the systems terminal shell. This module works by spawning processes which control input and output to the system terminal. These processes are run inside a real terminal instance, which ensures that any terminal-specific behaviour is replicated.</w:t>
      </w:r>
    </w:p>
    <w:p w14:paraId="272A8ECE" w14:textId="0CA1C461" w:rsidR="001D0B68" w:rsidRDefault="001D0B68" w:rsidP="001D0B68">
      <w:pPr>
        <w:pStyle w:val="Heading4"/>
      </w:pPr>
      <w:r>
        <w:t>7.3.5.3 Building a Terminal</w:t>
      </w:r>
    </w:p>
    <w:p w14:paraId="0C37955A" w14:textId="030006E9" w:rsidR="001D0B68" w:rsidRDefault="001D0B68" w:rsidP="001D0B68">
      <w:pPr>
        <w:ind w:firstLine="0"/>
      </w:pPr>
      <w:proofErr w:type="gramStart"/>
      <w:r>
        <w:t>In order to</w:t>
      </w:r>
      <w:proofErr w:type="gramEnd"/>
      <w:r>
        <w:t xml:space="preserve"> integrate a terminal into the text editor, both modules play a vital role. In the renderer process (see 6.1.2), </w:t>
      </w:r>
      <w:proofErr w:type="spellStart"/>
      <w:r>
        <w:t>xterm</w:t>
      </w:r>
      <w:proofErr w:type="spellEnd"/>
      <w:r>
        <w:t xml:space="preserve"> will be used to create a terminal interface which is attached to an HTML element. </w:t>
      </w:r>
      <w:r w:rsidR="00DC7D80">
        <w:t>This will render the terminal, display outputs and capture inputs.</w:t>
      </w:r>
    </w:p>
    <w:p w14:paraId="046BC7E8" w14:textId="510FA45E" w:rsidR="00DC7D80" w:rsidRDefault="00DC7D80" w:rsidP="006E3FEF">
      <w:pPr>
        <w:ind w:firstLine="0"/>
      </w:pPr>
      <w:r>
        <w:tab/>
        <w:t xml:space="preserve">The </w:t>
      </w:r>
      <w:proofErr w:type="spellStart"/>
      <w:r>
        <w:t>xterm</w:t>
      </w:r>
      <w:proofErr w:type="spellEnd"/>
      <w:r>
        <w:t xml:space="preserve"> terminal communicates with the node-</w:t>
      </w:r>
      <w:proofErr w:type="spellStart"/>
      <w:r>
        <w:t>pty</w:t>
      </w:r>
      <w:proofErr w:type="spellEnd"/>
      <w:r>
        <w:t xml:space="preserve"> module in the main process (see 6.1.3). The node-</w:t>
      </w:r>
      <w:proofErr w:type="spellStart"/>
      <w:r>
        <w:t>pty</w:t>
      </w:r>
      <w:proofErr w:type="spellEnd"/>
      <w:r>
        <w:t xml:space="preserve"> module then uses the process it has spawned to communicate with the system terminal, and so on. By combining these two modules, it will allow me to add a fully functional terminal into the text editor.</w:t>
      </w:r>
    </w:p>
    <w:p w14:paraId="04A2A69D" w14:textId="77777777" w:rsidR="00DC7D80" w:rsidRDefault="00DC7D80" w:rsidP="006E3FEF">
      <w:pPr>
        <w:ind w:firstLine="0"/>
      </w:pPr>
    </w:p>
    <w:p w14:paraId="1417CE7F" w14:textId="6AC57BEE" w:rsidR="00DC7D80" w:rsidRDefault="00DC7D80" w:rsidP="00DC7D80">
      <w:pPr>
        <w:pStyle w:val="Heading2"/>
      </w:pPr>
      <w:bookmarkStart w:id="47" w:name="_Toc165390412"/>
      <w:r>
        <w:lastRenderedPageBreak/>
        <w:t>7.2 Version Control</w:t>
      </w:r>
      <w:bookmarkEnd w:id="47"/>
    </w:p>
    <w:p w14:paraId="5A90FB46" w14:textId="68448FE8" w:rsidR="00DC7D80" w:rsidRDefault="0097167F" w:rsidP="00DC7D80">
      <w:pPr>
        <w:ind w:firstLine="0"/>
      </w:pPr>
      <w:r>
        <w:t>Version control is an important component when developing software. For this project, I have used GitHub to record all changes to the code I have written. Not only does this help understand the evolution of the project, but also stores a backup of the code.</w:t>
      </w:r>
    </w:p>
    <w:p w14:paraId="3EF601D9" w14:textId="77777777" w:rsidR="0097167F" w:rsidRDefault="0097167F" w:rsidP="00DC7D80">
      <w:pPr>
        <w:ind w:firstLine="0"/>
      </w:pPr>
    </w:p>
    <w:p w14:paraId="0AA67FC5" w14:textId="21F2F9CD" w:rsidR="0097167F" w:rsidRDefault="0097167F" w:rsidP="0097167F">
      <w:pPr>
        <w:pStyle w:val="Heading2"/>
      </w:pPr>
      <w:bookmarkStart w:id="48" w:name="_Toc165390413"/>
      <w:r>
        <w:t>7.3 Screen Design</w:t>
      </w:r>
      <w:bookmarkEnd w:id="48"/>
    </w:p>
    <w:p w14:paraId="06733010" w14:textId="04AFBA1C" w:rsidR="0097167F" w:rsidRDefault="0097167F" w:rsidP="0097167F">
      <w:pPr>
        <w:ind w:firstLine="0"/>
      </w:pPr>
      <w:r>
        <w:t xml:space="preserve">This text editor will only consist of one window, </w:t>
      </w:r>
      <w:r w:rsidR="00144FB9">
        <w:t xml:space="preserve">which means minima screen design is required. As stated in the requirements (See 5.2), the user interface have a minimalistic and clean design. The following screenshot is a basic screen design made using HTML and CSS, to display where sections should be placed. Note the colours are there just to highlight </w:t>
      </w:r>
      <w:r w:rsidR="00CD3043">
        <w:t>sections and</w:t>
      </w:r>
      <w:r w:rsidR="00144FB9">
        <w:t xml:space="preserve"> are not used in the final project. </w:t>
      </w:r>
    </w:p>
    <w:p w14:paraId="6324052B" w14:textId="77777777" w:rsidR="00144FB9" w:rsidRDefault="00144FB9" w:rsidP="0097167F">
      <w:pPr>
        <w:ind w:firstLine="0"/>
      </w:pPr>
    </w:p>
    <w:p w14:paraId="61252632" w14:textId="77777777" w:rsidR="00CD3043" w:rsidRDefault="00144FB9" w:rsidP="00CD3043">
      <w:pPr>
        <w:keepNext/>
        <w:ind w:firstLine="0"/>
      </w:pPr>
      <w:r>
        <w:rPr>
          <w:noProof/>
        </w:rPr>
        <w:drawing>
          <wp:inline distT="0" distB="0" distL="0" distR="0" wp14:anchorId="6D56BDFF" wp14:editId="0710722B">
            <wp:extent cx="5727700" cy="4471670"/>
            <wp:effectExtent l="0" t="0" r="0" b="0"/>
            <wp:docPr id="3056349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34952" name="Picture 1"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4471670"/>
                    </a:xfrm>
                    <a:prstGeom prst="rect">
                      <a:avLst/>
                    </a:prstGeom>
                  </pic:spPr>
                </pic:pic>
              </a:graphicData>
            </a:graphic>
          </wp:inline>
        </w:drawing>
      </w:r>
    </w:p>
    <w:p w14:paraId="5DC032CA" w14:textId="6C68FDBE" w:rsidR="00144FB9" w:rsidRDefault="00CD3043" w:rsidP="00CD3043">
      <w:pPr>
        <w:pStyle w:val="Caption"/>
      </w:pPr>
      <w:r>
        <w:t xml:space="preserve">Figure </w:t>
      </w:r>
      <w:r>
        <w:fldChar w:fldCharType="begin"/>
      </w:r>
      <w:r>
        <w:instrText xml:space="preserve"> SEQ Figure \* ARABIC </w:instrText>
      </w:r>
      <w:r>
        <w:fldChar w:fldCharType="separate"/>
      </w:r>
      <w:r>
        <w:rPr>
          <w:noProof/>
        </w:rPr>
        <w:t>5</w:t>
      </w:r>
      <w:r>
        <w:fldChar w:fldCharType="end"/>
      </w:r>
      <w:r>
        <w:t>: Screen Design</w:t>
      </w:r>
    </w:p>
    <w:p w14:paraId="103C3387" w14:textId="77777777" w:rsidR="00CD3043" w:rsidRDefault="00CD3043" w:rsidP="00CD3043">
      <w:pPr>
        <w:ind w:firstLine="0"/>
      </w:pPr>
    </w:p>
    <w:p w14:paraId="2603A0CD" w14:textId="5AEFF89E" w:rsidR="00CD3043" w:rsidRDefault="00CD3043" w:rsidP="00CD3043">
      <w:pPr>
        <w:pStyle w:val="Heading3"/>
      </w:pPr>
      <w:r>
        <w:t>7.3.1 Explorer</w:t>
      </w:r>
    </w:p>
    <w:p w14:paraId="18827071" w14:textId="77777777" w:rsidR="00CD3043" w:rsidRDefault="00CD3043" w:rsidP="00CD3043"/>
    <w:p w14:paraId="75334069" w14:textId="794945AF" w:rsidR="00CD3043" w:rsidRDefault="00CD3043" w:rsidP="00CD3043">
      <w:pPr>
        <w:pStyle w:val="Heading3"/>
      </w:pPr>
      <w:r>
        <w:lastRenderedPageBreak/>
        <w:t>7.3.2 Tabs</w:t>
      </w:r>
    </w:p>
    <w:p w14:paraId="7CB2A653" w14:textId="77777777" w:rsidR="00CD3043" w:rsidRDefault="00CD3043" w:rsidP="00CD3043"/>
    <w:p w14:paraId="5DD67CBE" w14:textId="6CE46397" w:rsidR="00CD3043" w:rsidRPr="00CD3043" w:rsidRDefault="00CD3043" w:rsidP="00CD3043">
      <w:pPr>
        <w:pStyle w:val="Heading3"/>
      </w:pPr>
      <w:r>
        <w:t>7.3.3 Text Area</w:t>
      </w:r>
    </w:p>
    <w:bookmarkStart w:id="49" w:name="_Toc165390414" w:displacedByCustomXml="next"/>
    <w:sdt>
      <w:sdtPr>
        <w:rPr>
          <w:rFonts w:asciiTheme="minorHAnsi" w:eastAsiaTheme="minorEastAsia" w:hAnsiTheme="minorHAnsi" w:cstheme="minorBidi"/>
        </w:rPr>
        <w:id w:val="-573587230"/>
        <w:bibliography/>
      </w:sdtPr>
      <w:sdtContent>
        <w:p w14:paraId="510563AF" w14:textId="77777777" w:rsidR="008C1C75" w:rsidRDefault="00CE59D0" w:rsidP="001309F5">
          <w:pPr>
            <w:pStyle w:val="SectionTitle"/>
          </w:pPr>
          <w:r>
            <w:rPr>
              <w:lang w:bidi="en-GB"/>
            </w:rPr>
            <w:t>References</w:t>
          </w:r>
          <w:bookmarkEnd w:id="49"/>
        </w:p>
        <w:p w14:paraId="5BFEE94C" w14:textId="34B7BC66" w:rsidR="003F7AE8" w:rsidRDefault="003F7AE8" w:rsidP="003F7AE8">
          <w:pPr>
            <w:pStyle w:val="Bibliography"/>
          </w:pPr>
          <w:r>
            <w:t>[1] BCS (2022). BCS, THE CHARTERED INSTITUTE FOR IT CODE OF CONDUCT FOR BCS MEMBERS. [online] Available at: https://www.bcs.org/media/2211/bcs-code-of-conduct.pdf.</w:t>
          </w:r>
        </w:p>
        <w:p w14:paraId="4EB90467" w14:textId="77777777" w:rsidR="00481707" w:rsidRDefault="002764A4" w:rsidP="003F7AE8">
          <w:pPr>
            <w:pStyle w:val="Bibliography"/>
          </w:pPr>
          <w:r>
            <w:t>[</w:t>
          </w:r>
          <w:r w:rsidR="003F7AE8">
            <w:t>2</w:t>
          </w:r>
          <w:r>
            <w:t xml:space="preserve">] </w:t>
          </w:r>
          <w:proofErr w:type="spellStart"/>
          <w:r w:rsidRPr="002764A4">
            <w:t>Altexsoft</w:t>
          </w:r>
          <w:proofErr w:type="spellEnd"/>
          <w:r w:rsidRPr="002764A4">
            <w:t xml:space="preserve"> (2023). Functional and Non-functional Requirements: Specification an. [online]</w:t>
          </w:r>
          <w:r>
            <w:t xml:space="preserve"> </w:t>
          </w:r>
          <w:proofErr w:type="spellStart"/>
          <w:r w:rsidRPr="002764A4">
            <w:t>AltexSoft</w:t>
          </w:r>
          <w:proofErr w:type="spellEnd"/>
          <w:r w:rsidRPr="002764A4">
            <w:t xml:space="preserve">. Available at: </w:t>
          </w:r>
          <w:hyperlink r:id="rId17" w:history="1">
            <w:r w:rsidRPr="00CE2C3C">
              <w:rPr>
                <w:rStyle w:val="Hyperlink"/>
              </w:rPr>
              <w:t>https://www.altexsoft.com/blog/functional-and-non-functional-requirements-specification-and-types/</w:t>
            </w:r>
          </w:hyperlink>
          <w:r w:rsidRPr="002764A4">
            <w:t>.</w:t>
          </w:r>
        </w:p>
        <w:p w14:paraId="5CA8F9F6" w14:textId="5EC4AF27" w:rsidR="000718B7" w:rsidRPr="000718B7" w:rsidRDefault="000718B7" w:rsidP="000718B7">
          <w:pPr>
            <w:pStyle w:val="Bibliography"/>
          </w:pPr>
          <w:r>
            <w:t xml:space="preserve">[3] </w:t>
          </w:r>
          <w:proofErr w:type="spellStart"/>
          <w:r>
            <w:t>Kolowich</w:t>
          </w:r>
          <w:proofErr w:type="spellEnd"/>
          <w:r>
            <w:t>, L. (2018). Web Design 101: How HTML, CSS, and JavaScript Work. [online] Hubspot.com. Available at: https://blog.hubspot.com/marketing/web-design-html-css-javascript.</w:t>
          </w:r>
        </w:p>
        <w:p w14:paraId="0011FBA1" w14:textId="69A72412" w:rsidR="00481707" w:rsidRDefault="00481707" w:rsidP="00481707">
          <w:pPr>
            <w:pStyle w:val="Bibliography"/>
          </w:pPr>
          <w:r>
            <w:t>[</w:t>
          </w:r>
          <w:r w:rsidR="000718B7">
            <w:t>4</w:t>
          </w:r>
          <w:r>
            <w:t xml:space="preserve">] www.chromium.org. (n.d.). Home. [online] Available at: </w:t>
          </w:r>
          <w:hyperlink r:id="rId18" w:history="1">
            <w:r w:rsidR="00F41202" w:rsidRPr="00CA29FD">
              <w:rPr>
                <w:rStyle w:val="Hyperlink"/>
              </w:rPr>
              <w:t>https://www.chromium.org/chromium-projects/</w:t>
            </w:r>
          </w:hyperlink>
          <w:r>
            <w:t>.</w:t>
          </w:r>
        </w:p>
        <w:p w14:paraId="6D67727D" w14:textId="7A1B1890" w:rsidR="00F41202" w:rsidRDefault="00F41202" w:rsidP="00F41202">
          <w:pPr>
            <w:pStyle w:val="Bibliography"/>
          </w:pPr>
          <w:r>
            <w:t>[</w:t>
          </w:r>
          <w:r w:rsidR="000718B7">
            <w:t>5</w:t>
          </w:r>
          <w:r>
            <w:t xml:space="preserve">] docs.npmjs.com. (n.d.). About npm | npm Docs. [online] Available at: </w:t>
          </w:r>
          <w:hyperlink r:id="rId19" w:history="1">
            <w:r w:rsidR="005A510B" w:rsidRPr="00CA29FD">
              <w:rPr>
                <w:rStyle w:val="Hyperlink"/>
              </w:rPr>
              <w:t>https://docs.npmjs.com/about-npm</w:t>
            </w:r>
          </w:hyperlink>
          <w:r>
            <w:t>.</w:t>
          </w:r>
        </w:p>
        <w:p w14:paraId="343BBF00" w14:textId="5FF6DD83" w:rsidR="005A510B" w:rsidRDefault="005A510B" w:rsidP="005A510B">
          <w:pPr>
            <w:pStyle w:val="Bibliography"/>
          </w:pPr>
          <w:r>
            <w:t>[</w:t>
          </w:r>
          <w:r w:rsidR="000718B7">
            <w:t>6</w:t>
          </w:r>
          <w:r>
            <w:t>] electronjs.org. (n.d.). App Showcase | Electron. [online] Available at: https://www.electronjs.org/apps.</w:t>
          </w:r>
        </w:p>
        <w:p w14:paraId="5A655639" w14:textId="77777777" w:rsidR="008D1DBF" w:rsidRDefault="008D1DBF" w:rsidP="008D1DBF">
          <w:pPr>
            <w:pStyle w:val="Bibliography"/>
          </w:pPr>
          <w:r>
            <w:t>[7] electronjs.org. (n.d.). Process Model | Electron. [online] Available at: https://www.electronjs.org/docs/latest/tutorial/process-model.</w:t>
          </w:r>
        </w:p>
        <w:p w14:paraId="0E78F8AE" w14:textId="77777777" w:rsidR="003A20AD" w:rsidRDefault="003A20AD" w:rsidP="003A20AD">
          <w:pPr>
            <w:pStyle w:val="Bibliography"/>
          </w:pPr>
          <w:r>
            <w:t xml:space="preserve">[8] </w:t>
          </w:r>
          <w:r>
            <w:t>DEV Community. (2023). Node.js path module. [online] Available at: https://dev.to/endeavourmonk/nodejs-path-module-16fm#:~:text=The%20path%20module%20in%20Node [Accessed 30 Apr. 2024].</w:t>
          </w:r>
        </w:p>
        <w:p w14:paraId="51E8F59D" w14:textId="77777777" w:rsidR="003A20AD" w:rsidRDefault="003A20AD" w:rsidP="003A20AD">
          <w:pPr>
            <w:ind w:firstLine="0"/>
          </w:pPr>
        </w:p>
        <w:p w14:paraId="7CA9BC51" w14:textId="71237008" w:rsidR="008D1DBF" w:rsidRDefault="003A20AD" w:rsidP="003A20AD">
          <w:pPr>
            <w:ind w:firstLine="0"/>
          </w:pPr>
          <w:r>
            <w:t>‌</w:t>
          </w:r>
        </w:p>
        <w:p w14:paraId="731B3AAA" w14:textId="16AA7A0C" w:rsidR="005A510B" w:rsidRDefault="008D1DBF" w:rsidP="008D1DBF">
          <w:pPr>
            <w:ind w:firstLine="0"/>
          </w:pPr>
          <w:r>
            <w:t>‌</w:t>
          </w:r>
        </w:p>
        <w:p w14:paraId="0A3877F1" w14:textId="76A67986" w:rsidR="005A510B" w:rsidRPr="005A510B" w:rsidRDefault="005A510B" w:rsidP="005A510B">
          <w:pPr>
            <w:ind w:firstLine="0"/>
          </w:pPr>
          <w:r>
            <w:t>‌</w:t>
          </w:r>
        </w:p>
        <w:p w14:paraId="4A271A79" w14:textId="5B4EF1C6" w:rsidR="008C1C75" w:rsidRDefault="00000000" w:rsidP="0076790D">
          <w:pPr>
            <w:ind w:firstLine="0"/>
          </w:pPr>
        </w:p>
      </w:sdtContent>
    </w:sdt>
    <w:p w14:paraId="50DE66F5" w14:textId="3963F836" w:rsidR="008C1C75" w:rsidRDefault="008C1C75" w:rsidP="0076790D">
      <w:pPr>
        <w:pStyle w:val="SectionTitle"/>
        <w:jc w:val="left"/>
      </w:pPr>
    </w:p>
    <w:sectPr w:rsidR="008C1C75" w:rsidSect="00AE2EFE">
      <w:headerReference w:type="default" r:id="rId20"/>
      <w:headerReference w:type="first" r:id="rId2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75B33" w14:textId="77777777" w:rsidR="00AE2EFE" w:rsidRDefault="00AE2EFE">
      <w:pPr>
        <w:spacing w:line="240" w:lineRule="auto"/>
      </w:pPr>
      <w:r>
        <w:separator/>
      </w:r>
    </w:p>
  </w:endnote>
  <w:endnote w:type="continuationSeparator" w:id="0">
    <w:p w14:paraId="56C34630" w14:textId="77777777" w:rsidR="00AE2EFE" w:rsidRDefault="00AE2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3A195" w14:textId="77777777" w:rsidR="00AE2EFE" w:rsidRDefault="00AE2EFE">
      <w:pPr>
        <w:spacing w:line="240" w:lineRule="auto"/>
      </w:pPr>
      <w:r>
        <w:separator/>
      </w:r>
    </w:p>
  </w:footnote>
  <w:footnote w:type="continuationSeparator" w:id="0">
    <w:p w14:paraId="00F07408" w14:textId="77777777" w:rsidR="00AE2EFE" w:rsidRDefault="00AE2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3701" w14:textId="68D38EC8" w:rsidR="008C1C75" w:rsidRDefault="00000000">
    <w:pPr>
      <w:pStyle w:val="Header"/>
    </w:pPr>
    <w:sdt>
      <w:sdtPr>
        <w:rPr>
          <w:rStyle w:val="Strong"/>
        </w:rPr>
        <w:alias w:val="Running head"/>
        <w:tag w:val=""/>
        <w:id w:val="1072628492"/>
        <w:placeholder>
          <w:docPart w:val="F789147AD5776049938B773BDE5C408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308CF">
          <w:rPr>
            <w:rStyle w:val="Strong"/>
          </w:rPr>
          <w:t>Text Editor</w:t>
        </w:r>
      </w:sdtContent>
    </w:sdt>
    <w:r w:rsidR="00CE59D0">
      <w:rPr>
        <w:rStyle w:val="Strong"/>
        <w:lang w:bidi="en-GB"/>
      </w:rPr>
      <w:t xml:space="preserve"> </w:t>
    </w:r>
    <w:r w:rsidR="00CE59D0">
      <w:rPr>
        <w:rStyle w:val="Strong"/>
        <w:lang w:bidi="en-GB"/>
      </w:rPr>
      <w:ptab w:relativeTo="margin" w:alignment="right" w:leader="none"/>
    </w:r>
    <w:r w:rsidR="00CE59D0">
      <w:rPr>
        <w:rStyle w:val="Strong"/>
        <w:lang w:bidi="en-GB"/>
      </w:rPr>
      <w:fldChar w:fldCharType="begin"/>
    </w:r>
    <w:r w:rsidR="00CE59D0">
      <w:rPr>
        <w:rStyle w:val="Strong"/>
        <w:lang w:bidi="en-GB"/>
      </w:rPr>
      <w:instrText xml:space="preserve"> PAGE   \* MERGEFORMAT </w:instrText>
    </w:r>
    <w:r w:rsidR="00CE59D0">
      <w:rPr>
        <w:rStyle w:val="Strong"/>
        <w:lang w:bidi="en-GB"/>
      </w:rPr>
      <w:fldChar w:fldCharType="separate"/>
    </w:r>
    <w:r w:rsidR="00E05C77">
      <w:rPr>
        <w:rStyle w:val="Strong"/>
        <w:noProof/>
        <w:lang w:bidi="en-GB"/>
      </w:rPr>
      <w:t>9</w:t>
    </w:r>
    <w:r w:rsidR="00CE59D0">
      <w:rPr>
        <w:rStyle w:val="Strong"/>
        <w:noProof/>
        <w:lang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CCA8" w14:textId="75DC8856" w:rsidR="008C1C75" w:rsidRDefault="00000000">
    <w:pPr>
      <w:pStyle w:val="Header"/>
      <w:rPr>
        <w:rStyle w:val="Strong"/>
      </w:rPr>
    </w:pPr>
    <w:sdt>
      <w:sdtPr>
        <w:rPr>
          <w:rStyle w:val="Strong"/>
        </w:rPr>
        <w:alias w:val="Running head"/>
        <w:tag w:val=""/>
        <w:id w:val="-696842620"/>
        <w:placeholder>
          <w:docPart w:val="C225D79D8D78DF41806DFB4A6B0E63F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308CF">
          <w:rPr>
            <w:rStyle w:val="Strong"/>
          </w:rPr>
          <w:t>Text Editor</w:t>
        </w:r>
      </w:sdtContent>
    </w:sdt>
    <w:r w:rsidR="00CE59D0">
      <w:rPr>
        <w:rStyle w:val="Strong"/>
        <w:lang w:bidi="en-GB"/>
      </w:rPr>
      <w:t xml:space="preserve"> </w:t>
    </w:r>
    <w:r w:rsidR="00CE59D0">
      <w:rPr>
        <w:rStyle w:val="Strong"/>
        <w:lang w:bidi="en-GB"/>
      </w:rPr>
      <w:ptab w:relativeTo="margin" w:alignment="right" w:leader="none"/>
    </w:r>
    <w:r w:rsidR="00CE59D0">
      <w:rPr>
        <w:rStyle w:val="Strong"/>
        <w:lang w:bidi="en-GB"/>
      </w:rPr>
      <w:fldChar w:fldCharType="begin"/>
    </w:r>
    <w:r w:rsidR="00CE59D0">
      <w:rPr>
        <w:rStyle w:val="Strong"/>
        <w:lang w:bidi="en-GB"/>
      </w:rPr>
      <w:instrText xml:space="preserve"> PAGE   \* MERGEFORMAT </w:instrText>
    </w:r>
    <w:r w:rsidR="00CE59D0">
      <w:rPr>
        <w:rStyle w:val="Strong"/>
        <w:lang w:bidi="en-GB"/>
      </w:rPr>
      <w:fldChar w:fldCharType="separate"/>
    </w:r>
    <w:r w:rsidR="00E05C77">
      <w:rPr>
        <w:rStyle w:val="Strong"/>
        <w:noProof/>
        <w:lang w:bidi="en-GB"/>
      </w:rPr>
      <w:t>1</w:t>
    </w:r>
    <w:r w:rsidR="00CE59D0">
      <w:rPr>
        <w:rStyle w:val="Strong"/>
        <w:noProof/>
        <w:lang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D2A3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E50C38"/>
    <w:multiLevelType w:val="hybridMultilevel"/>
    <w:tmpl w:val="B516AFA8"/>
    <w:lvl w:ilvl="0" w:tplc="065095A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C52537"/>
    <w:multiLevelType w:val="hybridMultilevel"/>
    <w:tmpl w:val="BD96A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C73E4A"/>
    <w:multiLevelType w:val="hybridMultilevel"/>
    <w:tmpl w:val="B6F8E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8A7BCB"/>
    <w:multiLevelType w:val="hybridMultilevel"/>
    <w:tmpl w:val="ACB88F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75C28"/>
    <w:multiLevelType w:val="hybridMultilevel"/>
    <w:tmpl w:val="8B385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B52F8E"/>
    <w:multiLevelType w:val="hybridMultilevel"/>
    <w:tmpl w:val="5164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BE6E08"/>
    <w:multiLevelType w:val="hybridMultilevel"/>
    <w:tmpl w:val="DF44C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FE06EB"/>
    <w:multiLevelType w:val="hybridMultilevel"/>
    <w:tmpl w:val="1334F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2479B0"/>
    <w:multiLevelType w:val="hybridMultilevel"/>
    <w:tmpl w:val="3AAE7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BC30EC"/>
    <w:multiLevelType w:val="hybridMultilevel"/>
    <w:tmpl w:val="AB3CBE96"/>
    <w:lvl w:ilvl="0" w:tplc="C20E23CC">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5B6287"/>
    <w:multiLevelType w:val="hybridMultilevel"/>
    <w:tmpl w:val="0096DD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121EB3"/>
    <w:multiLevelType w:val="hybridMultilevel"/>
    <w:tmpl w:val="B7604E50"/>
    <w:lvl w:ilvl="0" w:tplc="9A645D7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05DE8"/>
    <w:multiLevelType w:val="hybridMultilevel"/>
    <w:tmpl w:val="BEDA432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70717343"/>
    <w:multiLevelType w:val="hybridMultilevel"/>
    <w:tmpl w:val="4538E9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C8790D"/>
    <w:multiLevelType w:val="hybridMultilevel"/>
    <w:tmpl w:val="6D583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0497942">
    <w:abstractNumId w:val="9"/>
  </w:num>
  <w:num w:numId="2" w16cid:durableId="2127582129">
    <w:abstractNumId w:val="7"/>
  </w:num>
  <w:num w:numId="3" w16cid:durableId="1937901023">
    <w:abstractNumId w:val="6"/>
  </w:num>
  <w:num w:numId="4" w16cid:durableId="679938618">
    <w:abstractNumId w:val="5"/>
  </w:num>
  <w:num w:numId="5" w16cid:durableId="315691056">
    <w:abstractNumId w:val="4"/>
  </w:num>
  <w:num w:numId="6" w16cid:durableId="1505590735">
    <w:abstractNumId w:val="8"/>
  </w:num>
  <w:num w:numId="7" w16cid:durableId="757019580">
    <w:abstractNumId w:val="3"/>
  </w:num>
  <w:num w:numId="8" w16cid:durableId="1697853702">
    <w:abstractNumId w:val="2"/>
  </w:num>
  <w:num w:numId="9" w16cid:durableId="1347101193">
    <w:abstractNumId w:val="1"/>
  </w:num>
  <w:num w:numId="10" w16cid:durableId="1478451683">
    <w:abstractNumId w:val="0"/>
  </w:num>
  <w:num w:numId="11" w16cid:durableId="1260988850">
    <w:abstractNumId w:val="9"/>
    <w:lvlOverride w:ilvl="0">
      <w:startOverride w:val="1"/>
    </w:lvlOverride>
  </w:num>
  <w:num w:numId="12" w16cid:durableId="1109423505">
    <w:abstractNumId w:val="12"/>
  </w:num>
  <w:num w:numId="13" w16cid:durableId="1873109225">
    <w:abstractNumId w:val="10"/>
  </w:num>
  <w:num w:numId="14" w16cid:durableId="726029662">
    <w:abstractNumId w:val="21"/>
  </w:num>
  <w:num w:numId="15" w16cid:durableId="1170750356">
    <w:abstractNumId w:val="19"/>
  </w:num>
  <w:num w:numId="16" w16cid:durableId="1004012938">
    <w:abstractNumId w:val="23"/>
  </w:num>
  <w:num w:numId="17" w16cid:durableId="2122647001">
    <w:abstractNumId w:val="20"/>
  </w:num>
  <w:num w:numId="18" w16cid:durableId="1849170889">
    <w:abstractNumId w:val="11"/>
  </w:num>
  <w:num w:numId="19" w16cid:durableId="395126477">
    <w:abstractNumId w:val="8"/>
  </w:num>
  <w:num w:numId="20" w16cid:durableId="1240872161">
    <w:abstractNumId w:val="13"/>
  </w:num>
  <w:num w:numId="21" w16cid:durableId="606815172">
    <w:abstractNumId w:val="22"/>
  </w:num>
  <w:num w:numId="22" w16cid:durableId="1285187494">
    <w:abstractNumId w:val="14"/>
  </w:num>
  <w:num w:numId="23" w16cid:durableId="767771045">
    <w:abstractNumId w:val="16"/>
  </w:num>
  <w:num w:numId="24" w16cid:durableId="1461537500">
    <w:abstractNumId w:val="15"/>
  </w:num>
  <w:num w:numId="25" w16cid:durableId="77289468">
    <w:abstractNumId w:val="17"/>
  </w:num>
  <w:num w:numId="26" w16cid:durableId="143596011">
    <w:abstractNumId w:val="24"/>
  </w:num>
  <w:num w:numId="27" w16cid:durableId="16002869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CF"/>
    <w:rsid w:val="00010694"/>
    <w:rsid w:val="0007108E"/>
    <w:rsid w:val="000718B7"/>
    <w:rsid w:val="000846B1"/>
    <w:rsid w:val="000905C2"/>
    <w:rsid w:val="000948D9"/>
    <w:rsid w:val="000B1186"/>
    <w:rsid w:val="000B580B"/>
    <w:rsid w:val="000D18A2"/>
    <w:rsid w:val="000D672F"/>
    <w:rsid w:val="000E5C21"/>
    <w:rsid w:val="001158A0"/>
    <w:rsid w:val="00127DAD"/>
    <w:rsid w:val="001309F5"/>
    <w:rsid w:val="00144FB9"/>
    <w:rsid w:val="00145E9D"/>
    <w:rsid w:val="00174F66"/>
    <w:rsid w:val="001B198F"/>
    <w:rsid w:val="001D08A8"/>
    <w:rsid w:val="001D0B68"/>
    <w:rsid w:val="001D172A"/>
    <w:rsid w:val="001E16D4"/>
    <w:rsid w:val="001E1C91"/>
    <w:rsid w:val="001F3F28"/>
    <w:rsid w:val="0023049B"/>
    <w:rsid w:val="00257D5A"/>
    <w:rsid w:val="002764A4"/>
    <w:rsid w:val="00290E81"/>
    <w:rsid w:val="002A258D"/>
    <w:rsid w:val="002A46C9"/>
    <w:rsid w:val="002B1D12"/>
    <w:rsid w:val="002C43A8"/>
    <w:rsid w:val="00321F0F"/>
    <w:rsid w:val="003313F3"/>
    <w:rsid w:val="0034498C"/>
    <w:rsid w:val="003464B2"/>
    <w:rsid w:val="00351034"/>
    <w:rsid w:val="00351FDC"/>
    <w:rsid w:val="003962AC"/>
    <w:rsid w:val="003A20AD"/>
    <w:rsid w:val="003B40F7"/>
    <w:rsid w:val="003F7AE8"/>
    <w:rsid w:val="004116BF"/>
    <w:rsid w:val="0044589E"/>
    <w:rsid w:val="00451863"/>
    <w:rsid w:val="00466DD2"/>
    <w:rsid w:val="00481707"/>
    <w:rsid w:val="004A6BF3"/>
    <w:rsid w:val="004B017E"/>
    <w:rsid w:val="004B13BF"/>
    <w:rsid w:val="004C3623"/>
    <w:rsid w:val="004D5CBE"/>
    <w:rsid w:val="004F0B8B"/>
    <w:rsid w:val="005063BF"/>
    <w:rsid w:val="00551BF7"/>
    <w:rsid w:val="00553161"/>
    <w:rsid w:val="00577528"/>
    <w:rsid w:val="005A24EC"/>
    <w:rsid w:val="005A510B"/>
    <w:rsid w:val="005A6CD0"/>
    <w:rsid w:val="005C6FF5"/>
    <w:rsid w:val="006308CF"/>
    <w:rsid w:val="0063768D"/>
    <w:rsid w:val="00646989"/>
    <w:rsid w:val="006A299A"/>
    <w:rsid w:val="006E3FEF"/>
    <w:rsid w:val="006F0DA7"/>
    <w:rsid w:val="006F30C8"/>
    <w:rsid w:val="00720B8E"/>
    <w:rsid w:val="007436B2"/>
    <w:rsid w:val="0076790D"/>
    <w:rsid w:val="00784589"/>
    <w:rsid w:val="007A097A"/>
    <w:rsid w:val="007F618C"/>
    <w:rsid w:val="007F68FF"/>
    <w:rsid w:val="00804F99"/>
    <w:rsid w:val="00890584"/>
    <w:rsid w:val="008C1C75"/>
    <w:rsid w:val="008D1DBF"/>
    <w:rsid w:val="008D4266"/>
    <w:rsid w:val="008E6CFB"/>
    <w:rsid w:val="008F399C"/>
    <w:rsid w:val="008F5D23"/>
    <w:rsid w:val="00902F64"/>
    <w:rsid w:val="00942860"/>
    <w:rsid w:val="009571D3"/>
    <w:rsid w:val="0097167F"/>
    <w:rsid w:val="0097220E"/>
    <w:rsid w:val="009803D5"/>
    <w:rsid w:val="009F2218"/>
    <w:rsid w:val="00A014B1"/>
    <w:rsid w:val="00A27010"/>
    <w:rsid w:val="00A37755"/>
    <w:rsid w:val="00A72092"/>
    <w:rsid w:val="00A72787"/>
    <w:rsid w:val="00AC2F5A"/>
    <w:rsid w:val="00AD17F8"/>
    <w:rsid w:val="00AD4757"/>
    <w:rsid w:val="00AE2EFE"/>
    <w:rsid w:val="00AE7114"/>
    <w:rsid w:val="00B17264"/>
    <w:rsid w:val="00B62B6D"/>
    <w:rsid w:val="00B6583F"/>
    <w:rsid w:val="00BD6E4E"/>
    <w:rsid w:val="00C24876"/>
    <w:rsid w:val="00C60F42"/>
    <w:rsid w:val="00C6195D"/>
    <w:rsid w:val="00C920B6"/>
    <w:rsid w:val="00CC5884"/>
    <w:rsid w:val="00CD3043"/>
    <w:rsid w:val="00CE59D0"/>
    <w:rsid w:val="00D94F7F"/>
    <w:rsid w:val="00DC013F"/>
    <w:rsid w:val="00DC7D80"/>
    <w:rsid w:val="00DF3695"/>
    <w:rsid w:val="00E05C77"/>
    <w:rsid w:val="00E11165"/>
    <w:rsid w:val="00E12C6D"/>
    <w:rsid w:val="00E44377"/>
    <w:rsid w:val="00E5290B"/>
    <w:rsid w:val="00E66056"/>
    <w:rsid w:val="00E84A03"/>
    <w:rsid w:val="00E91901"/>
    <w:rsid w:val="00E95C20"/>
    <w:rsid w:val="00EB276F"/>
    <w:rsid w:val="00F0451E"/>
    <w:rsid w:val="00F058EF"/>
    <w:rsid w:val="00F13E1A"/>
    <w:rsid w:val="00F274A2"/>
    <w:rsid w:val="00F41202"/>
    <w:rsid w:val="00F65312"/>
    <w:rsid w:val="00F90F85"/>
    <w:rsid w:val="00FF33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72ACA"/>
  <w15:chartTrackingRefBased/>
  <w15:docId w15:val="{700077BA-025A-BF41-A498-7256FC8E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0B6"/>
    <w:pPr>
      <w:spacing w:line="360" w:lineRule="auto"/>
    </w:pPr>
    <w:rPr>
      <w:kern w:val="24"/>
      <w:lang w:val="en-GB"/>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C920B6"/>
    <w:pPr>
      <w:spacing w:line="360" w:lineRule="auto"/>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C920B6"/>
    <w:pPr>
      <w:spacing w:before="2400" w:after="12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C920B6"/>
    <w:rPr>
      <w:rFonts w:asciiTheme="majorHAnsi" w:eastAsiaTheme="majorEastAsia" w:hAnsiTheme="majorHAnsi" w:cstheme="majorBidi"/>
      <w:kern w:val="24"/>
      <w:lang w:val="en-GB"/>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2764A4"/>
    <w:rPr>
      <w:color w:val="605E5C"/>
      <w:shd w:val="clear" w:color="auto" w:fill="E1DFDD"/>
    </w:rPr>
  </w:style>
  <w:style w:type="character" w:styleId="FollowedHyperlink">
    <w:name w:val="FollowedHyperlink"/>
    <w:basedOn w:val="DefaultParagraphFont"/>
    <w:uiPriority w:val="99"/>
    <w:semiHidden/>
    <w:unhideWhenUsed/>
    <w:rsid w:val="00F41202"/>
    <w:rPr>
      <w:color w:val="919191" w:themeColor="followedHyperlink"/>
      <w:u w:val="single"/>
    </w:rPr>
  </w:style>
  <w:style w:type="table" w:styleId="GridTable5Dark-Accent1">
    <w:name w:val="Grid Table 5 Dark Accent 1"/>
    <w:basedOn w:val="TableNormal"/>
    <w:uiPriority w:val="50"/>
    <w:rsid w:val="009F221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
    <w:name w:val="Grid Table 5 Dark"/>
    <w:basedOn w:val="TableNormal"/>
    <w:uiPriority w:val="50"/>
    <w:rsid w:val="009F221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Accent1">
    <w:name w:val="Grid Table 3 Accent 1"/>
    <w:basedOn w:val="TableNormal"/>
    <w:uiPriority w:val="48"/>
    <w:rsid w:val="009F2218"/>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PlainTable3">
    <w:name w:val="Plain Table 3"/>
    <w:basedOn w:val="TableNormal"/>
    <w:uiPriority w:val="43"/>
    <w:rsid w:val="009F221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de">
    <w:name w:val="Code"/>
    <w:basedOn w:val="NoSpacing"/>
    <w:qFormat/>
    <w:rsid w:val="002A258D"/>
    <w:pPr>
      <w:spacing w:line="240" w:lineRule="auto"/>
      <w:ind w:left="72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069478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549513">
      <w:bodyDiv w:val="1"/>
      <w:marLeft w:val="0"/>
      <w:marRight w:val="0"/>
      <w:marTop w:val="0"/>
      <w:marBottom w:val="0"/>
      <w:divBdr>
        <w:top w:val="none" w:sz="0" w:space="0" w:color="auto"/>
        <w:left w:val="none" w:sz="0" w:space="0" w:color="auto"/>
        <w:bottom w:val="none" w:sz="0" w:space="0" w:color="auto"/>
        <w:right w:val="none" w:sz="0" w:space="0" w:color="auto"/>
      </w:divBdr>
      <w:divsChild>
        <w:div w:id="840656664">
          <w:marLeft w:val="0"/>
          <w:marRight w:val="0"/>
          <w:marTop w:val="0"/>
          <w:marBottom w:val="0"/>
          <w:divBdr>
            <w:top w:val="none" w:sz="0" w:space="0" w:color="auto"/>
            <w:left w:val="none" w:sz="0" w:space="0" w:color="auto"/>
            <w:bottom w:val="none" w:sz="0" w:space="0" w:color="auto"/>
            <w:right w:val="none" w:sz="0" w:space="0" w:color="auto"/>
          </w:divBdr>
          <w:divsChild>
            <w:div w:id="277757209">
              <w:marLeft w:val="0"/>
              <w:marRight w:val="0"/>
              <w:marTop w:val="0"/>
              <w:marBottom w:val="0"/>
              <w:divBdr>
                <w:top w:val="none" w:sz="0" w:space="0" w:color="auto"/>
                <w:left w:val="none" w:sz="0" w:space="0" w:color="auto"/>
                <w:bottom w:val="none" w:sz="0" w:space="0" w:color="auto"/>
                <w:right w:val="none" w:sz="0" w:space="0" w:color="auto"/>
              </w:divBdr>
            </w:div>
            <w:div w:id="7875197">
              <w:marLeft w:val="0"/>
              <w:marRight w:val="0"/>
              <w:marTop w:val="0"/>
              <w:marBottom w:val="0"/>
              <w:divBdr>
                <w:top w:val="none" w:sz="0" w:space="0" w:color="auto"/>
                <w:left w:val="none" w:sz="0" w:space="0" w:color="auto"/>
                <w:bottom w:val="none" w:sz="0" w:space="0" w:color="auto"/>
                <w:right w:val="none" w:sz="0" w:space="0" w:color="auto"/>
              </w:divBdr>
            </w:div>
            <w:div w:id="71852400">
              <w:marLeft w:val="0"/>
              <w:marRight w:val="0"/>
              <w:marTop w:val="0"/>
              <w:marBottom w:val="0"/>
              <w:divBdr>
                <w:top w:val="none" w:sz="0" w:space="0" w:color="auto"/>
                <w:left w:val="none" w:sz="0" w:space="0" w:color="auto"/>
                <w:bottom w:val="none" w:sz="0" w:space="0" w:color="auto"/>
                <w:right w:val="none" w:sz="0" w:space="0" w:color="auto"/>
              </w:divBdr>
            </w:div>
            <w:div w:id="648554691">
              <w:marLeft w:val="0"/>
              <w:marRight w:val="0"/>
              <w:marTop w:val="0"/>
              <w:marBottom w:val="0"/>
              <w:divBdr>
                <w:top w:val="none" w:sz="0" w:space="0" w:color="auto"/>
                <w:left w:val="none" w:sz="0" w:space="0" w:color="auto"/>
                <w:bottom w:val="none" w:sz="0" w:space="0" w:color="auto"/>
                <w:right w:val="none" w:sz="0" w:space="0" w:color="auto"/>
              </w:divBdr>
            </w:div>
            <w:div w:id="1591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79589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hubspot.com/marketing/web-design-html-css-javascript" TargetMode="External"/><Relationship Id="rId18" Type="http://schemas.openxmlformats.org/officeDocument/2006/relationships/hyperlink" Target="https://www.chromium.org/chromium-projects/"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altexsoft.com/blog/functional-and-non-functional-requirements-specification-and-type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s://docs.npmjs.com/about-np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docs.npmjs.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Library/Containers/com.microsoft.Word/Data/Library/Application%20Support/Microsoft/Office/16.0/DTS/Search/%7b7020082E-2FF2-F646-B4DB-3D4722432B65%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C50983964BDE4EA929C7E3A4206FEB"/>
        <w:category>
          <w:name w:val="General"/>
          <w:gallery w:val="placeholder"/>
        </w:category>
        <w:types>
          <w:type w:val="bbPlcHdr"/>
        </w:types>
        <w:behaviors>
          <w:behavior w:val="content"/>
        </w:behaviors>
        <w:guid w:val="{A8B483D1-DCA4-6C4C-9E06-D3E76D5581D0}"/>
      </w:docPartPr>
      <w:docPartBody>
        <w:p w:rsidR="001C738A" w:rsidRDefault="00000000">
          <w:pPr>
            <w:pStyle w:val="68C50983964BDE4EA929C7E3A4206FEB"/>
          </w:pPr>
          <w:r>
            <w:rPr>
              <w:lang w:bidi="en-GB"/>
            </w:rPr>
            <w:t>[Title here, up to 12 words, on one to two lines]</w:t>
          </w:r>
        </w:p>
      </w:docPartBody>
    </w:docPart>
    <w:docPart>
      <w:docPartPr>
        <w:name w:val="2F783C0087059B4A9D405F5A64D5EF0E"/>
        <w:category>
          <w:name w:val="General"/>
          <w:gallery w:val="placeholder"/>
        </w:category>
        <w:types>
          <w:type w:val="bbPlcHdr"/>
        </w:types>
        <w:behaviors>
          <w:behavior w:val="content"/>
        </w:behaviors>
        <w:guid w:val="{286E46D9-1680-284E-84D6-616C7732BE12}"/>
      </w:docPartPr>
      <w:docPartBody>
        <w:p w:rsidR="001C738A" w:rsidRDefault="00000000">
          <w:pPr>
            <w:pStyle w:val="2F783C0087059B4A9D405F5A64D5EF0E"/>
          </w:pPr>
          <w:r>
            <w:rPr>
              <w:lang w:bidi="en-GB"/>
            </w:rPr>
            <w:t xml:space="preserve">[The abstract should be one paragraph of between 150 and 250 words.  It is not indented.  Section titles, such as the word </w:t>
          </w:r>
          <w:r>
            <w:rPr>
              <w:rStyle w:val="Emphasis"/>
              <w:lang w:bidi="en-GB"/>
            </w:rPr>
            <w:t>Abstract</w:t>
          </w:r>
          <w:r>
            <w:rPr>
              <w:lang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docPartBody>
    </w:docPart>
    <w:docPart>
      <w:docPartPr>
        <w:name w:val="526EA0D31B041A41AF4209FB30E136D4"/>
        <w:category>
          <w:name w:val="General"/>
          <w:gallery w:val="placeholder"/>
        </w:category>
        <w:types>
          <w:type w:val="bbPlcHdr"/>
        </w:types>
        <w:behaviors>
          <w:behavior w:val="content"/>
        </w:behaviors>
        <w:guid w:val="{F9F017D4-B56E-A747-8FA2-4C3BEFE362D2}"/>
      </w:docPartPr>
      <w:docPartBody>
        <w:p w:rsidR="001C738A" w:rsidRDefault="00000000">
          <w:pPr>
            <w:pStyle w:val="526EA0D31B041A41AF4209FB30E136D4"/>
          </w:pPr>
          <w:r>
            <w:rPr>
              <w:lang w:bidi="en-GB"/>
            </w:rPr>
            <w:t>[Tap here to add keywords.]</w:t>
          </w:r>
        </w:p>
      </w:docPartBody>
    </w:docPart>
    <w:docPart>
      <w:docPartPr>
        <w:name w:val="3E3962894551C443BA5EB957F1817A2D"/>
        <w:category>
          <w:name w:val="General"/>
          <w:gallery w:val="placeholder"/>
        </w:category>
        <w:types>
          <w:type w:val="bbPlcHdr"/>
        </w:types>
        <w:behaviors>
          <w:behavior w:val="content"/>
        </w:behaviors>
        <w:guid w:val="{2B6E3879-AE62-394E-BBA8-09C2662AD074}"/>
      </w:docPartPr>
      <w:docPartBody>
        <w:p w:rsidR="001C738A" w:rsidRDefault="00000000">
          <w:pPr>
            <w:pStyle w:val="3E3962894551C443BA5EB957F1817A2D"/>
          </w:pPr>
          <w:r>
            <w:rPr>
              <w:lang w:bidi="en-GB"/>
            </w:rPr>
            <w:t>[Title here, up to 12 words, on one to two lines]</w:t>
          </w:r>
        </w:p>
      </w:docPartBody>
    </w:docPart>
    <w:docPart>
      <w:docPartPr>
        <w:name w:val="F789147AD5776049938B773BDE5C408F"/>
        <w:category>
          <w:name w:val="General"/>
          <w:gallery w:val="placeholder"/>
        </w:category>
        <w:types>
          <w:type w:val="bbPlcHdr"/>
        </w:types>
        <w:behaviors>
          <w:behavior w:val="content"/>
        </w:behaviors>
        <w:guid w:val="{93965D34-0308-3C4C-9586-82CB4957A39C}"/>
      </w:docPartPr>
      <w:docPartBody>
        <w:p w:rsidR="001C738A" w:rsidRDefault="00000000">
          <w:pPr>
            <w:pStyle w:val="F789147AD5776049938B773BDE5C408F"/>
          </w:pPr>
          <w:r>
            <w:rPr>
              <w:lang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C225D79D8D78DF41806DFB4A6B0E63FB"/>
        <w:category>
          <w:name w:val="General"/>
          <w:gallery w:val="placeholder"/>
        </w:category>
        <w:types>
          <w:type w:val="bbPlcHdr"/>
        </w:types>
        <w:behaviors>
          <w:behavior w:val="content"/>
        </w:behaviors>
        <w:guid w:val="{3435770C-B09C-C44C-B81E-3E1BC26F8AB6}"/>
      </w:docPartPr>
      <w:docPartBody>
        <w:p w:rsidR="001C738A" w:rsidRDefault="00000000">
          <w:pPr>
            <w:pStyle w:val="C225D79D8D78DF41806DFB4A6B0E63FB"/>
          </w:pPr>
          <w:r>
            <w:rPr>
              <w:lang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E6"/>
    <w:rsid w:val="001C738A"/>
    <w:rsid w:val="00287A34"/>
    <w:rsid w:val="0042632B"/>
    <w:rsid w:val="004F0B8B"/>
    <w:rsid w:val="00737917"/>
    <w:rsid w:val="00890584"/>
    <w:rsid w:val="009556E6"/>
    <w:rsid w:val="00A72787"/>
    <w:rsid w:val="00CF2115"/>
    <w:rsid w:val="00DB4FC2"/>
    <w:rsid w:val="00E509CF"/>
    <w:rsid w:val="00E720A2"/>
    <w:rsid w:val="00E84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50983964BDE4EA929C7E3A4206FEB">
    <w:name w:val="68C50983964BDE4EA929C7E3A4206FEB"/>
  </w:style>
  <w:style w:type="paragraph" w:customStyle="1" w:styleId="194D9896CC42FA49A883EE5F67047DC5">
    <w:name w:val="194D9896CC42FA49A883EE5F67047DC5"/>
  </w:style>
  <w:style w:type="paragraph" w:customStyle="1" w:styleId="993DDB8BE160E24389DC6632D777A304">
    <w:name w:val="993DDB8BE160E24389DC6632D777A304"/>
  </w:style>
  <w:style w:type="paragraph" w:customStyle="1" w:styleId="834669A19680DA4194A7EA0FAD351795">
    <w:name w:val="834669A19680DA4194A7EA0FAD351795"/>
  </w:style>
  <w:style w:type="character" w:styleId="Emphasis">
    <w:name w:val="Emphasis"/>
    <w:basedOn w:val="DefaultParagraphFont"/>
    <w:uiPriority w:val="20"/>
    <w:unhideWhenUsed/>
    <w:qFormat/>
    <w:rPr>
      <w:i/>
      <w:iCs/>
    </w:rPr>
  </w:style>
  <w:style w:type="paragraph" w:customStyle="1" w:styleId="2F783C0087059B4A9D405F5A64D5EF0E">
    <w:name w:val="2F783C0087059B4A9D405F5A64D5EF0E"/>
  </w:style>
  <w:style w:type="paragraph" w:customStyle="1" w:styleId="526EA0D31B041A41AF4209FB30E136D4">
    <w:name w:val="526EA0D31B041A41AF4209FB30E136D4"/>
  </w:style>
  <w:style w:type="paragraph" w:customStyle="1" w:styleId="3E3962894551C443BA5EB957F1817A2D">
    <w:name w:val="3E3962894551C443BA5EB957F1817A2D"/>
  </w:style>
  <w:style w:type="paragraph" w:customStyle="1" w:styleId="B8018953321DAF409CA0C44A89EE1F8F">
    <w:name w:val="B8018953321DAF409CA0C44A89EE1F8F"/>
  </w:style>
  <w:style w:type="paragraph" w:customStyle="1" w:styleId="FFF38C3022623844B186C321B979A96F">
    <w:name w:val="FFF38C3022623844B186C321B979A96F"/>
  </w:style>
  <w:style w:type="paragraph" w:customStyle="1" w:styleId="22F79F7B4185844EA12561EF2A6C923A">
    <w:name w:val="22F79F7B4185844EA12561EF2A6C923A"/>
  </w:style>
  <w:style w:type="paragraph" w:customStyle="1" w:styleId="91D762658D6B9345B09F11EF0433DB29">
    <w:name w:val="91D762658D6B9345B09F11EF0433DB29"/>
  </w:style>
  <w:style w:type="paragraph" w:customStyle="1" w:styleId="45D69C49162403468857238FE0298B75">
    <w:name w:val="45D69C49162403468857238FE0298B7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A22063D2F081874081BB0B0051568DD2">
    <w:name w:val="A22063D2F081874081BB0B0051568DD2"/>
  </w:style>
  <w:style w:type="paragraph" w:customStyle="1" w:styleId="1B3EA02D5DF0B74F8687486B96823931">
    <w:name w:val="1B3EA02D5DF0B74F8687486B96823931"/>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E4FD018308075A42AEACE41D2ADB8743">
    <w:name w:val="E4FD018308075A42AEACE41D2ADB8743"/>
  </w:style>
  <w:style w:type="paragraph" w:customStyle="1" w:styleId="0166DD85FE77154B84008116176A02B7">
    <w:name w:val="0166DD85FE77154B84008116176A02B7"/>
  </w:style>
  <w:style w:type="paragraph" w:customStyle="1" w:styleId="D3C72BF0AEAD82479CAC3F2ED9D64775">
    <w:name w:val="D3C72BF0AEAD82479CAC3F2ED9D647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82C1F69F7F36824984F18730CA1724DA">
    <w:name w:val="82C1F69F7F36824984F18730CA1724DA"/>
  </w:style>
  <w:style w:type="paragraph" w:customStyle="1" w:styleId="4EC49C2C830E85438A7C843F907369FB">
    <w:name w:val="4EC49C2C830E85438A7C843F907369FB"/>
  </w:style>
  <w:style w:type="paragraph" w:customStyle="1" w:styleId="D973AD4B15C8424FABE731834534F648">
    <w:name w:val="D973AD4B15C8424FABE731834534F648"/>
  </w:style>
  <w:style w:type="paragraph" w:styleId="Bibliography">
    <w:name w:val="Bibliography"/>
    <w:basedOn w:val="Normal"/>
    <w:next w:val="Normal"/>
    <w:uiPriority w:val="37"/>
    <w:semiHidden/>
    <w:unhideWhenUsed/>
  </w:style>
  <w:style w:type="paragraph" w:customStyle="1" w:styleId="6EC35246C9C91A4A89684D1E67B07E3E">
    <w:name w:val="6EC35246C9C91A4A89684D1E67B07E3E"/>
  </w:style>
  <w:style w:type="paragraph" w:customStyle="1" w:styleId="A43BCAB3B368354DBB9964D72480A7F1">
    <w:name w:val="A43BCAB3B368354DBB9964D72480A7F1"/>
  </w:style>
  <w:style w:type="paragraph" w:customStyle="1" w:styleId="B2FAC1E4978BEC4A9FD5452D106E26B6">
    <w:name w:val="B2FAC1E4978BEC4A9FD5452D106E26B6"/>
  </w:style>
  <w:style w:type="paragraph" w:customStyle="1" w:styleId="F789147AD5776049938B773BDE5C408F">
    <w:name w:val="F789147AD5776049938B773BDE5C408F"/>
  </w:style>
  <w:style w:type="paragraph" w:customStyle="1" w:styleId="C225D79D8D78DF41806DFB4A6B0E63FB">
    <w:name w:val="C225D79D8D78DF41806DFB4A6B0E6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Text Editor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{7020082E-2FF2-F646-B4DB-3D4722432B65}tf10002091.dotx</Template>
  <TotalTime>172</TotalTime>
  <Pages>27</Pages>
  <Words>5730</Words>
  <Characters>32664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A Text Editor for Developers</vt:lpstr>
    </vt:vector>
  </TitlesOfParts>
  <Company/>
  <LinksUpToDate>false</LinksUpToDate>
  <CharactersWithSpaces>38318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Text Editor for Developers</dc:title>
  <dc:subject/>
  <dc:creator>William Wakeford</dc:creator>
  <cp:keywords/>
  <dc:description/>
  <cp:lastModifiedBy>William Wakeford</cp:lastModifiedBy>
  <cp:revision>3</cp:revision>
  <dcterms:created xsi:type="dcterms:W3CDTF">2024-04-30T10:21:00Z</dcterms:created>
  <dcterms:modified xsi:type="dcterms:W3CDTF">2024-04-30T16:35:00Z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